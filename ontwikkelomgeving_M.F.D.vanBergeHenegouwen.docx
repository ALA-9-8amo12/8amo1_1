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53896" w14:textId="77777777" w:rsidR="007D5066" w:rsidRDefault="007D5066">
      <w:pPr>
        <w:rPr>
          <w:rFonts w:ascii="Cambria" w:hAnsi="Cambria" w:cs="Calibri"/>
          <w:noProof/>
          <w:sz w:val="24"/>
          <w:szCs w:val="24"/>
        </w:rPr>
      </w:pPr>
    </w:p>
    <w:tbl>
      <w:tblPr>
        <w:tblStyle w:val="Tabelraster"/>
        <w:tblpPr w:leftFromText="141" w:rightFromText="141" w:vertAnchor="text" w:horzAnchor="margin" w:tblpY="6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D9B" w14:paraId="2B58F8E8" w14:textId="77777777" w:rsidTr="00A27D9B">
        <w:tc>
          <w:tcPr>
            <w:tcW w:w="9016" w:type="dxa"/>
            <w:tcBorders>
              <w:left w:val="nil"/>
              <w:bottom w:val="nil"/>
            </w:tcBorders>
          </w:tcPr>
          <w:p w14:paraId="6B18A403" w14:textId="77777777" w:rsidR="00A27D9B" w:rsidRDefault="00A27D9B" w:rsidP="00A27D9B">
            <w:pPr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14:paraId="0F51B2D4" w14:textId="77777777" w:rsidR="00A626A2" w:rsidRDefault="00244C7D">
      <w:pPr>
        <w:rPr>
          <w:rFonts w:ascii="Cambria" w:hAnsi="Cambria" w:cs="Calibri"/>
          <w:sz w:val="48"/>
          <w:szCs w:val="48"/>
        </w:rPr>
      </w:pPr>
      <w:r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0FCF05" wp14:editId="7585C7C8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735320" cy="5643245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8" r="18431"/>
                    <a:stretch/>
                  </pic:blipFill>
                  <pic:spPr bwMode="auto">
                    <a:xfrm>
                      <a:off x="0" y="0"/>
                      <a:ext cx="573532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66"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4E431C" wp14:editId="5D7161F6">
            <wp:simplePos x="0" y="0"/>
            <wp:positionH relativeFrom="margin">
              <wp:align>left</wp:align>
            </wp:positionH>
            <wp:positionV relativeFrom="paragraph">
              <wp:posOffset>500044</wp:posOffset>
            </wp:positionV>
            <wp:extent cx="6157595" cy="1206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421D">
        <w:rPr>
          <w:rFonts w:ascii="Cambria" w:hAnsi="Cambria" w:cs="Calibri"/>
          <w:sz w:val="48"/>
          <w:szCs w:val="48"/>
        </w:rPr>
        <w:t>Translate App</w:t>
      </w:r>
    </w:p>
    <w:p w14:paraId="4C461AA0" w14:textId="77777777" w:rsidR="007D5066" w:rsidRDefault="007D5066">
      <w:pPr>
        <w:rPr>
          <w:rFonts w:ascii="Cambria" w:hAnsi="Cambria" w:cs="Calibri"/>
          <w:noProof/>
          <w:sz w:val="24"/>
          <w:szCs w:val="24"/>
        </w:rPr>
      </w:pPr>
    </w:p>
    <w:p w14:paraId="38783B06" w14:textId="77777777" w:rsidR="007D5066" w:rsidRPr="00AA39BE" w:rsidRDefault="007D5066" w:rsidP="007D5066">
      <w:pPr>
        <w:rPr>
          <w:rFonts w:ascii="Cambria" w:eastAsia="Times New Roman" w:hAnsi="Cambria" w:cs="Segoe UI"/>
          <w:lang w:eastAsia="nl-NL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Namen: </w:t>
      </w:r>
      <w:r w:rsidRPr="007D5066">
        <w:rPr>
          <w:rFonts w:ascii="Cambria" w:hAnsi="Cambria" w:cs="Calibri"/>
          <w:noProof/>
          <w:sz w:val="24"/>
          <w:szCs w:val="24"/>
        </w:rPr>
        <w:tab/>
        <w:t xml:space="preserve"> </w:t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[</w:t>
      </w:r>
      <w:r w:rsidRPr="00AA39BE">
        <w:rPr>
          <w:rFonts w:ascii="Cambria" w:hAnsi="Cambria" w:cs="Calibri"/>
          <w:noProof/>
          <w:sz w:val="24"/>
          <w:szCs w:val="24"/>
        </w:rPr>
        <w:t xml:space="preserve">M. v Berge Henegouwen, </w:t>
      </w:r>
      <w:proofErr w:type="spellStart"/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>Heba</w:t>
      </w:r>
      <w:proofErr w:type="spellEnd"/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 xml:space="preserve"> Al </w:t>
      </w:r>
      <w:proofErr w:type="spellStart"/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>Zoobe</w:t>
      </w:r>
      <w:proofErr w:type="spellEnd"/>
      <w:r w:rsidRPr="00AA39BE">
        <w:rPr>
          <w:rFonts w:ascii="Cambria" w:hAnsi="Cambria" w:cs="Calibri"/>
          <w:noProof/>
          <w:sz w:val="24"/>
          <w:szCs w:val="24"/>
        </w:rPr>
        <w:t xml:space="preserve">, </w:t>
      </w:r>
      <w:r w:rsidR="000C421D">
        <w:rPr>
          <w:rFonts w:ascii="Cambria" w:hAnsi="Cambria" w:cs="Calibri"/>
          <w:noProof/>
          <w:sz w:val="24"/>
          <w:szCs w:val="24"/>
        </w:rPr>
        <w:t>Anisha Basropansingh</w:t>
      </w:r>
      <w:r w:rsidRPr="00AA39BE">
        <w:rPr>
          <w:rFonts w:ascii="Cambria" w:hAnsi="Cambria" w:cs="Calibri"/>
          <w:noProof/>
          <w:sz w:val="24"/>
          <w:szCs w:val="24"/>
        </w:rPr>
        <w:t>]</w:t>
      </w:r>
      <w:r w:rsidRPr="00AA39BE">
        <w:rPr>
          <w:rFonts w:ascii="Cambria" w:hAnsi="Cambria" w:cs="Calibri"/>
          <w:noProof/>
        </w:rPr>
        <w:t xml:space="preserve"> </w:t>
      </w:r>
    </w:p>
    <w:p w14:paraId="777D3948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Studiejaar:</w:t>
      </w:r>
      <w:r>
        <w:rPr>
          <w:rFonts w:ascii="Cambria" w:hAnsi="Cambria" w:cs="Calibri"/>
          <w:noProof/>
          <w:sz w:val="24"/>
          <w:szCs w:val="24"/>
        </w:rPr>
        <w:tab/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[2</w:t>
      </w:r>
      <w:r w:rsidR="000C421D">
        <w:rPr>
          <w:rFonts w:ascii="Cambria" w:hAnsi="Cambria" w:cs="Calibri"/>
          <w:noProof/>
          <w:sz w:val="24"/>
          <w:szCs w:val="24"/>
        </w:rPr>
        <w:t>020</w:t>
      </w:r>
      <w:r w:rsidRPr="007D5066">
        <w:rPr>
          <w:rFonts w:ascii="Cambria" w:hAnsi="Cambria" w:cs="Calibri"/>
          <w:noProof/>
          <w:sz w:val="24"/>
          <w:szCs w:val="24"/>
        </w:rPr>
        <w:t>-20</w:t>
      </w:r>
      <w:r>
        <w:rPr>
          <w:rFonts w:ascii="Cambria" w:hAnsi="Cambria" w:cs="Calibri"/>
          <w:noProof/>
          <w:sz w:val="24"/>
          <w:szCs w:val="24"/>
        </w:rPr>
        <w:t>2</w:t>
      </w:r>
      <w:r w:rsidR="000C421D">
        <w:rPr>
          <w:rFonts w:ascii="Cambria" w:hAnsi="Cambria" w:cs="Calibri"/>
          <w:noProof/>
          <w:sz w:val="24"/>
          <w:szCs w:val="24"/>
        </w:rPr>
        <w:t>1</w:t>
      </w:r>
      <w:r w:rsidRPr="007D5066">
        <w:rPr>
          <w:rFonts w:ascii="Cambria" w:hAnsi="Cambria" w:cs="Calibri"/>
          <w:noProof/>
          <w:sz w:val="24"/>
          <w:szCs w:val="24"/>
        </w:rPr>
        <w:t xml:space="preserve">] </w:t>
      </w:r>
    </w:p>
    <w:p w14:paraId="1A0B72C6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Werkgroep:</w:t>
      </w:r>
      <w:r>
        <w:rPr>
          <w:rFonts w:ascii="Cambria" w:hAnsi="Cambria" w:cs="Calibri"/>
          <w:noProof/>
          <w:sz w:val="24"/>
          <w:szCs w:val="24"/>
        </w:rPr>
        <w:tab/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 xml:space="preserve">[AMO1a.1] </w:t>
      </w:r>
    </w:p>
    <w:p w14:paraId="443ED3E5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Projectleider: </w:t>
      </w:r>
      <w:r>
        <w:rPr>
          <w:rFonts w:ascii="Cambria" w:hAnsi="Cambria" w:cs="Calibri"/>
          <w:noProof/>
          <w:sz w:val="24"/>
          <w:szCs w:val="24"/>
        </w:rPr>
        <w:tab/>
        <w:t>[</w:t>
      </w:r>
      <w:r w:rsidRPr="007D5066">
        <w:rPr>
          <w:rFonts w:ascii="Cambria" w:hAnsi="Cambria" w:cs="Calibri"/>
          <w:noProof/>
          <w:sz w:val="24"/>
          <w:szCs w:val="24"/>
        </w:rPr>
        <w:t xml:space="preserve">M. Boukiour] </w:t>
      </w:r>
    </w:p>
    <w:p w14:paraId="3953DA59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Inleverdatum:</w:t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 xml:space="preserve">[20 november 1939] </w:t>
      </w:r>
    </w:p>
    <w:p w14:paraId="60EC6039" w14:textId="77777777" w:rsidR="00E62AB3" w:rsidRDefault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Versie: </w:t>
      </w:r>
      <w:r w:rsidRPr="007D5066">
        <w:rPr>
          <w:rFonts w:ascii="Cambria" w:hAnsi="Cambria" w:cs="Calibri"/>
          <w:noProof/>
          <w:sz w:val="24"/>
          <w:szCs w:val="24"/>
        </w:rPr>
        <w:tab/>
        <w:t xml:space="preserve"> </w:t>
      </w:r>
      <w:r>
        <w:rPr>
          <w:rFonts w:ascii="Cambria" w:hAnsi="Cambria" w:cs="Calibri"/>
          <w:noProof/>
          <w:sz w:val="24"/>
          <w:szCs w:val="24"/>
        </w:rPr>
        <w:t xml:space="preserve">  </w:t>
      </w:r>
      <w:r w:rsidR="00E62AB3"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1.0</w:t>
      </w:r>
      <w:r w:rsidR="00E62AB3">
        <w:rPr>
          <w:rFonts w:ascii="Cambria" w:hAnsi="Cambria" w:cs="Calibri"/>
          <w:noProof/>
          <w:sz w:val="24"/>
          <w:szCs w:val="24"/>
        </w:rPr>
        <w:br w:type="page"/>
      </w:r>
    </w:p>
    <w:p w14:paraId="67344704" w14:textId="77777777" w:rsidR="00372B57" w:rsidRPr="00372B57" w:rsidRDefault="00372B57" w:rsidP="00372B57">
      <w:pPr>
        <w:pStyle w:val="Inhopg1"/>
      </w:pPr>
      <w:bookmarkStart w:id="0" w:name="_Toc52908264"/>
      <w:r w:rsidRPr="00372B57">
        <w:lastRenderedPageBreak/>
        <w:t>Inhoud</w:t>
      </w:r>
      <w:bookmarkEnd w:id="0"/>
    </w:p>
    <w:p w14:paraId="42AAA97D" w14:textId="4674CE57" w:rsidR="001F2012" w:rsidRDefault="00372B5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r w:rsidRPr="00AA39BE">
        <w:rPr>
          <w:sz w:val="24"/>
          <w:szCs w:val="24"/>
        </w:rPr>
        <w:fldChar w:fldCharType="begin"/>
      </w:r>
      <w:r w:rsidRPr="00AA39BE">
        <w:rPr>
          <w:sz w:val="24"/>
          <w:szCs w:val="24"/>
        </w:rPr>
        <w:instrText xml:space="preserve"> TOC \o "1-3" \h \z \u </w:instrText>
      </w:r>
      <w:r w:rsidRPr="00AA39BE">
        <w:rPr>
          <w:sz w:val="24"/>
          <w:szCs w:val="24"/>
        </w:rPr>
        <w:fldChar w:fldCharType="separate"/>
      </w:r>
      <w:hyperlink w:anchor="_Toc52908264" w:history="1">
        <w:r w:rsidR="001F2012" w:rsidRPr="00410FB1">
          <w:rPr>
            <w:rStyle w:val="Hyperlink"/>
            <w:noProof/>
          </w:rPr>
          <w:t>Inhoud</w:t>
        </w:r>
        <w:r w:rsidR="001F2012">
          <w:rPr>
            <w:noProof/>
            <w:webHidden/>
          </w:rPr>
          <w:tab/>
        </w:r>
        <w:r w:rsidR="001F2012">
          <w:rPr>
            <w:noProof/>
            <w:webHidden/>
          </w:rPr>
          <w:fldChar w:fldCharType="begin"/>
        </w:r>
        <w:r w:rsidR="001F2012">
          <w:rPr>
            <w:noProof/>
            <w:webHidden/>
          </w:rPr>
          <w:instrText xml:space="preserve"> PAGEREF _Toc52908264 \h </w:instrText>
        </w:r>
        <w:r w:rsidR="001F2012">
          <w:rPr>
            <w:noProof/>
            <w:webHidden/>
          </w:rPr>
        </w:r>
        <w:r w:rsidR="001F2012">
          <w:rPr>
            <w:noProof/>
            <w:webHidden/>
          </w:rPr>
          <w:fldChar w:fldCharType="separate"/>
        </w:r>
        <w:r w:rsidR="001F2012">
          <w:rPr>
            <w:noProof/>
            <w:webHidden/>
          </w:rPr>
          <w:t>2</w:t>
        </w:r>
        <w:r w:rsidR="001F2012">
          <w:rPr>
            <w:noProof/>
            <w:webHidden/>
          </w:rPr>
          <w:fldChar w:fldCharType="end"/>
        </w:r>
      </w:hyperlink>
    </w:p>
    <w:p w14:paraId="2834ED10" w14:textId="6BFC2DCB" w:rsidR="001F2012" w:rsidRDefault="001F2012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2908265" w:history="1">
        <w:r w:rsidRPr="00410FB1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7751B0" w14:textId="643B7775" w:rsidR="001F2012" w:rsidRDefault="001F2012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2908266" w:history="1">
        <w:r w:rsidRPr="00410FB1">
          <w:rPr>
            <w:rStyle w:val="Hyperlink"/>
            <w:noProof/>
          </w:rPr>
          <w:t>Software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6CDA87" w14:textId="29857C5E" w:rsidR="00A27D9B" w:rsidRPr="00AA39BE" w:rsidRDefault="00372B57" w:rsidP="00372B57">
      <w:pPr>
        <w:rPr>
          <w:rFonts w:ascii="Cambria" w:hAnsi="Cambria" w:cs="Calibri"/>
          <w:sz w:val="24"/>
          <w:szCs w:val="24"/>
        </w:rPr>
      </w:pPr>
      <w:r w:rsidRPr="00AA39BE">
        <w:rPr>
          <w:rFonts w:ascii="Cambria" w:hAnsi="Cambria" w:cs="Calibri"/>
          <w:sz w:val="24"/>
          <w:szCs w:val="24"/>
        </w:rPr>
        <w:fldChar w:fldCharType="end"/>
      </w:r>
      <w:r w:rsidR="00E62AB3" w:rsidRPr="00AA39BE">
        <w:rPr>
          <w:rFonts w:ascii="Cambria" w:hAnsi="Cambria" w:cs="Calibri"/>
          <w:sz w:val="24"/>
          <w:szCs w:val="24"/>
        </w:rPr>
        <w:br w:type="page"/>
      </w:r>
    </w:p>
    <w:p w14:paraId="42083F04" w14:textId="77777777" w:rsidR="00E62AB3" w:rsidRPr="00AA39BE" w:rsidRDefault="00E62AB3" w:rsidP="00372B57">
      <w:pPr>
        <w:rPr>
          <w:rFonts w:ascii="Cambria" w:hAnsi="Cambria" w:cs="Calibri"/>
          <w:sz w:val="24"/>
          <w:szCs w:val="24"/>
        </w:rPr>
      </w:pPr>
    </w:p>
    <w:p w14:paraId="51664B5A" w14:textId="19108E3A" w:rsidR="00E62AB3" w:rsidRPr="00372B57" w:rsidRDefault="001F2012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1" w:name="_Toc52908265"/>
      <w:r>
        <w:rPr>
          <w:rFonts w:ascii="Cambria" w:hAnsi="Cambria" w:cs="Calibri"/>
          <w:sz w:val="40"/>
          <w:szCs w:val="40"/>
        </w:rPr>
        <w:t>Hardware</w:t>
      </w:r>
      <w:bookmarkEnd w:id="1"/>
    </w:p>
    <w:p w14:paraId="5C659FCC" w14:textId="77777777" w:rsidR="00372B57" w:rsidRDefault="00372B57" w:rsidP="007D5066">
      <w:pPr>
        <w:rPr>
          <w:rFonts w:ascii="Cambria" w:hAnsi="Cambria" w:cs="Calibri"/>
          <w:sz w:val="24"/>
          <w:szCs w:val="24"/>
        </w:rPr>
      </w:pP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73"/>
        <w:gridCol w:w="7513"/>
      </w:tblGrid>
      <w:tr w:rsidR="00A521C8" w:rsidRPr="002B7875" w14:paraId="46C493D2" w14:textId="77777777" w:rsidTr="00B34FD1">
        <w:trPr>
          <w:trHeight w:val="41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9931D4" w14:textId="77777777" w:rsidR="00A521C8" w:rsidRPr="002B7875" w:rsidRDefault="00A521C8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Apparaat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1961A9" w14:textId="77777777" w:rsidR="00A521C8" w:rsidRPr="002B7875" w:rsidRDefault="00A521C8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Vereisten </w:t>
            </w:r>
          </w:p>
        </w:tc>
      </w:tr>
      <w:tr w:rsidR="00A521C8" w:rsidRPr="00947C03" w14:paraId="19DFE40D" w14:textId="77777777" w:rsidTr="00B34FD1">
        <w:trPr>
          <w:trHeight w:val="167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7E67A9D7" w14:textId="755C9A98" w:rsidR="00A521C8" w:rsidRPr="002B7875" w:rsidRDefault="00A521C8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Desktop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48C79" w14:textId="46D68607" w:rsidR="00947C03" w:rsidRDefault="00A521C8" w:rsidP="00947C03">
            <w:pPr>
              <w:numPr>
                <w:ilvl w:val="0"/>
                <w:numId w:val="1"/>
              </w:numPr>
              <w:spacing w:after="137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947C03">
              <w:rPr>
                <w:rFonts w:ascii="Palatino Linotype" w:hAnsi="Palatino Linotype"/>
                <w:sz w:val="24"/>
                <w:szCs w:val="24"/>
              </w:rPr>
              <w:t>16 GB ram</w:t>
            </w:r>
            <w:r w:rsidR="00947C03">
              <w:rPr>
                <w:rFonts w:ascii="Palatino Linotype" w:hAnsi="Palatino Linotype"/>
                <w:sz w:val="24"/>
                <w:szCs w:val="24"/>
              </w:rPr>
              <w:t xml:space="preserve"> DDR3 - ram</w:t>
            </w:r>
          </w:p>
          <w:p w14:paraId="0A017AD1" w14:textId="77777777" w:rsidR="00947C03" w:rsidRDefault="00A521C8" w:rsidP="00947C03">
            <w:pPr>
              <w:numPr>
                <w:ilvl w:val="0"/>
                <w:numId w:val="1"/>
              </w:numPr>
              <w:spacing w:after="137"/>
              <w:ind w:left="285" w:hanging="283"/>
              <w:rPr>
                <w:rFonts w:ascii="Palatino Linotype" w:hAnsi="Palatino Linotype"/>
                <w:sz w:val="24"/>
                <w:szCs w:val="24"/>
                <w:lang w:val="en-GB"/>
              </w:rPr>
            </w:pPr>
            <w:r w:rsidRPr="00947C03">
              <w:rPr>
                <w:rFonts w:ascii="Palatino Linotype" w:hAnsi="Palatino Linotype"/>
                <w:sz w:val="24"/>
                <w:szCs w:val="24"/>
                <w:lang w:val="en-GB"/>
              </w:rPr>
              <w:t xml:space="preserve">AMD FX(tm)-8350 eight-core </w:t>
            </w:r>
            <w:r w:rsidR="00947C03" w:rsidRPr="00947C03">
              <w:rPr>
                <w:rFonts w:ascii="Palatino Linotype" w:hAnsi="Palatino Linotype"/>
                <w:sz w:val="24"/>
                <w:szCs w:val="24"/>
                <w:lang w:val="en-GB"/>
              </w:rPr>
              <w:t>–</w:t>
            </w:r>
            <w:r w:rsidRPr="00947C03">
              <w:rPr>
                <w:rFonts w:ascii="Palatino Linotype" w:hAnsi="Palatino Linotype"/>
                <w:sz w:val="24"/>
                <w:szCs w:val="24"/>
                <w:lang w:val="en-GB"/>
              </w:rPr>
              <w:t xml:space="preserve"> Processor</w:t>
            </w:r>
          </w:p>
          <w:p w14:paraId="1CFAF0B1" w14:textId="77777777" w:rsidR="00947C03" w:rsidRDefault="00947C03" w:rsidP="00947C03">
            <w:pPr>
              <w:numPr>
                <w:ilvl w:val="0"/>
                <w:numId w:val="1"/>
              </w:numPr>
              <w:spacing w:after="137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947C03">
              <w:rPr>
                <w:rFonts w:ascii="Palatino Linotype" w:hAnsi="Palatino Linotype"/>
                <w:sz w:val="24"/>
                <w:szCs w:val="24"/>
              </w:rPr>
              <w:t xml:space="preserve">Nvidia </w:t>
            </w:r>
            <w:proofErr w:type="spellStart"/>
            <w:r w:rsidRPr="00947C03">
              <w:rPr>
                <w:rFonts w:ascii="Palatino Linotype" w:hAnsi="Palatino Linotype"/>
                <w:sz w:val="24"/>
                <w:szCs w:val="24"/>
              </w:rPr>
              <w:t>geforce</w:t>
            </w:r>
            <w:proofErr w:type="spellEnd"/>
            <w:r w:rsidRPr="00947C03">
              <w:rPr>
                <w:rFonts w:ascii="Palatino Linotype" w:hAnsi="Palatino Linotype"/>
                <w:sz w:val="24"/>
                <w:szCs w:val="24"/>
              </w:rPr>
              <w:t xml:space="preserve"> GTX 1060 6gb - grafische kaart</w:t>
            </w:r>
          </w:p>
          <w:p w14:paraId="2893C1A6" w14:textId="170103C9" w:rsidR="00947C03" w:rsidRPr="00947C03" w:rsidRDefault="00947C03" w:rsidP="00947C03">
            <w:pPr>
              <w:numPr>
                <w:ilvl w:val="0"/>
                <w:numId w:val="1"/>
              </w:numPr>
              <w:spacing w:after="137"/>
              <w:ind w:left="285" w:hanging="283"/>
              <w:rPr>
                <w:rFonts w:ascii="Palatino Linotype" w:hAnsi="Palatino Linotype"/>
                <w:sz w:val="24"/>
                <w:szCs w:val="24"/>
                <w:lang w:val="en-GB"/>
              </w:rPr>
            </w:pPr>
            <w:r w:rsidRPr="00947C03">
              <w:rPr>
                <w:rFonts w:ascii="Palatino Linotype" w:hAnsi="Palatino Linotype"/>
                <w:sz w:val="24"/>
                <w:szCs w:val="24"/>
                <w:lang w:val="en-GB"/>
              </w:rPr>
              <w:t xml:space="preserve">Samsung </w:t>
            </w:r>
            <w:proofErr w:type="spellStart"/>
            <w:r w:rsidRPr="00947C03">
              <w:rPr>
                <w:rFonts w:ascii="Palatino Linotype" w:hAnsi="Palatino Linotype"/>
                <w:sz w:val="24"/>
                <w:szCs w:val="24"/>
                <w:lang w:val="en-GB"/>
              </w:rPr>
              <w:t>ssd</w:t>
            </w:r>
            <w:proofErr w:type="spellEnd"/>
            <w:r w:rsidRPr="00947C03">
              <w:rPr>
                <w:rFonts w:ascii="Palatino Linotype" w:hAnsi="Palatino Linotype"/>
                <w:sz w:val="24"/>
                <w:szCs w:val="24"/>
                <w:lang w:val="en-GB"/>
              </w:rPr>
              <w:t xml:space="preserve"> 860 evo 250 GB – SSD</w:t>
            </w:r>
          </w:p>
          <w:p w14:paraId="6F7FEE25" w14:textId="58F0CA75" w:rsidR="00947C03" w:rsidRPr="00947C03" w:rsidRDefault="00947C03" w:rsidP="00947C03">
            <w:pPr>
              <w:numPr>
                <w:ilvl w:val="0"/>
                <w:numId w:val="1"/>
              </w:numPr>
              <w:spacing w:after="0"/>
              <w:ind w:left="285" w:hanging="283"/>
              <w:rPr>
                <w:rFonts w:ascii="Palatino Linotype" w:hAnsi="Palatino Linotype"/>
                <w:sz w:val="24"/>
                <w:szCs w:val="24"/>
                <w:lang w:val="en-GB"/>
              </w:rPr>
            </w:pPr>
            <w:r w:rsidRPr="00947C03">
              <w:rPr>
                <w:rFonts w:ascii="Palatino Linotype" w:hAnsi="Palatino Linotype"/>
                <w:sz w:val="24"/>
                <w:szCs w:val="24"/>
              </w:rPr>
              <w:t>HHD 1TB - HHD</w:t>
            </w:r>
          </w:p>
        </w:tc>
      </w:tr>
      <w:tr w:rsidR="00B34FD1" w:rsidRPr="002B7875" w14:paraId="59156BBB" w14:textId="77777777" w:rsidTr="00B34FD1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D3C7BB3" w14:textId="210591A3" w:rsidR="00B34FD1" w:rsidRPr="002B7875" w:rsidRDefault="00B34FD1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Netwerkkabels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2459D" w14:textId="30907DC5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Cat </w:t>
            </w:r>
            <w:r>
              <w:rPr>
                <w:rFonts w:ascii="Palatino Linotype" w:hAnsi="Palatino Linotype"/>
                <w:sz w:val="24"/>
                <w:szCs w:val="24"/>
              </w:rPr>
              <w:t>4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>, lengte 10m</w:t>
            </w:r>
          </w:p>
        </w:tc>
      </w:tr>
      <w:tr w:rsidR="001F2051" w:rsidRPr="002B7875" w14:paraId="5FDF62A8" w14:textId="77777777" w:rsidTr="00B34FD1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7FAE4280" w14:textId="5DFD7747" w:rsidR="001F2051" w:rsidRPr="002B7875" w:rsidRDefault="001F2051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</w:t>
            </w:r>
            <w:r>
              <w:rPr>
                <w:rFonts w:ascii="Palatino Linotype" w:hAnsi="Palatino Linotype"/>
                <w:sz w:val="24"/>
                <w:szCs w:val="24"/>
              </w:rPr>
              <w:t>uis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1FB6" w14:textId="424D0C19" w:rsidR="001F2051" w:rsidRPr="002B7875" w:rsidRDefault="001F205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Logitech MX master 2</w:t>
            </w:r>
          </w:p>
        </w:tc>
      </w:tr>
      <w:tr w:rsidR="001F2051" w:rsidRPr="002B7875" w14:paraId="1F53DCF6" w14:textId="77777777" w:rsidTr="00B34FD1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3AED12D" w14:textId="2A1962DB" w:rsidR="001F2051" w:rsidRDefault="001F2051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</w:t>
            </w:r>
            <w:r w:rsidRPr="00947C03">
              <w:rPr>
                <w:rFonts w:ascii="Palatino Linotype" w:hAnsi="Palatino Linotype"/>
                <w:sz w:val="24"/>
                <w:szCs w:val="24"/>
              </w:rPr>
              <w:t>oetsenbord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B9299" w14:textId="21CD475F" w:rsidR="001F2051" w:rsidRDefault="001F205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947C03">
              <w:rPr>
                <w:rFonts w:ascii="Palatino Linotype" w:hAnsi="Palatino Linotype"/>
                <w:sz w:val="24"/>
                <w:szCs w:val="24"/>
              </w:rPr>
              <w:t>Redragon</w:t>
            </w:r>
            <w:proofErr w:type="spellEnd"/>
          </w:p>
        </w:tc>
      </w:tr>
      <w:tr w:rsidR="001F2051" w:rsidRPr="002B7875" w14:paraId="5DB2A33F" w14:textId="77777777" w:rsidTr="00B34FD1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3F5A149" w14:textId="390D2AC5" w:rsidR="001F2051" w:rsidRDefault="001F2051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Smartp</w:t>
            </w:r>
            <w:r w:rsidR="002360A1">
              <w:rPr>
                <w:rFonts w:ascii="Palatino Linotype" w:hAnsi="Palatino Linotype"/>
                <w:sz w:val="24"/>
                <w:szCs w:val="24"/>
              </w:rPr>
              <w:t>h</w:t>
            </w:r>
            <w:r>
              <w:rPr>
                <w:rFonts w:ascii="Palatino Linotype" w:hAnsi="Palatino Linotype"/>
                <w:sz w:val="24"/>
                <w:szCs w:val="24"/>
              </w:rPr>
              <w:t>one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4903" w14:textId="35F4FD42" w:rsidR="001F2051" w:rsidRPr="00947C03" w:rsidRDefault="002360A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Samsung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galaxy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s8</w:t>
            </w:r>
          </w:p>
        </w:tc>
      </w:tr>
      <w:tr w:rsidR="001A28E4" w:rsidRPr="002B7875" w14:paraId="368B738E" w14:textId="77777777" w:rsidTr="00B34FD1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5397124" w14:textId="3925E736" w:rsidR="001A28E4" w:rsidRDefault="001A28E4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onitor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64540" w14:textId="7EA2DC02" w:rsidR="001A28E4" w:rsidRDefault="001A28E4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Acer</w:t>
            </w:r>
          </w:p>
        </w:tc>
      </w:tr>
    </w:tbl>
    <w:p w14:paraId="41B048B9" w14:textId="77777777" w:rsidR="00372B57" w:rsidRDefault="00372B57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br w:type="page"/>
      </w:r>
    </w:p>
    <w:p w14:paraId="22E2C577" w14:textId="4D024478" w:rsidR="00372B57" w:rsidRDefault="001F2012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2" w:name="_Toc52908266"/>
      <w:r>
        <w:rPr>
          <w:rFonts w:ascii="Cambria" w:hAnsi="Cambria" w:cs="Calibri"/>
          <w:sz w:val="40"/>
          <w:szCs w:val="40"/>
        </w:rPr>
        <w:lastRenderedPageBreak/>
        <w:t>Software</w:t>
      </w:r>
      <w:r w:rsidR="00372B57" w:rsidRPr="00372B57">
        <w:rPr>
          <w:rFonts w:ascii="Cambria" w:hAnsi="Cambria" w:cs="Calibri"/>
          <w:sz w:val="40"/>
          <w:szCs w:val="40"/>
        </w:rPr>
        <w:t xml:space="preserve"> 2</w:t>
      </w:r>
      <w:bookmarkEnd w:id="2"/>
    </w:p>
    <w:p w14:paraId="59FEA36C" w14:textId="77777777" w:rsidR="00B34FD1" w:rsidRPr="00B34FD1" w:rsidRDefault="00B34FD1" w:rsidP="00B34FD1"/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484"/>
        <w:gridCol w:w="1585"/>
        <w:gridCol w:w="4692"/>
      </w:tblGrid>
      <w:tr w:rsidR="00B34FD1" w:rsidRPr="002B7875" w14:paraId="0D4BFB42" w14:textId="77777777" w:rsidTr="001F2012">
        <w:trPr>
          <w:trHeight w:val="41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4344C4F" w14:textId="77777777" w:rsidR="00B34FD1" w:rsidRPr="002B7875" w:rsidRDefault="00B34FD1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Software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5606496" w14:textId="77777777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Versie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FFD24B" w14:textId="77777777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Installatie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A334E34" w14:textId="77777777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Opmerkingen </w:t>
            </w:r>
          </w:p>
        </w:tc>
      </w:tr>
      <w:tr w:rsidR="00B34FD1" w:rsidRPr="002B7875" w14:paraId="59BA3C9F" w14:textId="77777777" w:rsidTr="001F2012">
        <w:trPr>
          <w:trHeight w:val="41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6F2C8B3" w14:textId="3FF1BF06" w:rsidR="00B34FD1" w:rsidRPr="002B7875" w:rsidRDefault="00B34FD1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 10 pro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A5DEF" w14:textId="69EBFA9C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1903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26AAB" w14:textId="4E3AAA8C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321F2" w14:textId="3BAD9161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</w:p>
        </w:tc>
      </w:tr>
      <w:tr w:rsidR="00B34FD1" w:rsidRPr="002B7875" w14:paraId="25A96EC3" w14:textId="77777777" w:rsidTr="001F2012">
        <w:trPr>
          <w:trHeight w:val="41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8B47567" w14:textId="5675E4C2" w:rsidR="00B34FD1" w:rsidRPr="002B7875" w:rsidRDefault="00B34FD1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opera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E1DD" w14:textId="3EBF084B" w:rsidR="00B34FD1" w:rsidRPr="002B7875" w:rsidRDefault="001F205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70.0.328.189</w:t>
            </w:r>
            <w:r w:rsidR="00B34FD1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D8EE9" w14:textId="7E3E2ACF" w:rsidR="00B34FD1" w:rsidRPr="002B7875" w:rsidRDefault="001F205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06041" w14:textId="5B10DE87" w:rsidR="00B34FD1" w:rsidRPr="002B7875" w:rsidRDefault="001F205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/</w:t>
            </w:r>
          </w:p>
        </w:tc>
      </w:tr>
      <w:tr w:rsidR="00B34FD1" w:rsidRPr="002B7875" w14:paraId="73C3B402" w14:textId="77777777" w:rsidTr="001F2012">
        <w:trPr>
          <w:trHeight w:val="41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700AFDD0" w14:textId="7B52FB7A" w:rsidR="00B34FD1" w:rsidRPr="002B7875" w:rsidRDefault="001F2051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Microsoft 365-apps voor ondernemer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7FFA2" w14:textId="24BF3FC8" w:rsidR="00B34FD1" w:rsidRPr="002B7875" w:rsidRDefault="001A28E4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***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6D96B" w14:textId="21773713" w:rsidR="00B34FD1" w:rsidRPr="002B7875" w:rsidRDefault="001A28E4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Ondernemer versie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C98C" w14:textId="5DFAFE82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1A28E4">
              <w:rPr>
                <w:rFonts w:ascii="Palatino Linotype" w:hAnsi="Palatino Linotype"/>
                <w:sz w:val="24"/>
                <w:szCs w:val="24"/>
              </w:rPr>
              <w:t>Varieert</w:t>
            </w:r>
            <w:r w:rsidR="001A28E4">
              <w:rPr>
                <w:rFonts w:ascii="Palatino Linotype" w:hAnsi="Palatino Linotype"/>
                <w:sz w:val="24"/>
                <w:szCs w:val="24"/>
              </w:rPr>
              <w:t xml:space="preserve"> per app</w:t>
            </w:r>
          </w:p>
        </w:tc>
      </w:tr>
      <w:tr w:rsidR="00B34FD1" w:rsidRPr="002B7875" w14:paraId="0A94CE10" w14:textId="77777777" w:rsidTr="001F2012">
        <w:trPr>
          <w:trHeight w:val="41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5DD9AC0" w14:textId="7DFB86CD" w:rsidR="00B34FD1" w:rsidRPr="002B7875" w:rsidRDefault="00662B98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Android Studio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6927E" w14:textId="3A03C238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662B98">
              <w:rPr>
                <w:rFonts w:ascii="Palatino Linotype" w:hAnsi="Palatino Linotype"/>
                <w:sz w:val="24"/>
                <w:szCs w:val="24"/>
              </w:rPr>
              <w:t>4.0.1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E9DF9" w14:textId="698AA85A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662B98">
              <w:rPr>
                <w:rFonts w:ascii="Palatino Linotype" w:hAnsi="Palatino Linotype"/>
                <w:sz w:val="24"/>
                <w:szCs w:val="24"/>
              </w:rPr>
              <w:t>standaard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F4E1F" w14:textId="076962CF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662B98">
              <w:rPr>
                <w:rFonts w:ascii="Palatino Linotype" w:hAnsi="Palatino Linotype"/>
                <w:sz w:val="24"/>
                <w:szCs w:val="24"/>
              </w:rPr>
              <w:t>/</w:t>
            </w:r>
          </w:p>
        </w:tc>
      </w:tr>
      <w:tr w:rsidR="00B34FD1" w:rsidRPr="002B7875" w14:paraId="51C3C4F2" w14:textId="77777777" w:rsidTr="001F2012">
        <w:trPr>
          <w:trHeight w:val="41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09B1E447" w14:textId="39907850" w:rsidR="00B34FD1" w:rsidRPr="002B7875" w:rsidRDefault="00662B98" w:rsidP="00AD2C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gitkraken</w:t>
            </w:r>
            <w:proofErr w:type="spellEnd"/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F2E92" w14:textId="50C7AF51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1F2012">
              <w:rPr>
                <w:rFonts w:ascii="Palatino Linotype" w:hAnsi="Palatino Linotype"/>
                <w:sz w:val="24"/>
                <w:szCs w:val="24"/>
              </w:rPr>
              <w:t>7.3.2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A420B" w14:textId="7DA25E44" w:rsidR="00B34FD1" w:rsidRPr="002B7875" w:rsidRDefault="001F2012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4AA3D" w14:textId="590746B8" w:rsidR="00B34FD1" w:rsidRPr="002B7875" w:rsidRDefault="00B34FD1" w:rsidP="00AD2C1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1F2012">
              <w:rPr>
                <w:rFonts w:ascii="Palatino Linotype" w:hAnsi="Palatino Linotype"/>
                <w:sz w:val="24"/>
                <w:szCs w:val="24"/>
              </w:rPr>
              <w:t>/</w:t>
            </w:r>
          </w:p>
        </w:tc>
      </w:tr>
    </w:tbl>
    <w:p w14:paraId="4820C419" w14:textId="7651EC39" w:rsidR="007D5066" w:rsidRPr="001F2012" w:rsidRDefault="007D5066" w:rsidP="001F2012">
      <w:pPr>
        <w:rPr>
          <w:rFonts w:ascii="Cambria" w:hAnsi="Cambria" w:cs="Calibri"/>
          <w:sz w:val="24"/>
          <w:szCs w:val="24"/>
        </w:rPr>
      </w:pPr>
    </w:p>
    <w:sectPr w:rsidR="007D5066" w:rsidRPr="001F201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C95FC" w14:textId="77777777" w:rsidR="007A7DEC" w:rsidRDefault="007A7DEC" w:rsidP="00372B57">
      <w:pPr>
        <w:spacing w:after="0" w:line="240" w:lineRule="auto"/>
      </w:pPr>
      <w:r>
        <w:separator/>
      </w:r>
    </w:p>
  </w:endnote>
  <w:endnote w:type="continuationSeparator" w:id="0">
    <w:p w14:paraId="39AD72BD" w14:textId="77777777" w:rsidR="007A7DEC" w:rsidRDefault="007A7DEC" w:rsidP="0037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98643334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72B57" w14:paraId="4AFF395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9A1467C" w14:textId="77777777" w:rsidR="00372B57" w:rsidRDefault="00372B5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B19E1FC" w14:textId="77777777" w:rsidR="00372B57" w:rsidRDefault="00372B5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C47B2AC" w14:textId="77777777" w:rsidR="00372B57" w:rsidRDefault="00372B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3651F" w14:textId="77777777" w:rsidR="007A7DEC" w:rsidRDefault="007A7DEC" w:rsidP="00372B57">
      <w:pPr>
        <w:spacing w:after="0" w:line="240" w:lineRule="auto"/>
      </w:pPr>
      <w:r>
        <w:separator/>
      </w:r>
    </w:p>
  </w:footnote>
  <w:footnote w:type="continuationSeparator" w:id="0">
    <w:p w14:paraId="3334BF6E" w14:textId="77777777" w:rsidR="007A7DEC" w:rsidRDefault="007A7DEC" w:rsidP="00372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C8"/>
    <w:rsid w:val="000C421D"/>
    <w:rsid w:val="001A28E4"/>
    <w:rsid w:val="001F2012"/>
    <w:rsid w:val="001F2051"/>
    <w:rsid w:val="002360A1"/>
    <w:rsid w:val="00244C7D"/>
    <w:rsid w:val="002E7B32"/>
    <w:rsid w:val="00372B57"/>
    <w:rsid w:val="005D73F9"/>
    <w:rsid w:val="00640EED"/>
    <w:rsid w:val="00662B98"/>
    <w:rsid w:val="006E6797"/>
    <w:rsid w:val="007324EC"/>
    <w:rsid w:val="0075215B"/>
    <w:rsid w:val="007A7DEC"/>
    <w:rsid w:val="007D5066"/>
    <w:rsid w:val="00947C03"/>
    <w:rsid w:val="00A27D9B"/>
    <w:rsid w:val="00A35AF2"/>
    <w:rsid w:val="00A521C8"/>
    <w:rsid w:val="00A626A2"/>
    <w:rsid w:val="00AA39BE"/>
    <w:rsid w:val="00AF5BD6"/>
    <w:rsid w:val="00AF77B6"/>
    <w:rsid w:val="00B34FD1"/>
    <w:rsid w:val="00E430AA"/>
    <w:rsid w:val="00E62AB3"/>
    <w:rsid w:val="00F86DBF"/>
    <w:rsid w:val="00F9633C"/>
    <w:rsid w:val="00F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14EB"/>
  <w15:chartTrackingRefBased/>
  <w15:docId w15:val="{1BD0756A-6FE6-4A47-A7F0-5F1CDCA2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2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A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62AB3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62AB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372B57"/>
    <w:pPr>
      <w:tabs>
        <w:tab w:val="right" w:leader="hyphen" w:pos="9016"/>
      </w:tabs>
      <w:spacing w:before="120" w:after="120"/>
      <w:jc w:val="center"/>
      <w:outlineLvl w:val="0"/>
    </w:pPr>
    <w:rPr>
      <w:rFonts w:ascii="Cambria" w:hAnsi="Cambria" w:cs="Calibri"/>
      <w:caps/>
      <w:color w:val="2F5496" w:themeColor="accent1" w:themeShade="BF"/>
      <w:sz w:val="40"/>
      <w:szCs w:val="40"/>
    </w:rPr>
  </w:style>
  <w:style w:type="paragraph" w:styleId="Inhopg3">
    <w:name w:val="toc 3"/>
    <w:basedOn w:val="Standaard"/>
    <w:next w:val="Standaard"/>
    <w:autoRedefine/>
    <w:uiPriority w:val="39"/>
    <w:unhideWhenUsed/>
    <w:rsid w:val="00E62AB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72B57"/>
    <w:rPr>
      <w:color w:val="0563C1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unhideWhenUsed/>
    <w:rsid w:val="00372B57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372B57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372B57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372B57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372B57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372B57"/>
    <w:pPr>
      <w:spacing w:after="0"/>
      <w:ind w:left="1760"/>
    </w:pPr>
    <w:rPr>
      <w:rFonts w:cstheme="minorHAns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37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2B5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2B57"/>
    <w:rPr>
      <w:lang w:val="nl-NL"/>
    </w:rPr>
  </w:style>
  <w:style w:type="table" w:styleId="Tabelraster">
    <w:name w:val="Table Grid"/>
    <w:basedOn w:val="Standaardtabel"/>
    <w:uiPriority w:val="39"/>
    <w:rsid w:val="00A2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NUL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vb\Desktop\Word-Sjabloon-Max-V.-Berge-Henegouw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Create a new document." ma:contentTypeScope="" ma:versionID="cd91d48ee3c8f315ab6b933393cd2576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c5d8bf396b3845c047bdb4ebda21994a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79BB5-4FC4-4E8C-A783-0CC0E156A2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5FE1F-6260-4CD8-9853-B75B16674D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988EC-743C-43CF-A7B5-BD7A03638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63A5F1-D3F1-4B43-9DFC-3753322B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Word-Sjabloon-Max-V.-Berge-Henegouwen.dotx</Template>
  <TotalTime>1</TotalTime>
  <Pages>4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Developer✔ Max</dc:creator>
  <cp:keywords/>
  <dc:description/>
  <cp:lastModifiedBy>Max van Berge Henegouwen</cp:lastModifiedBy>
  <cp:revision>2</cp:revision>
  <dcterms:created xsi:type="dcterms:W3CDTF">2020-10-06T18:26:00Z</dcterms:created>
  <dcterms:modified xsi:type="dcterms:W3CDTF">2020-10-06T18:26:00Z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