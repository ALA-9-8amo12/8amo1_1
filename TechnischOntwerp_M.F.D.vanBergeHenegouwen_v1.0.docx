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330F0" w14:textId="77777777" w:rsidR="007D5066" w:rsidRDefault="007D5066">
      <w:pPr>
        <w:rPr>
          <w:rFonts w:ascii="Cambria" w:hAnsi="Cambria" w:cs="Calibri"/>
          <w:noProof/>
          <w:sz w:val="24"/>
          <w:szCs w:val="24"/>
        </w:rPr>
      </w:pPr>
    </w:p>
    <w:tbl>
      <w:tblPr>
        <w:tblStyle w:val="Tabelraster"/>
        <w:tblpPr w:leftFromText="141" w:rightFromText="141" w:vertAnchor="text" w:horzAnchor="margin" w:tblpY="6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D9B" w14:paraId="2EA5F03D" w14:textId="77777777" w:rsidTr="00A27D9B">
        <w:tc>
          <w:tcPr>
            <w:tcW w:w="9016" w:type="dxa"/>
            <w:tcBorders>
              <w:left w:val="nil"/>
              <w:bottom w:val="nil"/>
            </w:tcBorders>
          </w:tcPr>
          <w:p w14:paraId="56F9224E" w14:textId="77777777" w:rsidR="00A27D9B" w:rsidRDefault="00A27D9B" w:rsidP="00A27D9B">
            <w:pPr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14:paraId="2EFE2F33" w14:textId="11896A69" w:rsidR="00A626A2" w:rsidRDefault="00244C7D">
      <w:pPr>
        <w:rPr>
          <w:rFonts w:ascii="Cambria" w:hAnsi="Cambria" w:cs="Calibri"/>
          <w:sz w:val="48"/>
          <w:szCs w:val="48"/>
        </w:rPr>
      </w:pPr>
      <w:r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BE2535" wp14:editId="4EA622C4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735320" cy="5643245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8" r="18431"/>
                    <a:stretch/>
                  </pic:blipFill>
                  <pic:spPr bwMode="auto">
                    <a:xfrm>
                      <a:off x="0" y="0"/>
                      <a:ext cx="573532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66"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90A21A" wp14:editId="05A7A4AD">
            <wp:simplePos x="0" y="0"/>
            <wp:positionH relativeFrom="margin">
              <wp:align>left</wp:align>
            </wp:positionH>
            <wp:positionV relativeFrom="paragraph">
              <wp:posOffset>500044</wp:posOffset>
            </wp:positionV>
            <wp:extent cx="6157595" cy="1206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421D">
        <w:rPr>
          <w:rFonts w:ascii="Cambria" w:hAnsi="Cambria" w:cs="Calibri"/>
          <w:sz w:val="48"/>
          <w:szCs w:val="48"/>
        </w:rPr>
        <w:t>T</w:t>
      </w:r>
      <w:r w:rsidR="009650DB">
        <w:rPr>
          <w:rFonts w:ascii="Cambria" w:hAnsi="Cambria" w:cs="Calibri"/>
          <w:sz w:val="48"/>
          <w:szCs w:val="48"/>
        </w:rPr>
        <w:t>echnisch ontwerp</w:t>
      </w:r>
    </w:p>
    <w:p w14:paraId="6865859A" w14:textId="77777777" w:rsidR="007D5066" w:rsidRDefault="007D5066">
      <w:pPr>
        <w:rPr>
          <w:rFonts w:ascii="Cambria" w:hAnsi="Cambria" w:cs="Calibri"/>
          <w:noProof/>
          <w:sz w:val="24"/>
          <w:szCs w:val="24"/>
        </w:rPr>
      </w:pPr>
    </w:p>
    <w:p w14:paraId="19C34921" w14:textId="77777777" w:rsidR="007D5066" w:rsidRPr="00AA39BE" w:rsidRDefault="007D5066" w:rsidP="007D5066">
      <w:pPr>
        <w:rPr>
          <w:rFonts w:ascii="Cambria" w:eastAsia="Times New Roman" w:hAnsi="Cambria" w:cs="Segoe UI"/>
          <w:lang w:eastAsia="nl-NL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Namen: </w:t>
      </w:r>
      <w:r w:rsidRPr="007D5066">
        <w:rPr>
          <w:rFonts w:ascii="Cambria" w:hAnsi="Cambria" w:cs="Calibri"/>
          <w:noProof/>
          <w:sz w:val="24"/>
          <w:szCs w:val="24"/>
        </w:rPr>
        <w:tab/>
        <w:t xml:space="preserve"> </w:t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[</w:t>
      </w:r>
      <w:r w:rsidRPr="00AA39BE">
        <w:rPr>
          <w:rFonts w:ascii="Cambria" w:hAnsi="Cambria" w:cs="Calibri"/>
          <w:noProof/>
          <w:sz w:val="24"/>
          <w:szCs w:val="24"/>
        </w:rPr>
        <w:t xml:space="preserve">M. v Berge Henegouwen, </w:t>
      </w:r>
      <w:proofErr w:type="spellStart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>Heba</w:t>
      </w:r>
      <w:proofErr w:type="spellEnd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 xml:space="preserve"> Al </w:t>
      </w:r>
      <w:proofErr w:type="spellStart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>Zoobe</w:t>
      </w:r>
      <w:proofErr w:type="spellEnd"/>
      <w:r w:rsidRPr="00AA39BE">
        <w:rPr>
          <w:rFonts w:ascii="Cambria" w:hAnsi="Cambria" w:cs="Calibri"/>
          <w:noProof/>
          <w:sz w:val="24"/>
          <w:szCs w:val="24"/>
        </w:rPr>
        <w:t xml:space="preserve">, </w:t>
      </w:r>
      <w:r w:rsidR="000C421D">
        <w:rPr>
          <w:rFonts w:ascii="Cambria" w:hAnsi="Cambria" w:cs="Calibri"/>
          <w:noProof/>
          <w:sz w:val="24"/>
          <w:szCs w:val="24"/>
        </w:rPr>
        <w:t>Anisha Basropansingh</w:t>
      </w:r>
      <w:r w:rsidRPr="00AA39BE">
        <w:rPr>
          <w:rFonts w:ascii="Cambria" w:hAnsi="Cambria" w:cs="Calibri"/>
          <w:noProof/>
          <w:sz w:val="24"/>
          <w:szCs w:val="24"/>
        </w:rPr>
        <w:t>]</w:t>
      </w:r>
      <w:r w:rsidRPr="00AA39BE">
        <w:rPr>
          <w:rFonts w:ascii="Cambria" w:hAnsi="Cambria" w:cs="Calibri"/>
          <w:noProof/>
        </w:rPr>
        <w:t xml:space="preserve"> </w:t>
      </w:r>
    </w:p>
    <w:p w14:paraId="73D924D7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Studiejaar:</w:t>
      </w:r>
      <w:r>
        <w:rPr>
          <w:rFonts w:ascii="Cambria" w:hAnsi="Cambria" w:cs="Calibri"/>
          <w:noProof/>
          <w:sz w:val="24"/>
          <w:szCs w:val="24"/>
        </w:rPr>
        <w:tab/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[2</w:t>
      </w:r>
      <w:r w:rsidR="000C421D">
        <w:rPr>
          <w:rFonts w:ascii="Cambria" w:hAnsi="Cambria" w:cs="Calibri"/>
          <w:noProof/>
          <w:sz w:val="24"/>
          <w:szCs w:val="24"/>
        </w:rPr>
        <w:t>020</w:t>
      </w:r>
      <w:r w:rsidRPr="007D5066">
        <w:rPr>
          <w:rFonts w:ascii="Cambria" w:hAnsi="Cambria" w:cs="Calibri"/>
          <w:noProof/>
          <w:sz w:val="24"/>
          <w:szCs w:val="24"/>
        </w:rPr>
        <w:t>-20</w:t>
      </w:r>
      <w:r>
        <w:rPr>
          <w:rFonts w:ascii="Cambria" w:hAnsi="Cambria" w:cs="Calibri"/>
          <w:noProof/>
          <w:sz w:val="24"/>
          <w:szCs w:val="24"/>
        </w:rPr>
        <w:t>2</w:t>
      </w:r>
      <w:r w:rsidR="000C421D">
        <w:rPr>
          <w:rFonts w:ascii="Cambria" w:hAnsi="Cambria" w:cs="Calibri"/>
          <w:noProof/>
          <w:sz w:val="24"/>
          <w:szCs w:val="24"/>
        </w:rPr>
        <w:t>1</w:t>
      </w:r>
      <w:r w:rsidRPr="007D5066">
        <w:rPr>
          <w:rFonts w:ascii="Cambria" w:hAnsi="Cambria" w:cs="Calibri"/>
          <w:noProof/>
          <w:sz w:val="24"/>
          <w:szCs w:val="24"/>
        </w:rPr>
        <w:t xml:space="preserve">] </w:t>
      </w:r>
    </w:p>
    <w:p w14:paraId="6C675299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Werkgroep:</w:t>
      </w:r>
      <w:r>
        <w:rPr>
          <w:rFonts w:ascii="Cambria" w:hAnsi="Cambria" w:cs="Calibri"/>
          <w:noProof/>
          <w:sz w:val="24"/>
          <w:szCs w:val="24"/>
        </w:rPr>
        <w:tab/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 xml:space="preserve">[AMO1a.1] </w:t>
      </w:r>
    </w:p>
    <w:p w14:paraId="52D8B995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Projectleider: </w:t>
      </w:r>
      <w:r>
        <w:rPr>
          <w:rFonts w:ascii="Cambria" w:hAnsi="Cambria" w:cs="Calibri"/>
          <w:noProof/>
          <w:sz w:val="24"/>
          <w:szCs w:val="24"/>
        </w:rPr>
        <w:tab/>
        <w:t>[</w:t>
      </w:r>
      <w:r w:rsidRPr="007D5066">
        <w:rPr>
          <w:rFonts w:ascii="Cambria" w:hAnsi="Cambria" w:cs="Calibri"/>
          <w:noProof/>
          <w:sz w:val="24"/>
          <w:szCs w:val="24"/>
        </w:rPr>
        <w:t xml:space="preserve">M. Boukiour] </w:t>
      </w:r>
    </w:p>
    <w:p w14:paraId="5F5468A9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Inleverdatum:</w:t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 xml:space="preserve">[20 november 1939] </w:t>
      </w:r>
    </w:p>
    <w:p w14:paraId="44400BF0" w14:textId="77777777" w:rsidR="00E62AB3" w:rsidRDefault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Versie: </w:t>
      </w:r>
      <w:r w:rsidRPr="007D5066">
        <w:rPr>
          <w:rFonts w:ascii="Cambria" w:hAnsi="Cambria" w:cs="Calibri"/>
          <w:noProof/>
          <w:sz w:val="24"/>
          <w:szCs w:val="24"/>
        </w:rPr>
        <w:tab/>
        <w:t xml:space="preserve"> </w:t>
      </w:r>
      <w:r>
        <w:rPr>
          <w:rFonts w:ascii="Cambria" w:hAnsi="Cambria" w:cs="Calibri"/>
          <w:noProof/>
          <w:sz w:val="24"/>
          <w:szCs w:val="24"/>
        </w:rPr>
        <w:t xml:space="preserve">  </w:t>
      </w:r>
      <w:r w:rsidR="00E62AB3"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1.0</w:t>
      </w:r>
      <w:r w:rsidR="00E62AB3">
        <w:rPr>
          <w:rFonts w:ascii="Cambria" w:hAnsi="Cambria" w:cs="Calibri"/>
          <w:noProof/>
          <w:sz w:val="24"/>
          <w:szCs w:val="24"/>
        </w:rPr>
        <w:br w:type="page"/>
      </w:r>
    </w:p>
    <w:p w14:paraId="6816C948" w14:textId="77777777" w:rsidR="00372B57" w:rsidRPr="00372B57" w:rsidRDefault="00372B57" w:rsidP="00372B57">
      <w:pPr>
        <w:pStyle w:val="Inhopg1"/>
      </w:pPr>
      <w:bookmarkStart w:id="0" w:name="_Toc52377883"/>
      <w:r w:rsidRPr="00372B57">
        <w:lastRenderedPageBreak/>
        <w:t>Inhoud</w:t>
      </w:r>
      <w:bookmarkEnd w:id="0"/>
    </w:p>
    <w:p w14:paraId="68D64F1B" w14:textId="295DEEC2" w:rsidR="009F2BC4" w:rsidRDefault="00372B57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r w:rsidRPr="00AA39BE">
        <w:rPr>
          <w:sz w:val="24"/>
          <w:szCs w:val="24"/>
        </w:rPr>
        <w:fldChar w:fldCharType="begin"/>
      </w:r>
      <w:r w:rsidRPr="00AA39BE">
        <w:rPr>
          <w:sz w:val="24"/>
          <w:szCs w:val="24"/>
        </w:rPr>
        <w:instrText xml:space="preserve"> TOC \o "1-3" \h \z \u </w:instrText>
      </w:r>
      <w:r w:rsidRPr="00AA39BE">
        <w:rPr>
          <w:sz w:val="24"/>
          <w:szCs w:val="24"/>
        </w:rPr>
        <w:fldChar w:fldCharType="separate"/>
      </w:r>
      <w:hyperlink w:anchor="_Toc52377883" w:history="1">
        <w:r w:rsidR="009F2BC4" w:rsidRPr="0019105B">
          <w:rPr>
            <w:rStyle w:val="Hyperlink"/>
            <w:noProof/>
          </w:rPr>
          <w:t>Inhoud</w:t>
        </w:r>
        <w:r w:rsidR="009F2BC4">
          <w:rPr>
            <w:noProof/>
            <w:webHidden/>
          </w:rPr>
          <w:tab/>
        </w:r>
        <w:r w:rsidR="009F2BC4">
          <w:rPr>
            <w:noProof/>
            <w:webHidden/>
          </w:rPr>
          <w:fldChar w:fldCharType="begin"/>
        </w:r>
        <w:r w:rsidR="009F2BC4">
          <w:rPr>
            <w:noProof/>
            <w:webHidden/>
          </w:rPr>
          <w:instrText xml:space="preserve"> PAGEREF _Toc52377883 \h </w:instrText>
        </w:r>
        <w:r w:rsidR="009F2BC4">
          <w:rPr>
            <w:noProof/>
            <w:webHidden/>
          </w:rPr>
        </w:r>
        <w:r w:rsidR="009F2BC4">
          <w:rPr>
            <w:noProof/>
            <w:webHidden/>
          </w:rPr>
          <w:fldChar w:fldCharType="separate"/>
        </w:r>
        <w:r w:rsidR="009F2BC4">
          <w:rPr>
            <w:noProof/>
            <w:webHidden/>
          </w:rPr>
          <w:t>2</w:t>
        </w:r>
        <w:r w:rsidR="009F2BC4">
          <w:rPr>
            <w:noProof/>
            <w:webHidden/>
          </w:rPr>
          <w:fldChar w:fldCharType="end"/>
        </w:r>
      </w:hyperlink>
    </w:p>
    <w:p w14:paraId="00A5BA38" w14:textId="44C3D716" w:rsidR="009F2BC4" w:rsidRDefault="009F2BC4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2377884" w:history="1">
        <w:r w:rsidRPr="0019105B">
          <w:rPr>
            <w:rStyle w:val="Hyperlink"/>
            <w:noProof/>
            <w:lang w:val="en-GB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E5B009" w14:textId="08BE1B7A" w:rsidR="009F2BC4" w:rsidRDefault="009F2BC4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2377885" w:history="1">
        <w:r w:rsidRPr="0019105B">
          <w:rPr>
            <w:rStyle w:val="Hyperlink"/>
            <w:noProof/>
          </w:rPr>
          <w:t>Use Case beschrijving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9F443B" w14:textId="657C6C7D" w:rsidR="009F2BC4" w:rsidRDefault="009F2BC4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2377886" w:history="1">
        <w:r w:rsidRPr="0019105B">
          <w:rPr>
            <w:rStyle w:val="Hyperlink"/>
            <w:noProof/>
          </w:rPr>
          <w:t>Navigatie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094D4C" w14:textId="3FF24DA3" w:rsidR="009F2BC4" w:rsidRDefault="009F2BC4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2377887" w:history="1">
        <w:r w:rsidRPr="0019105B">
          <w:rPr>
            <w:rStyle w:val="Hyperlink"/>
            <w:noProof/>
          </w:rPr>
          <w:t>Lijst van schermen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E7297C" w14:textId="080A7DC2" w:rsidR="009F2BC4" w:rsidRDefault="009F2BC4">
      <w:pPr>
        <w:pStyle w:val="Inhopg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eastAsia="nl-NL"/>
        </w:rPr>
      </w:pPr>
      <w:hyperlink w:anchor="_Toc52377888" w:history="1">
        <w:r w:rsidRPr="0019105B">
          <w:rPr>
            <w:rStyle w:val="Hyperlink"/>
            <w:noProof/>
          </w:rPr>
          <w:t>Schermontwerpen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13E9A6" w14:textId="712F61D2" w:rsidR="00A27D9B" w:rsidRPr="00AA39BE" w:rsidRDefault="00372B57" w:rsidP="00372B57">
      <w:pPr>
        <w:rPr>
          <w:rFonts w:ascii="Cambria" w:hAnsi="Cambria" w:cs="Calibri"/>
          <w:sz w:val="24"/>
          <w:szCs w:val="24"/>
        </w:rPr>
      </w:pPr>
      <w:r w:rsidRPr="00AA39BE">
        <w:rPr>
          <w:rFonts w:ascii="Cambria" w:hAnsi="Cambria" w:cs="Calibri"/>
          <w:sz w:val="24"/>
          <w:szCs w:val="24"/>
        </w:rPr>
        <w:fldChar w:fldCharType="end"/>
      </w:r>
      <w:r w:rsidR="00E62AB3" w:rsidRPr="00AA39BE">
        <w:rPr>
          <w:rFonts w:ascii="Cambria" w:hAnsi="Cambria" w:cs="Calibri"/>
          <w:sz w:val="24"/>
          <w:szCs w:val="24"/>
        </w:rPr>
        <w:br w:type="page"/>
      </w:r>
    </w:p>
    <w:p w14:paraId="1DF74ED0" w14:textId="64329F19" w:rsidR="00E62AB3" w:rsidRPr="00AA39BE" w:rsidRDefault="00E62AB3" w:rsidP="00372B57">
      <w:pPr>
        <w:rPr>
          <w:rFonts w:ascii="Cambria" w:hAnsi="Cambria" w:cs="Calibri"/>
          <w:sz w:val="24"/>
          <w:szCs w:val="24"/>
        </w:rPr>
      </w:pPr>
    </w:p>
    <w:p w14:paraId="33973C4F" w14:textId="59232CE7" w:rsidR="00E62AB3" w:rsidRPr="009650DB" w:rsidRDefault="009650DB" w:rsidP="00372B57">
      <w:pPr>
        <w:pStyle w:val="Kop1"/>
        <w:jc w:val="center"/>
        <w:rPr>
          <w:rFonts w:ascii="Cambria" w:hAnsi="Cambria" w:cs="Calibri"/>
          <w:sz w:val="40"/>
          <w:szCs w:val="40"/>
          <w:lang w:val="en-GB"/>
        </w:rPr>
      </w:pPr>
      <w:bookmarkStart w:id="1" w:name="_Toc52377884"/>
      <w:r w:rsidRPr="009650DB">
        <w:rPr>
          <w:rFonts w:ascii="Cambria" w:hAnsi="Cambria" w:cs="Calibri"/>
          <w:sz w:val="40"/>
          <w:szCs w:val="40"/>
          <w:lang w:val="en-GB"/>
        </w:rPr>
        <w:t>Use Case diagram</w:t>
      </w:r>
      <w:bookmarkEnd w:id="1"/>
    </w:p>
    <w:p w14:paraId="4BF165C2" w14:textId="69656EAE" w:rsidR="00372B57" w:rsidRPr="009650DB" w:rsidRDefault="009650DB" w:rsidP="007D5066">
      <w:pPr>
        <w:rPr>
          <w:rFonts w:ascii="Cambria" w:hAnsi="Cambria" w:cs="Calibri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DC97F" wp14:editId="7612DA1C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474720" cy="4137660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9B320" w14:textId="52589793" w:rsidR="00372B57" w:rsidRPr="009650DB" w:rsidRDefault="00372B57">
      <w:pPr>
        <w:rPr>
          <w:rFonts w:ascii="Cambria" w:hAnsi="Cambria" w:cs="Calibri"/>
          <w:sz w:val="24"/>
          <w:szCs w:val="24"/>
          <w:lang w:val="en-GB"/>
        </w:rPr>
      </w:pPr>
      <w:r w:rsidRPr="009650DB">
        <w:rPr>
          <w:rFonts w:ascii="Cambria" w:hAnsi="Cambria" w:cs="Calibri"/>
          <w:sz w:val="24"/>
          <w:szCs w:val="24"/>
          <w:lang w:val="en-GB"/>
        </w:rPr>
        <w:br w:type="page"/>
      </w:r>
    </w:p>
    <w:p w14:paraId="68B97876" w14:textId="4C747EAE" w:rsidR="00372B57" w:rsidRPr="009650DB" w:rsidRDefault="009650DB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2" w:name="_Toc52377885"/>
      <w:r w:rsidRPr="009650DB">
        <w:rPr>
          <w:rFonts w:ascii="Cambria" w:hAnsi="Cambria" w:cs="Calibri"/>
          <w:sz w:val="40"/>
          <w:szCs w:val="40"/>
        </w:rPr>
        <w:lastRenderedPageBreak/>
        <w:t>Use Case beschrijving</w:t>
      </w:r>
      <w:bookmarkEnd w:id="2"/>
    </w:p>
    <w:tbl>
      <w:tblPr>
        <w:tblStyle w:val="Tabelraster"/>
        <w:tblpPr w:leftFromText="141" w:rightFromText="141" w:vertAnchor="text" w:horzAnchor="margin" w:tblpY="1355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9650DB" w14:paraId="34BFAE97" w14:textId="77777777" w:rsidTr="009650DB">
        <w:tc>
          <w:tcPr>
            <w:tcW w:w="4509" w:type="dxa"/>
            <w:shd w:val="clear" w:color="auto" w:fill="9CC2E5" w:themeFill="accent5" w:themeFillTint="99"/>
          </w:tcPr>
          <w:p w14:paraId="2A4D3CD9" w14:textId="77777777" w:rsidR="009650DB" w:rsidRDefault="009650DB" w:rsidP="009650DB">
            <w:proofErr w:type="spellStart"/>
            <w:r>
              <w:t>UseCase</w:t>
            </w:r>
            <w:proofErr w:type="spellEnd"/>
          </w:p>
        </w:tc>
        <w:tc>
          <w:tcPr>
            <w:tcW w:w="4507" w:type="dxa"/>
          </w:tcPr>
          <w:p w14:paraId="70241ED4" w14:textId="40C0F984" w:rsidR="009650DB" w:rsidRDefault="009F2BC4" w:rsidP="009650DB">
            <w:r>
              <w:t>Worden oefenen</w:t>
            </w:r>
          </w:p>
        </w:tc>
      </w:tr>
      <w:tr w:rsidR="009650DB" w14:paraId="6F416CD1" w14:textId="77777777" w:rsidTr="009650DB">
        <w:tc>
          <w:tcPr>
            <w:tcW w:w="4509" w:type="dxa"/>
            <w:shd w:val="clear" w:color="auto" w:fill="9CC2E5" w:themeFill="accent5" w:themeFillTint="99"/>
          </w:tcPr>
          <w:p w14:paraId="3899AF32" w14:textId="77777777" w:rsidR="009650DB" w:rsidRDefault="009650DB" w:rsidP="009650DB">
            <w:r>
              <w:t>Nummer</w:t>
            </w:r>
          </w:p>
        </w:tc>
        <w:tc>
          <w:tcPr>
            <w:tcW w:w="4507" w:type="dxa"/>
          </w:tcPr>
          <w:p w14:paraId="7AE2F0EB" w14:textId="2D00AB93" w:rsidR="009650DB" w:rsidRDefault="009F2BC4" w:rsidP="009650DB">
            <w:r>
              <w:t>2/6</w:t>
            </w:r>
          </w:p>
        </w:tc>
      </w:tr>
      <w:tr w:rsidR="009650DB" w14:paraId="32AF516D" w14:textId="77777777" w:rsidTr="009650DB">
        <w:tc>
          <w:tcPr>
            <w:tcW w:w="4509" w:type="dxa"/>
            <w:shd w:val="clear" w:color="auto" w:fill="9CC2E5" w:themeFill="accent5" w:themeFillTint="99"/>
          </w:tcPr>
          <w:p w14:paraId="3BF87B19" w14:textId="77777777" w:rsidR="009650DB" w:rsidRDefault="009650DB" w:rsidP="009650DB">
            <w:r>
              <w:t>Actor(en)</w:t>
            </w:r>
          </w:p>
        </w:tc>
        <w:tc>
          <w:tcPr>
            <w:tcW w:w="4507" w:type="dxa"/>
          </w:tcPr>
          <w:p w14:paraId="46973A95" w14:textId="77777777" w:rsidR="009650DB" w:rsidRDefault="009650DB" w:rsidP="009650DB">
            <w:r>
              <w:t xml:space="preserve">Gebruiker </w:t>
            </w:r>
          </w:p>
        </w:tc>
      </w:tr>
      <w:tr w:rsidR="009650DB" w14:paraId="17703AB1" w14:textId="77777777" w:rsidTr="009650DB">
        <w:tc>
          <w:tcPr>
            <w:tcW w:w="4509" w:type="dxa"/>
            <w:shd w:val="clear" w:color="auto" w:fill="9CC2E5" w:themeFill="accent5" w:themeFillTint="99"/>
          </w:tcPr>
          <w:p w14:paraId="0AD3A0A3" w14:textId="77777777" w:rsidR="009650DB" w:rsidRDefault="009650DB" w:rsidP="009650DB">
            <w:r>
              <w:t>Preconditie</w:t>
            </w:r>
          </w:p>
        </w:tc>
        <w:tc>
          <w:tcPr>
            <w:tcW w:w="4507" w:type="dxa"/>
          </w:tcPr>
          <w:p w14:paraId="73C63F1D" w14:textId="6660E0D7" w:rsidR="009650DB" w:rsidRDefault="009F2BC4" w:rsidP="009650DB">
            <w:r>
              <w:t>Hij moet oefenen voor een quiz</w:t>
            </w:r>
          </w:p>
        </w:tc>
      </w:tr>
      <w:tr w:rsidR="009650DB" w14:paraId="52EB1558" w14:textId="77777777" w:rsidTr="009650DB">
        <w:tc>
          <w:tcPr>
            <w:tcW w:w="4509" w:type="dxa"/>
            <w:shd w:val="clear" w:color="auto" w:fill="9CC2E5" w:themeFill="accent5" w:themeFillTint="99"/>
          </w:tcPr>
          <w:p w14:paraId="47885538" w14:textId="77777777" w:rsidR="009650DB" w:rsidRDefault="009650DB" w:rsidP="009650DB">
            <w:r>
              <w:t>Beschrijving</w:t>
            </w:r>
          </w:p>
        </w:tc>
        <w:tc>
          <w:tcPr>
            <w:tcW w:w="4507" w:type="dxa"/>
          </w:tcPr>
          <w:p w14:paraId="543A12AB" w14:textId="138DEBC0" w:rsidR="009650DB" w:rsidRDefault="009F2BC4" w:rsidP="009650DB">
            <w:r>
              <w:t>Hij krijgt steeds nieuwe worden te zien om mee te oefen net zo lang tot dat de oefening klaar is</w:t>
            </w:r>
          </w:p>
        </w:tc>
      </w:tr>
      <w:tr w:rsidR="009650DB" w14:paraId="58C72E72" w14:textId="77777777" w:rsidTr="009650DB">
        <w:tc>
          <w:tcPr>
            <w:tcW w:w="4509" w:type="dxa"/>
            <w:shd w:val="clear" w:color="auto" w:fill="9CC2E5" w:themeFill="accent5" w:themeFillTint="99"/>
          </w:tcPr>
          <w:p w14:paraId="1F9EA80A" w14:textId="77777777" w:rsidR="009650DB" w:rsidRDefault="009650DB" w:rsidP="009650DB">
            <w:r>
              <w:t>Uitzonderingen</w:t>
            </w:r>
          </w:p>
        </w:tc>
        <w:tc>
          <w:tcPr>
            <w:tcW w:w="4507" w:type="dxa"/>
          </w:tcPr>
          <w:p w14:paraId="24A13DA8" w14:textId="1FB2955A" w:rsidR="009650DB" w:rsidRDefault="009F2BC4" w:rsidP="009650DB">
            <w:r>
              <w:t>Hij heeft al genoeg kennis</w:t>
            </w:r>
          </w:p>
        </w:tc>
      </w:tr>
      <w:tr w:rsidR="009650DB" w14:paraId="599A6F40" w14:textId="77777777" w:rsidTr="009650DB">
        <w:tc>
          <w:tcPr>
            <w:tcW w:w="4509" w:type="dxa"/>
            <w:shd w:val="clear" w:color="auto" w:fill="9CC2E5" w:themeFill="accent5" w:themeFillTint="99"/>
          </w:tcPr>
          <w:p w14:paraId="6C4DB223" w14:textId="77777777" w:rsidR="009650DB" w:rsidRDefault="009650DB" w:rsidP="009650DB">
            <w:r>
              <w:t>Postconditie</w:t>
            </w:r>
          </w:p>
        </w:tc>
        <w:tc>
          <w:tcPr>
            <w:tcW w:w="4507" w:type="dxa"/>
          </w:tcPr>
          <w:p w14:paraId="7BB7EA0A" w14:textId="577CE6C6" w:rsidR="009650DB" w:rsidRDefault="009F2BC4" w:rsidP="009650DB">
            <w:r>
              <w:t>De gebruiker heeft nu meer kennis van de taal en kan de toets maken</w:t>
            </w:r>
          </w:p>
        </w:tc>
      </w:tr>
    </w:tbl>
    <w:p w14:paraId="2A2769D3" w14:textId="77777777" w:rsidR="009650DB" w:rsidRPr="009650DB" w:rsidRDefault="00372B57">
      <w:pPr>
        <w:rPr>
          <w:rFonts w:ascii="Cambria" w:hAnsi="Cambria" w:cs="Calibri"/>
          <w:sz w:val="24"/>
          <w:szCs w:val="24"/>
        </w:rPr>
      </w:pPr>
      <w:r w:rsidRPr="009650DB">
        <w:rPr>
          <w:rFonts w:ascii="Cambria" w:hAnsi="Cambria" w:cs="Calibri"/>
          <w:sz w:val="24"/>
          <w:szCs w:val="24"/>
        </w:rPr>
        <w:br w:type="page"/>
      </w:r>
    </w:p>
    <w:p w14:paraId="2E4F3CA8" w14:textId="7207A3E5" w:rsidR="00372B57" w:rsidRPr="009650DB" w:rsidRDefault="00372B57">
      <w:pPr>
        <w:rPr>
          <w:rFonts w:ascii="Cambria" w:hAnsi="Cambria" w:cs="Calibri"/>
          <w:sz w:val="24"/>
          <w:szCs w:val="24"/>
        </w:rPr>
      </w:pPr>
    </w:p>
    <w:p w14:paraId="30D6C130" w14:textId="735402D1" w:rsidR="009650DB" w:rsidRDefault="009650DB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3" w:name="_Toc52377886"/>
      <w:r>
        <w:rPr>
          <w:rFonts w:ascii="Cambria" w:hAnsi="Cambria" w:cs="Calibri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 wp14:anchorId="5C18BB48" wp14:editId="78FD048F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730240" cy="3436620"/>
            <wp:effectExtent l="0" t="0" r="381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Calibri"/>
          <w:sz w:val="40"/>
          <w:szCs w:val="40"/>
        </w:rPr>
        <w:t>Navigatie diagram</w:t>
      </w:r>
      <w:bookmarkEnd w:id="3"/>
    </w:p>
    <w:p w14:paraId="6DC18553" w14:textId="3909E9E0" w:rsidR="009650DB" w:rsidRDefault="009650DB">
      <w:pPr>
        <w:rPr>
          <w:rFonts w:ascii="Cambria" w:eastAsiaTheme="majorEastAsia" w:hAnsi="Cambria" w:cs="Calibri"/>
          <w:color w:val="2F5496" w:themeColor="accent1" w:themeShade="BF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br w:type="page"/>
      </w:r>
    </w:p>
    <w:p w14:paraId="2CFE99B9" w14:textId="56491C56" w:rsidR="009650DB" w:rsidRDefault="009650DB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4" w:name="_Toc52377887"/>
      <w:r>
        <w:rPr>
          <w:rFonts w:ascii="Cambria" w:hAnsi="Cambria" w:cs="Calibri"/>
          <w:sz w:val="40"/>
          <w:szCs w:val="40"/>
        </w:rPr>
        <w:lastRenderedPageBreak/>
        <w:t>Lijst van schermen</w:t>
      </w:r>
      <w:bookmarkEnd w:id="4"/>
    </w:p>
    <w:tbl>
      <w:tblPr>
        <w:tblStyle w:val="Rastertabel1lic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53"/>
        <w:gridCol w:w="2251"/>
        <w:gridCol w:w="2260"/>
        <w:gridCol w:w="2252"/>
      </w:tblGrid>
      <w:tr w:rsidR="009F2BC4" w14:paraId="28481EA0" w14:textId="77777777" w:rsidTr="009F2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2E74B5" w:themeFill="accent5" w:themeFillShade="BF"/>
            <w:hideMark/>
          </w:tcPr>
          <w:p w14:paraId="1834B225" w14:textId="77777777" w:rsidR="009F2BC4" w:rsidRPr="009F2BC4" w:rsidRDefault="009F2BC4" w:rsidP="00A34BF5">
            <w:pPr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Naam pagina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2E74B5" w:themeFill="accent5" w:themeFillShade="BF"/>
            <w:hideMark/>
          </w:tcPr>
          <w:p w14:paraId="38A2FA14" w14:textId="77777777" w:rsidR="009F2BC4" w:rsidRPr="009F2BC4" w:rsidRDefault="009F2BC4" w:rsidP="00A3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Formulier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2E74B5" w:themeFill="accent5" w:themeFillShade="BF"/>
            <w:hideMark/>
          </w:tcPr>
          <w:p w14:paraId="5F60936D" w14:textId="77777777" w:rsidR="009F2BC4" w:rsidRPr="009F2BC4" w:rsidRDefault="009F2BC4" w:rsidP="00A3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Functie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2E74B5" w:themeFill="accent5" w:themeFillShade="BF"/>
            <w:hideMark/>
          </w:tcPr>
          <w:p w14:paraId="1704A55A" w14:textId="77777777" w:rsidR="009F2BC4" w:rsidRPr="009F2BC4" w:rsidRDefault="009F2BC4" w:rsidP="00A3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Afwijkend ontwerp</w:t>
            </w:r>
          </w:p>
        </w:tc>
      </w:tr>
      <w:tr w:rsidR="009F2BC4" w14:paraId="291881F6" w14:textId="77777777" w:rsidTr="009F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9CC2E5" w:themeFill="accent5" w:themeFillTint="99"/>
            <w:hideMark/>
          </w:tcPr>
          <w:p w14:paraId="71CBAB0D" w14:textId="77777777" w:rsidR="009F2BC4" w:rsidRPr="009F2BC4" w:rsidRDefault="009F2BC4" w:rsidP="00A34BF5">
            <w:pPr>
              <w:rPr>
                <w:rFonts w:ascii="Cambria" w:hAnsi="Cambria" w:cstheme="minorHAnsi"/>
              </w:rPr>
            </w:pPr>
            <w:proofErr w:type="spellStart"/>
            <w:r w:rsidRPr="009F2BC4">
              <w:rPr>
                <w:rFonts w:ascii="Cambria" w:hAnsi="Cambria" w:cstheme="minorHAnsi"/>
              </w:rPr>
              <w:t>Splash</w:t>
            </w:r>
            <w:proofErr w:type="spellEnd"/>
            <w:r w:rsidRPr="009F2BC4">
              <w:rPr>
                <w:rFonts w:ascii="Cambria" w:hAnsi="Cambria" w:cstheme="minorHAnsi"/>
              </w:rPr>
              <w:t xml:space="preserve"> screen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D6E0424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0A19AA3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 xml:space="preserve">De logo van de app laten zien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2B65CF3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 xml:space="preserve">Ja </w:t>
            </w:r>
          </w:p>
        </w:tc>
      </w:tr>
      <w:tr w:rsidR="009F2BC4" w14:paraId="1B671888" w14:textId="77777777" w:rsidTr="009F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9CC2E5" w:themeFill="accent5" w:themeFillTint="99"/>
            <w:hideMark/>
          </w:tcPr>
          <w:p w14:paraId="2C3E903D" w14:textId="77777777" w:rsidR="009F2BC4" w:rsidRPr="009F2BC4" w:rsidRDefault="009F2BC4" w:rsidP="00A34BF5">
            <w:pPr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 xml:space="preserve">Home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73044C8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1CB9795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De home pagina bevat een menu waar je uit pagina’s kiezen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A82EA66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Ja</w:t>
            </w:r>
          </w:p>
        </w:tc>
      </w:tr>
      <w:tr w:rsidR="009F2BC4" w14:paraId="09B10965" w14:textId="77777777" w:rsidTr="009F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9CC2E5" w:themeFill="accent5" w:themeFillTint="99"/>
            <w:hideMark/>
          </w:tcPr>
          <w:p w14:paraId="5D24EC33" w14:textId="77777777" w:rsidR="009F2BC4" w:rsidRPr="009F2BC4" w:rsidRDefault="009F2BC4" w:rsidP="00A34BF5">
            <w:pPr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Oefenen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8655B6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8932A9D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 xml:space="preserve">Pagina waar er vragen komen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D6C0D9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</w:tr>
      <w:tr w:rsidR="009F2BC4" w14:paraId="1C5170D0" w14:textId="77777777" w:rsidTr="009F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9CC2E5" w:themeFill="accent5" w:themeFillTint="99"/>
            <w:hideMark/>
          </w:tcPr>
          <w:p w14:paraId="67C222E2" w14:textId="77777777" w:rsidR="009F2BC4" w:rsidRPr="009F2BC4" w:rsidRDefault="009F2BC4" w:rsidP="00A34BF5">
            <w:pPr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Quizzen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DC124FA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5B43B60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Pagina waar er vragen komen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56A053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</w:tr>
      <w:tr w:rsidR="009F2BC4" w14:paraId="238F65CB" w14:textId="77777777" w:rsidTr="009F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9CC2E5" w:themeFill="accent5" w:themeFillTint="99"/>
            <w:hideMark/>
          </w:tcPr>
          <w:p w14:paraId="7B619B2C" w14:textId="77777777" w:rsidR="009F2BC4" w:rsidRPr="009F2BC4" w:rsidRDefault="009F2BC4" w:rsidP="00A34BF5">
            <w:pPr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Score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A8AEF5A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F0D4003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Een pagina waar er score bekeken kan worden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A5D97A4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Ja</w:t>
            </w:r>
          </w:p>
        </w:tc>
      </w:tr>
      <w:tr w:rsidR="009F2BC4" w14:paraId="42810763" w14:textId="77777777" w:rsidTr="009F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9CC2E5" w:themeFill="accent5" w:themeFillTint="99"/>
            <w:hideMark/>
          </w:tcPr>
          <w:p w14:paraId="4F40CFD9" w14:textId="77777777" w:rsidR="009F2BC4" w:rsidRPr="009F2BC4" w:rsidRDefault="009F2BC4" w:rsidP="00A34BF5">
            <w:pPr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 xml:space="preserve">Over ons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728D08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9990D2D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Informatie pagina over de app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9B43B3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Ja</w:t>
            </w:r>
          </w:p>
        </w:tc>
      </w:tr>
      <w:tr w:rsidR="009F2BC4" w14:paraId="774DDA21" w14:textId="77777777" w:rsidTr="009F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9CC2E5" w:themeFill="accent5" w:themeFillTint="99"/>
            <w:hideMark/>
          </w:tcPr>
          <w:p w14:paraId="6B05473D" w14:textId="77777777" w:rsidR="009F2BC4" w:rsidRPr="009F2BC4" w:rsidRDefault="009F2BC4" w:rsidP="00A34BF5">
            <w:pPr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Categorieën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48AED0A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0B47878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>Een categorie kiezen voor het Oefenen/Quizzen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7E5348" w14:textId="77777777" w:rsidR="009F2BC4" w:rsidRPr="009F2BC4" w:rsidRDefault="009F2BC4" w:rsidP="00A3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</w:rPr>
            </w:pPr>
            <w:r w:rsidRPr="009F2BC4">
              <w:rPr>
                <w:rFonts w:ascii="Cambria" w:hAnsi="Cambria" w:cstheme="minorHAnsi"/>
              </w:rPr>
              <w:t xml:space="preserve">Ja </w:t>
            </w:r>
          </w:p>
        </w:tc>
      </w:tr>
    </w:tbl>
    <w:p w14:paraId="07D902A7" w14:textId="2E2F1145" w:rsidR="009650DB" w:rsidRDefault="009650DB">
      <w:pPr>
        <w:rPr>
          <w:rFonts w:ascii="Cambria" w:eastAsiaTheme="majorEastAsia" w:hAnsi="Cambria" w:cs="Calibri"/>
          <w:color w:val="2F5496" w:themeColor="accent1" w:themeShade="BF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br w:type="page"/>
      </w:r>
    </w:p>
    <w:p w14:paraId="010392D8" w14:textId="37F607D4" w:rsidR="007D5066" w:rsidRDefault="009650DB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bookmarkStart w:id="5" w:name="_Toc52377888"/>
      <w:r>
        <w:rPr>
          <w:rFonts w:ascii="Cambria" w:hAnsi="Cambria" w:cs="Calibri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7323E" wp14:editId="09B4CEAC">
                <wp:simplePos x="0" y="0"/>
                <wp:positionH relativeFrom="column">
                  <wp:posOffset>3642360</wp:posOffset>
                </wp:positionH>
                <wp:positionV relativeFrom="paragraph">
                  <wp:posOffset>320040</wp:posOffset>
                </wp:positionV>
                <wp:extent cx="2004060" cy="259080"/>
                <wp:effectExtent l="0" t="0" r="15240" b="2667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DFB54" w14:textId="6999F2E3" w:rsidR="009650DB" w:rsidRDefault="009650DB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7323E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left:0;text-align:left;margin-left:286.8pt;margin-top:25.2pt;width:157.8pt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" fillcolor="white [3201]" strokeweight=".5pt">
                <v:textbox>
                  <w:txbxContent>
                    <w:p w14:paraId="6ABDFB54" w14:textId="6999F2E3" w:rsidR="009650DB" w:rsidRDefault="009650DB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="Calibri"/>
          <w:sz w:val="40"/>
          <w:szCs w:val="40"/>
        </w:rPr>
        <w:t>Schermontwerpen</w:t>
      </w:r>
      <w:bookmarkEnd w:id="5"/>
    </w:p>
    <w:p w14:paraId="2CCA1071" w14:textId="3342397F" w:rsidR="009650DB" w:rsidRDefault="009650DB" w:rsidP="009650D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47D21" wp14:editId="4C89200D">
                <wp:simplePos x="0" y="0"/>
                <wp:positionH relativeFrom="column">
                  <wp:posOffset>297180</wp:posOffset>
                </wp:positionH>
                <wp:positionV relativeFrom="paragraph">
                  <wp:posOffset>6350</wp:posOffset>
                </wp:positionV>
                <wp:extent cx="1988820" cy="297180"/>
                <wp:effectExtent l="0" t="0" r="11430" b="2667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FE87F" w14:textId="61E27096" w:rsidR="009650DB" w:rsidRDefault="009650DB">
                            <w:proofErr w:type="spellStart"/>
                            <w:r>
                              <w:t>Splash</w:t>
                            </w:r>
                            <w:proofErr w:type="spellEnd"/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7D21" id="Tekstvak 13" o:spid="_x0000_s1027" type="#_x0000_t202" style="position:absolute;margin-left:23.4pt;margin-top:.5pt;width:156.6pt;height:2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" fillcolor="white [3201]" strokeweight=".5pt">
                <v:textbox>
                  <w:txbxContent>
                    <w:p w14:paraId="2AEFE87F" w14:textId="61E27096" w:rsidR="009650DB" w:rsidRDefault="009650DB">
                      <w:proofErr w:type="spellStart"/>
                      <w:r>
                        <w:t>Splash</w:t>
                      </w:r>
                      <w:proofErr w:type="spellEnd"/>
                      <w: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284CBE55" w14:textId="5B94F777" w:rsidR="009650DB" w:rsidRDefault="009650DB">
      <w:r>
        <w:rPr>
          <w:noProof/>
        </w:rPr>
        <w:drawing>
          <wp:anchor distT="0" distB="0" distL="114300" distR="114300" simplePos="0" relativeHeight="251663360" behindDoc="0" locked="0" layoutInCell="1" allowOverlap="1" wp14:anchorId="02BBDC9A" wp14:editId="545CC315">
            <wp:simplePos x="0" y="0"/>
            <wp:positionH relativeFrom="margin">
              <wp:posOffset>3333115</wp:posOffset>
            </wp:positionH>
            <wp:positionV relativeFrom="paragraph">
              <wp:posOffset>10160</wp:posOffset>
            </wp:positionV>
            <wp:extent cx="2482334" cy="4663440"/>
            <wp:effectExtent l="0" t="0" r="0" b="381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34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3F4F6A" wp14:editId="4AA820E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43347" cy="4686300"/>
            <wp:effectExtent l="0" t="0" r="9525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47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C7735A0" w14:textId="59BDEBBC" w:rsidR="009650DB" w:rsidRDefault="009650DB" w:rsidP="009650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963A3" wp14:editId="10C2D96F">
                <wp:simplePos x="0" y="0"/>
                <wp:positionH relativeFrom="column">
                  <wp:posOffset>3482340</wp:posOffset>
                </wp:positionH>
                <wp:positionV relativeFrom="paragraph">
                  <wp:posOffset>-373380</wp:posOffset>
                </wp:positionV>
                <wp:extent cx="2225040" cy="320040"/>
                <wp:effectExtent l="0" t="0" r="22860" b="2286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39E8F" w14:textId="3F6ECD4E" w:rsidR="009650DB" w:rsidRDefault="009650DB" w:rsidP="009650DB">
                            <w:r>
                              <w:t xml:space="preserve">Quiz/ oefen </w:t>
                            </w:r>
                            <w:r>
                              <w:t>foto</w:t>
                            </w:r>
                          </w:p>
                          <w:p w14:paraId="6942493A" w14:textId="77777777" w:rsidR="009650DB" w:rsidRDefault="009650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963A3" id="Tekstvak 17" o:spid="_x0000_s1028" type="#_x0000_t202" style="position:absolute;margin-left:274.2pt;margin-top:-29.4pt;width:175.2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" fillcolor="white [3201]" strokeweight=".5pt">
                <v:textbox>
                  <w:txbxContent>
                    <w:p w14:paraId="03D39E8F" w14:textId="3F6ECD4E" w:rsidR="009650DB" w:rsidRDefault="009650DB" w:rsidP="009650DB">
                      <w:r>
                        <w:t xml:space="preserve">Quiz/ oefen </w:t>
                      </w:r>
                      <w:r>
                        <w:t>foto</w:t>
                      </w:r>
                    </w:p>
                    <w:p w14:paraId="6942493A" w14:textId="77777777" w:rsidR="009650DB" w:rsidRDefault="009650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D3CF5" wp14:editId="6734B1DF">
                <wp:simplePos x="0" y="0"/>
                <wp:positionH relativeFrom="column">
                  <wp:posOffset>266700</wp:posOffset>
                </wp:positionH>
                <wp:positionV relativeFrom="paragraph">
                  <wp:posOffset>-335280</wp:posOffset>
                </wp:positionV>
                <wp:extent cx="2072640" cy="281940"/>
                <wp:effectExtent l="0" t="0" r="22860" b="2286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79D93" w14:textId="6876876C" w:rsidR="009650DB" w:rsidRDefault="009650DB">
                            <w:r>
                              <w:t>Quiz/ oefen woorden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D3CF5" id="Tekstvak 16" o:spid="_x0000_s1029" type="#_x0000_t202" style="position:absolute;margin-left:21pt;margin-top:-26.4pt;width:163.2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" fillcolor="white [3201]" strokeweight=".5pt">
                <v:textbox>
                  <w:txbxContent>
                    <w:p w14:paraId="45A79D93" w14:textId="6876876C" w:rsidR="009650DB" w:rsidRDefault="009650DB">
                      <w:r>
                        <w:t>Quiz/ oefen woorden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52345EA" wp14:editId="05F941E7">
            <wp:simplePos x="0" y="0"/>
            <wp:positionH relativeFrom="column">
              <wp:posOffset>3322320</wp:posOffset>
            </wp:positionH>
            <wp:positionV relativeFrom="paragraph">
              <wp:posOffset>5715</wp:posOffset>
            </wp:positionV>
            <wp:extent cx="2521434" cy="469392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1434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3E0890F" wp14:editId="72FAFD9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18410" cy="4686300"/>
            <wp:effectExtent l="0" t="0" r="0" b="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E8AA89" w14:textId="04B9077D" w:rsidR="009650DB" w:rsidRDefault="009650DB">
      <w:r>
        <w:br w:type="page"/>
      </w:r>
    </w:p>
    <w:p w14:paraId="2D8B7198" w14:textId="20B34B3D" w:rsidR="009650DB" w:rsidRPr="009650DB" w:rsidRDefault="009650DB" w:rsidP="009650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A3968" wp14:editId="22802C24">
                <wp:simplePos x="0" y="0"/>
                <wp:positionH relativeFrom="column">
                  <wp:posOffset>3406140</wp:posOffset>
                </wp:positionH>
                <wp:positionV relativeFrom="paragraph">
                  <wp:posOffset>-251460</wp:posOffset>
                </wp:positionV>
                <wp:extent cx="2293620" cy="236220"/>
                <wp:effectExtent l="0" t="0" r="11430" b="1143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962DD" w14:textId="6862F42B" w:rsidR="009650DB" w:rsidRDefault="009650DB">
                            <w:r>
                              <w:t>categorieën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A3968" id="Tekstvak 19" o:spid="_x0000_s1030" type="#_x0000_t202" style="position:absolute;margin-left:268.2pt;margin-top:-19.8pt;width:180.6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" fillcolor="white [3201]" strokeweight=".5pt">
                <v:textbox>
                  <w:txbxContent>
                    <w:p w14:paraId="7D4962DD" w14:textId="6862F42B" w:rsidR="009650DB" w:rsidRDefault="009650DB">
                      <w:r>
                        <w:t>categorieën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33644" wp14:editId="17DF1DEA">
                <wp:simplePos x="0" y="0"/>
                <wp:positionH relativeFrom="column">
                  <wp:posOffset>0</wp:posOffset>
                </wp:positionH>
                <wp:positionV relativeFrom="paragraph">
                  <wp:posOffset>-274320</wp:posOffset>
                </wp:positionV>
                <wp:extent cx="2263140" cy="251460"/>
                <wp:effectExtent l="0" t="0" r="22860" b="1524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4E647" w14:textId="5C0CBB73" w:rsidR="009650DB" w:rsidRDefault="009650DB">
                            <w:r>
                              <w:t>Over ons/info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3644" id="Tekstvak 18" o:spid="_x0000_s1031" type="#_x0000_t202" style="position:absolute;margin-left:0;margin-top:-21.6pt;width:178.2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" fillcolor="white [3201]" strokeweight=".5pt">
                <v:textbox>
                  <w:txbxContent>
                    <w:p w14:paraId="04C4E647" w14:textId="5C0CBB73" w:rsidR="009650DB" w:rsidRDefault="009650DB">
                      <w:r>
                        <w:t>Over ons/info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83967FD" wp14:editId="4CE2E7A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39340" cy="4471035"/>
            <wp:effectExtent l="0" t="0" r="3810" b="5715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E728A2" wp14:editId="38C15143">
            <wp:extent cx="2335571" cy="4472940"/>
            <wp:effectExtent l="0" t="0" r="762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4" cy="448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0DB" w:rsidRPr="009650DB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4E344" w14:textId="77777777" w:rsidR="002004BA" w:rsidRDefault="002004BA" w:rsidP="00372B57">
      <w:pPr>
        <w:spacing w:after="0" w:line="240" w:lineRule="auto"/>
      </w:pPr>
      <w:r>
        <w:separator/>
      </w:r>
    </w:p>
  </w:endnote>
  <w:endnote w:type="continuationSeparator" w:id="0">
    <w:p w14:paraId="2BDCE9E6" w14:textId="77777777" w:rsidR="002004BA" w:rsidRDefault="002004BA" w:rsidP="0037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98643334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72B57" w14:paraId="041967E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0C5BEDA9" w14:textId="77777777" w:rsidR="00372B57" w:rsidRDefault="00372B5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3DB92DA8" w14:textId="77777777" w:rsidR="00372B57" w:rsidRDefault="00372B5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5DB351D8" w14:textId="77777777" w:rsidR="00372B57" w:rsidRDefault="00372B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EBB36" w14:textId="77777777" w:rsidR="002004BA" w:rsidRDefault="002004BA" w:rsidP="00372B57">
      <w:pPr>
        <w:spacing w:after="0" w:line="240" w:lineRule="auto"/>
      </w:pPr>
      <w:r>
        <w:separator/>
      </w:r>
    </w:p>
  </w:footnote>
  <w:footnote w:type="continuationSeparator" w:id="0">
    <w:p w14:paraId="5E63FA60" w14:textId="77777777" w:rsidR="002004BA" w:rsidRDefault="002004BA" w:rsidP="00372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DB"/>
    <w:rsid w:val="000C421D"/>
    <w:rsid w:val="002004BA"/>
    <w:rsid w:val="00244C7D"/>
    <w:rsid w:val="00372B57"/>
    <w:rsid w:val="005D73F9"/>
    <w:rsid w:val="00640EED"/>
    <w:rsid w:val="006E6797"/>
    <w:rsid w:val="007324EC"/>
    <w:rsid w:val="0075215B"/>
    <w:rsid w:val="007D5066"/>
    <w:rsid w:val="009650DB"/>
    <w:rsid w:val="009F2BC4"/>
    <w:rsid w:val="00A27D9B"/>
    <w:rsid w:val="00A35AF2"/>
    <w:rsid w:val="00A626A2"/>
    <w:rsid w:val="00AA39BE"/>
    <w:rsid w:val="00AF5BD6"/>
    <w:rsid w:val="00AF77B6"/>
    <w:rsid w:val="00E62AB3"/>
    <w:rsid w:val="00F86DBF"/>
    <w:rsid w:val="00F9633C"/>
    <w:rsid w:val="00F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7171"/>
  <w15:chartTrackingRefBased/>
  <w15:docId w15:val="{6A7ECC4F-ECF1-4106-978D-D310C7AF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50DB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2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A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62AB3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62AB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372B57"/>
    <w:pPr>
      <w:tabs>
        <w:tab w:val="right" w:leader="hyphen" w:pos="9016"/>
      </w:tabs>
      <w:spacing w:before="120" w:after="120"/>
      <w:jc w:val="center"/>
      <w:outlineLvl w:val="0"/>
    </w:pPr>
    <w:rPr>
      <w:rFonts w:ascii="Cambria" w:hAnsi="Cambria" w:cs="Calibri"/>
      <w:caps/>
      <w:color w:val="2F5496" w:themeColor="accent1" w:themeShade="BF"/>
      <w:sz w:val="40"/>
      <w:szCs w:val="40"/>
    </w:rPr>
  </w:style>
  <w:style w:type="paragraph" w:styleId="Inhopg3">
    <w:name w:val="toc 3"/>
    <w:basedOn w:val="Standaard"/>
    <w:next w:val="Standaard"/>
    <w:autoRedefine/>
    <w:uiPriority w:val="39"/>
    <w:unhideWhenUsed/>
    <w:rsid w:val="00E62AB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72B57"/>
    <w:rPr>
      <w:color w:val="0563C1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unhideWhenUsed/>
    <w:rsid w:val="00372B57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372B57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372B57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372B57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372B57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372B57"/>
    <w:pPr>
      <w:spacing w:after="0"/>
      <w:ind w:left="1760"/>
    </w:pPr>
    <w:rPr>
      <w:rFonts w:cstheme="minorHAns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37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2B5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2B57"/>
    <w:rPr>
      <w:lang w:val="nl-NL"/>
    </w:rPr>
  </w:style>
  <w:style w:type="table" w:styleId="Tabelraster">
    <w:name w:val="Table Grid"/>
    <w:basedOn w:val="Standaardtabel"/>
    <w:uiPriority w:val="39"/>
    <w:rsid w:val="00A2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9F2BC4"/>
    <w:pPr>
      <w:spacing w:after="0" w:line="240" w:lineRule="auto"/>
    </w:pPr>
    <w:rPr>
      <w:lang w:val="nl-NL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NUL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vb\Desktop\Word-Sjabloon-Max-V.-Berge-Henegouwen%20-%20kopi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Create a new document." ma:contentTypeScope="" ma:versionID="cd91d48ee3c8f315ab6b933393cd2576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c5d8bf396b3845c047bdb4ebda21994a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9BB5-4FC4-4E8C-A783-0CC0E156A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5FE1F-6260-4CD8-9853-B75B16674D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988EC-743C-43CF-A7B5-BD7A0363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63A5F1-D3F1-4B43-9DFC-3753322B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Word-Sjabloon-Max-V.-Berge-Henegouwen - kopie.dotx</Template>
  <TotalTime>14</TotalTime>
  <Pages>9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Developer✔ Max</dc:creator>
  <cp:keywords/>
  <dc:description/>
  <cp:lastModifiedBy>Max van Berge Henegouwen</cp:lastModifiedBy>
  <cp:revision>1</cp:revision>
  <dcterms:created xsi:type="dcterms:W3CDTF">2020-09-30T14:50:00Z</dcterms:created>
  <dcterms:modified xsi:type="dcterms:W3CDTF">2020-09-30T15:05:00Z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