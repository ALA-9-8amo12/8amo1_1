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DB879" w14:textId="77777777" w:rsidR="00356853" w:rsidRPr="00356853" w:rsidRDefault="00356853" w:rsidP="00356853">
      <w:pPr>
        <w:pStyle w:val="Title"/>
        <w:jc w:val="center"/>
        <w:rPr>
          <w:rStyle w:val="IntenseEmphasis"/>
          <w:color w:val="auto"/>
          <w:sz w:val="48"/>
          <w:szCs w:val="48"/>
          <w:u w:val="single"/>
        </w:rPr>
      </w:pPr>
      <w:r w:rsidRPr="00356853">
        <w:rPr>
          <w:rStyle w:val="IntenseEmphasis"/>
          <w:color w:val="auto"/>
          <w:sz w:val="48"/>
          <w:szCs w:val="48"/>
          <w:u w:val="single"/>
        </w:rPr>
        <w:t xml:space="preserve">PROJECT – </w:t>
      </w:r>
      <w:proofErr w:type="spellStart"/>
      <w:r w:rsidRPr="00356853">
        <w:rPr>
          <w:rStyle w:val="IntenseEmphasis"/>
          <w:color w:val="auto"/>
          <w:sz w:val="48"/>
          <w:szCs w:val="48"/>
          <w:u w:val="single"/>
        </w:rPr>
        <w:t>MonkeyBusiness</w:t>
      </w:r>
      <w:proofErr w:type="spellEnd"/>
    </w:p>
    <w:p w14:paraId="5D7AB6B9" w14:textId="77777777" w:rsidR="00356853" w:rsidRDefault="00356853"/>
    <w:p w14:paraId="47C0BCF6" w14:textId="77777777" w:rsidR="00356853" w:rsidRDefault="00356853"/>
    <w:p w14:paraId="481DF678" w14:textId="77777777" w:rsidR="00356853" w:rsidRDefault="00356853"/>
    <w:p w14:paraId="40852FE9" w14:textId="77777777" w:rsidR="00356853" w:rsidRDefault="00356853"/>
    <w:p w14:paraId="508BE113" w14:textId="77777777" w:rsidR="00356853" w:rsidRDefault="00356853">
      <w:r>
        <w:rPr>
          <w:noProof/>
        </w:rPr>
        <w:drawing>
          <wp:anchor distT="0" distB="0" distL="114300" distR="114300" simplePos="0" relativeHeight="251658240" behindDoc="0" locked="0" layoutInCell="1" allowOverlap="1" wp14:anchorId="5EC394D1" wp14:editId="1030EEDE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5760720" cy="3237230"/>
            <wp:effectExtent l="0" t="0" r="0" b="1270"/>
            <wp:wrapTopAndBottom/>
            <wp:docPr id="1" name="Afbeelding 1" descr="Wat zijn Android Apps? - Mijnandroidapps.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 zijn Android Apps? - Mijnandroidapps.n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46712B" w14:textId="77777777" w:rsidR="00356853" w:rsidRDefault="00356853"/>
    <w:p w14:paraId="26703B3D" w14:textId="77777777" w:rsidR="00356853" w:rsidRDefault="00356853"/>
    <w:p w14:paraId="3A9D6AFA" w14:textId="77777777" w:rsidR="00356853" w:rsidRDefault="00356853"/>
    <w:p w14:paraId="441DCE2A" w14:textId="77777777" w:rsidR="00356853" w:rsidRDefault="00356853"/>
    <w:p w14:paraId="467AF6D3" w14:textId="77777777" w:rsidR="00356853" w:rsidRDefault="00356853"/>
    <w:p w14:paraId="765BE71F" w14:textId="2548C971" w:rsidR="00356853" w:rsidRPr="00356853" w:rsidRDefault="00356853">
      <w:pPr>
        <w:rPr>
          <w:sz w:val="24"/>
          <w:szCs w:val="24"/>
        </w:rPr>
      </w:pPr>
      <w:r w:rsidRPr="00356853">
        <w:rPr>
          <w:sz w:val="24"/>
          <w:szCs w:val="24"/>
        </w:rPr>
        <w:t xml:space="preserve">Namen: </w:t>
      </w:r>
      <w:r w:rsidR="00942856">
        <w:rPr>
          <w:sz w:val="24"/>
          <w:szCs w:val="24"/>
        </w:rPr>
        <w:tab/>
        <w:t>[</w:t>
      </w:r>
      <w:proofErr w:type="spellStart"/>
      <w:r w:rsidRPr="00356853">
        <w:rPr>
          <w:sz w:val="24"/>
          <w:szCs w:val="24"/>
        </w:rPr>
        <w:t>Anisha</w:t>
      </w:r>
      <w:proofErr w:type="spellEnd"/>
      <w:r w:rsidRPr="00356853">
        <w:rPr>
          <w:sz w:val="24"/>
          <w:szCs w:val="24"/>
        </w:rPr>
        <w:t xml:space="preserve"> </w:t>
      </w:r>
      <w:proofErr w:type="spellStart"/>
      <w:r w:rsidRPr="00356853">
        <w:rPr>
          <w:sz w:val="24"/>
          <w:szCs w:val="24"/>
        </w:rPr>
        <w:t>Basropansingh</w:t>
      </w:r>
      <w:proofErr w:type="spellEnd"/>
      <w:r w:rsidRPr="00356853">
        <w:rPr>
          <w:sz w:val="24"/>
          <w:szCs w:val="24"/>
        </w:rPr>
        <w:t xml:space="preserve">, Heba Al </w:t>
      </w:r>
      <w:r w:rsidR="00E36BB9">
        <w:rPr>
          <w:sz w:val="24"/>
          <w:szCs w:val="24"/>
        </w:rPr>
        <w:t>Z</w:t>
      </w:r>
      <w:r>
        <w:rPr>
          <w:sz w:val="24"/>
          <w:szCs w:val="24"/>
        </w:rPr>
        <w:t>oobe, Max van Berge Henegouwen</w:t>
      </w:r>
      <w:r w:rsidR="00942856">
        <w:rPr>
          <w:sz w:val="24"/>
          <w:szCs w:val="24"/>
        </w:rPr>
        <w:t>]</w:t>
      </w:r>
    </w:p>
    <w:p w14:paraId="3EBE94BC" w14:textId="77777777" w:rsidR="00356853" w:rsidRPr="00356853" w:rsidRDefault="00356853">
      <w:pPr>
        <w:rPr>
          <w:sz w:val="24"/>
          <w:szCs w:val="24"/>
        </w:rPr>
      </w:pPr>
      <w:r w:rsidRPr="00356853">
        <w:rPr>
          <w:sz w:val="24"/>
          <w:szCs w:val="24"/>
        </w:rPr>
        <w:t xml:space="preserve">Studiejaar: </w:t>
      </w:r>
      <w:r w:rsidR="00942856">
        <w:rPr>
          <w:sz w:val="24"/>
          <w:szCs w:val="24"/>
        </w:rPr>
        <w:tab/>
        <w:t>[</w:t>
      </w:r>
      <w:r>
        <w:rPr>
          <w:sz w:val="24"/>
          <w:szCs w:val="24"/>
        </w:rPr>
        <w:t>2020-2021</w:t>
      </w:r>
      <w:r w:rsidR="00942856">
        <w:rPr>
          <w:sz w:val="24"/>
          <w:szCs w:val="24"/>
        </w:rPr>
        <w:t>]</w:t>
      </w:r>
    </w:p>
    <w:p w14:paraId="305CCF88" w14:textId="77777777" w:rsidR="00356853" w:rsidRPr="00356853" w:rsidRDefault="00356853">
      <w:pPr>
        <w:rPr>
          <w:sz w:val="24"/>
          <w:szCs w:val="24"/>
        </w:rPr>
      </w:pPr>
      <w:r w:rsidRPr="00356853">
        <w:rPr>
          <w:sz w:val="24"/>
          <w:szCs w:val="24"/>
        </w:rPr>
        <w:t>Werkgroep:</w:t>
      </w:r>
      <w:r>
        <w:rPr>
          <w:sz w:val="24"/>
          <w:szCs w:val="24"/>
        </w:rPr>
        <w:t xml:space="preserve"> </w:t>
      </w:r>
      <w:r w:rsidR="00942856">
        <w:rPr>
          <w:sz w:val="24"/>
          <w:szCs w:val="24"/>
        </w:rPr>
        <w:tab/>
        <w:t>[</w:t>
      </w:r>
      <w:r w:rsidRPr="00356853">
        <w:rPr>
          <w:sz w:val="24"/>
          <w:szCs w:val="24"/>
        </w:rPr>
        <w:t>AMO1a.1</w:t>
      </w:r>
      <w:r w:rsidR="00942856">
        <w:rPr>
          <w:sz w:val="24"/>
          <w:szCs w:val="24"/>
        </w:rPr>
        <w:t>]</w:t>
      </w:r>
    </w:p>
    <w:p w14:paraId="73926913" w14:textId="77777777" w:rsidR="00356853" w:rsidRPr="00356853" w:rsidRDefault="00356853">
      <w:pPr>
        <w:rPr>
          <w:sz w:val="24"/>
          <w:szCs w:val="24"/>
        </w:rPr>
      </w:pPr>
      <w:r w:rsidRPr="00356853">
        <w:rPr>
          <w:sz w:val="24"/>
          <w:szCs w:val="24"/>
        </w:rPr>
        <w:t xml:space="preserve">Projectleider:  </w:t>
      </w:r>
      <w:r w:rsidR="00942856">
        <w:rPr>
          <w:sz w:val="24"/>
          <w:szCs w:val="24"/>
        </w:rPr>
        <w:t>[</w:t>
      </w:r>
      <w:r w:rsidRPr="00356853">
        <w:rPr>
          <w:sz w:val="24"/>
          <w:szCs w:val="24"/>
        </w:rPr>
        <w:t>M. Boukiour</w:t>
      </w:r>
      <w:r w:rsidR="00942856">
        <w:rPr>
          <w:sz w:val="24"/>
          <w:szCs w:val="24"/>
        </w:rPr>
        <w:t>]</w:t>
      </w:r>
    </w:p>
    <w:p w14:paraId="52D5E17B" w14:textId="32F528F0" w:rsidR="00356853" w:rsidRPr="00356853" w:rsidRDefault="00356853">
      <w:pPr>
        <w:rPr>
          <w:sz w:val="24"/>
          <w:szCs w:val="24"/>
        </w:rPr>
      </w:pPr>
      <w:r w:rsidRPr="00356853">
        <w:rPr>
          <w:sz w:val="24"/>
          <w:szCs w:val="24"/>
        </w:rPr>
        <w:t>Inleverdatum:</w:t>
      </w:r>
      <w:r>
        <w:rPr>
          <w:sz w:val="24"/>
          <w:szCs w:val="24"/>
        </w:rPr>
        <w:t xml:space="preserve"> </w:t>
      </w:r>
      <w:r w:rsidR="00942856">
        <w:rPr>
          <w:sz w:val="24"/>
          <w:szCs w:val="24"/>
        </w:rPr>
        <w:t>[</w:t>
      </w:r>
      <w:r w:rsidR="00E36BB9">
        <w:rPr>
          <w:sz w:val="24"/>
          <w:szCs w:val="24"/>
        </w:rPr>
        <w:t>1</w:t>
      </w:r>
      <w:r w:rsidR="001C6049">
        <w:rPr>
          <w:sz w:val="24"/>
          <w:szCs w:val="24"/>
        </w:rPr>
        <w:t>-</w:t>
      </w:r>
      <w:r w:rsidR="00E36BB9">
        <w:rPr>
          <w:sz w:val="24"/>
          <w:szCs w:val="24"/>
        </w:rPr>
        <w:t>10</w:t>
      </w:r>
      <w:r w:rsidR="001C6049">
        <w:rPr>
          <w:sz w:val="24"/>
          <w:szCs w:val="24"/>
        </w:rPr>
        <w:t>-2020</w:t>
      </w:r>
      <w:r w:rsidR="00942856">
        <w:rPr>
          <w:sz w:val="24"/>
          <w:szCs w:val="24"/>
        </w:rPr>
        <w:t>]</w:t>
      </w:r>
    </w:p>
    <w:p w14:paraId="723814F5" w14:textId="42AF47DB" w:rsidR="00356853" w:rsidRDefault="00356853">
      <w:pPr>
        <w:rPr>
          <w:sz w:val="24"/>
          <w:szCs w:val="24"/>
        </w:rPr>
      </w:pPr>
      <w:r w:rsidRPr="00356853">
        <w:rPr>
          <w:sz w:val="24"/>
          <w:szCs w:val="24"/>
        </w:rPr>
        <w:t>Versie:</w:t>
      </w:r>
      <w:r w:rsidR="00942856">
        <w:rPr>
          <w:sz w:val="24"/>
          <w:szCs w:val="24"/>
        </w:rPr>
        <w:tab/>
      </w:r>
      <w:r w:rsidR="00942856">
        <w:rPr>
          <w:sz w:val="24"/>
          <w:szCs w:val="24"/>
        </w:rPr>
        <w:tab/>
        <w:t>[</w:t>
      </w:r>
      <w:r w:rsidRPr="00356853">
        <w:rPr>
          <w:sz w:val="24"/>
          <w:szCs w:val="24"/>
        </w:rPr>
        <w:t>1.0</w:t>
      </w:r>
      <w:r w:rsidR="00942856">
        <w:rPr>
          <w:sz w:val="24"/>
          <w:szCs w:val="24"/>
        </w:rPr>
        <w:t>]</w:t>
      </w:r>
    </w:p>
    <w:p w14:paraId="59646D68" w14:textId="03EE8593" w:rsidR="00990A80" w:rsidRDefault="00990A80">
      <w:pPr>
        <w:rPr>
          <w:sz w:val="24"/>
          <w:szCs w:val="24"/>
        </w:rPr>
      </w:pPr>
    </w:p>
    <w:p w14:paraId="70870BA7" w14:textId="77777777" w:rsidR="00990A80" w:rsidRDefault="00990A8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2003160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FE2B5B" w14:textId="2F20DB41" w:rsidR="00990A80" w:rsidRDefault="00941F52" w:rsidP="00941F52">
          <w:pPr>
            <w:pStyle w:val="TOCHeading"/>
          </w:pPr>
          <w:proofErr w:type="spellStart"/>
          <w:r>
            <w:t>Inhoud</w:t>
          </w:r>
          <w:proofErr w:type="spellEnd"/>
          <w:r w:rsidR="00597750">
            <w:t xml:space="preserve"> </w:t>
          </w:r>
        </w:p>
        <w:p w14:paraId="5915CB29" w14:textId="3310496A" w:rsidR="00F03196" w:rsidRDefault="00990A8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96497" w:history="1">
            <w:r w:rsidR="00F03196" w:rsidRPr="0053751E">
              <w:rPr>
                <w:rStyle w:val="Hyperlink"/>
                <w:noProof/>
              </w:rPr>
              <w:t>Technisch ontwerp</w:t>
            </w:r>
            <w:r w:rsidR="00F03196">
              <w:rPr>
                <w:noProof/>
                <w:webHidden/>
              </w:rPr>
              <w:tab/>
            </w:r>
            <w:r w:rsidR="00F03196">
              <w:rPr>
                <w:noProof/>
                <w:webHidden/>
              </w:rPr>
              <w:fldChar w:fldCharType="begin"/>
            </w:r>
            <w:r w:rsidR="00F03196">
              <w:rPr>
                <w:noProof/>
                <w:webHidden/>
              </w:rPr>
              <w:instrText xml:space="preserve"> PAGEREF _Toc52796497 \h </w:instrText>
            </w:r>
            <w:r w:rsidR="00F03196">
              <w:rPr>
                <w:noProof/>
                <w:webHidden/>
              </w:rPr>
            </w:r>
            <w:r w:rsidR="00F03196">
              <w:rPr>
                <w:noProof/>
                <w:webHidden/>
              </w:rPr>
              <w:fldChar w:fldCharType="separate"/>
            </w:r>
            <w:r w:rsidR="00F03196">
              <w:rPr>
                <w:noProof/>
                <w:webHidden/>
              </w:rPr>
              <w:t>3</w:t>
            </w:r>
            <w:r w:rsidR="00F03196">
              <w:rPr>
                <w:noProof/>
                <w:webHidden/>
              </w:rPr>
              <w:fldChar w:fldCharType="end"/>
            </w:r>
          </w:hyperlink>
        </w:p>
        <w:p w14:paraId="341FCFB8" w14:textId="2FCE35E2" w:rsidR="00F03196" w:rsidRDefault="00F0319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796498" w:history="1">
            <w:r w:rsidRPr="0053751E">
              <w:rPr>
                <w:rStyle w:val="Hyperlink"/>
                <w:noProof/>
              </w:rPr>
              <w:t>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087EE" w14:textId="7D4CEAFB" w:rsidR="00F03196" w:rsidRDefault="00F0319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796499" w:history="1">
            <w:r w:rsidRPr="0053751E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22977" w14:textId="4F1B973E" w:rsidR="00990A80" w:rsidRDefault="00990A80">
          <w:r>
            <w:rPr>
              <w:b/>
              <w:bCs/>
              <w:noProof/>
            </w:rPr>
            <w:fldChar w:fldCharType="end"/>
          </w:r>
        </w:p>
      </w:sdtContent>
    </w:sdt>
    <w:p w14:paraId="3F5D9373" w14:textId="56A92E42" w:rsidR="00990A80" w:rsidRDefault="00990A80">
      <w:pPr>
        <w:rPr>
          <w:sz w:val="24"/>
          <w:szCs w:val="24"/>
        </w:rPr>
      </w:pPr>
    </w:p>
    <w:p w14:paraId="33606C2D" w14:textId="77777777" w:rsidR="00990A80" w:rsidRDefault="00990A8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ADBFF0" w14:textId="77777777" w:rsidR="0051762D" w:rsidRPr="00356853" w:rsidRDefault="0051762D">
      <w:pPr>
        <w:rPr>
          <w:sz w:val="24"/>
          <w:szCs w:val="24"/>
        </w:rPr>
      </w:pPr>
    </w:p>
    <w:p w14:paraId="6C88DCB5" w14:textId="77777777" w:rsidR="00356853" w:rsidRDefault="00356853"/>
    <w:p w14:paraId="5988068F" w14:textId="77777777" w:rsidR="00356853" w:rsidRDefault="00356853"/>
    <w:p w14:paraId="52709110" w14:textId="3D1731EE" w:rsidR="00356853" w:rsidRDefault="00356853">
      <w:pPr>
        <w:rPr>
          <w:rStyle w:val="IntenseEmphasis"/>
          <w:color w:val="auto"/>
          <w:sz w:val="32"/>
          <w:szCs w:val="32"/>
          <w:u w:val="single"/>
        </w:rPr>
      </w:pPr>
      <w:r w:rsidRPr="00356853">
        <w:rPr>
          <w:rStyle w:val="IntenseEmphasis"/>
          <w:color w:val="auto"/>
          <w:sz w:val="32"/>
          <w:szCs w:val="32"/>
          <w:u w:val="single"/>
        </w:rPr>
        <w:t xml:space="preserve">PROJECT – </w:t>
      </w:r>
      <w:proofErr w:type="spellStart"/>
      <w:r w:rsidRPr="00356853">
        <w:rPr>
          <w:rStyle w:val="IntenseEmphasis"/>
          <w:color w:val="auto"/>
          <w:sz w:val="32"/>
          <w:szCs w:val="32"/>
          <w:u w:val="single"/>
        </w:rPr>
        <w:t>MonkeyBusiness</w:t>
      </w:r>
      <w:proofErr w:type="spellEnd"/>
    </w:p>
    <w:p w14:paraId="30084D5C" w14:textId="0ADD5D0A" w:rsidR="00A8336F" w:rsidRDefault="00E36BB9" w:rsidP="001C6049">
      <w:pPr>
        <w:pStyle w:val="Heading1"/>
      </w:pPr>
      <w:bookmarkStart w:id="0" w:name="_Toc52796497"/>
      <w:r>
        <w:t>Technisch</w:t>
      </w:r>
      <w:r w:rsidR="001C6049">
        <w:t xml:space="preserve"> ontwerp</w:t>
      </w:r>
      <w:bookmarkEnd w:id="0"/>
    </w:p>
    <w:p w14:paraId="6946FE21" w14:textId="63902C5A" w:rsidR="00E86FD4" w:rsidRDefault="00E86FD4" w:rsidP="00E86FD4"/>
    <w:p w14:paraId="2D0255E8" w14:textId="125B2CF8" w:rsidR="00E86FD4" w:rsidRDefault="00E86FD4" w:rsidP="00E86FD4">
      <w:pPr>
        <w:pStyle w:val="Heading2"/>
      </w:pPr>
      <w:bookmarkStart w:id="1" w:name="_Toc52796498"/>
      <w:r>
        <w:t>Klassendiagram</w:t>
      </w:r>
      <w:bookmarkEnd w:id="1"/>
    </w:p>
    <w:p w14:paraId="4ED8D719" w14:textId="6FC0ABFA" w:rsidR="00E86FD4" w:rsidRDefault="00E86FD4" w:rsidP="00E86FD4"/>
    <w:p w14:paraId="4D92841D" w14:textId="092BA485" w:rsidR="00E86FD4" w:rsidRPr="00E86FD4" w:rsidRDefault="00E86FD4" w:rsidP="00E86FD4">
      <w:r w:rsidRPr="00E86FD4">
        <w:drawing>
          <wp:inline distT="0" distB="0" distL="0" distR="0" wp14:anchorId="6A533FFB" wp14:editId="5D091CD3">
            <wp:extent cx="6387585" cy="4160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4472" cy="416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86D6" w14:textId="3AF6A80B" w:rsidR="00E36BB9" w:rsidRDefault="00E36BB9" w:rsidP="00E36BB9"/>
    <w:p w14:paraId="239984C4" w14:textId="538713B7" w:rsidR="00F03196" w:rsidRDefault="00F03196" w:rsidP="00E36BB9"/>
    <w:p w14:paraId="000C3C62" w14:textId="235334BF" w:rsidR="00F03196" w:rsidRDefault="00F03196" w:rsidP="00E36BB9"/>
    <w:p w14:paraId="4A1B4E04" w14:textId="1AD5C493" w:rsidR="00F03196" w:rsidRDefault="00F03196" w:rsidP="00E36BB9"/>
    <w:p w14:paraId="15E2F939" w14:textId="44D1E9FA" w:rsidR="00F03196" w:rsidRDefault="00F03196" w:rsidP="00E36BB9"/>
    <w:p w14:paraId="4409F450" w14:textId="1D386C41" w:rsidR="00F03196" w:rsidRDefault="00F03196" w:rsidP="00E36BB9"/>
    <w:p w14:paraId="189DB82E" w14:textId="268EF323" w:rsidR="00F03196" w:rsidRDefault="00F03196" w:rsidP="00E36BB9"/>
    <w:p w14:paraId="551241F5" w14:textId="2D7A4948" w:rsidR="00F03196" w:rsidRDefault="00F03196" w:rsidP="00E36BB9"/>
    <w:p w14:paraId="116C7B7F" w14:textId="77777777" w:rsidR="00F03196" w:rsidRDefault="00F03196" w:rsidP="00E36BB9"/>
    <w:p w14:paraId="3BB2D578" w14:textId="4D7F2FB0" w:rsidR="00E86FD4" w:rsidRDefault="00E86FD4" w:rsidP="00E86FD4">
      <w:pPr>
        <w:pStyle w:val="Heading2"/>
      </w:pPr>
      <w:bookmarkStart w:id="2" w:name="_Toc52796499"/>
      <w:r>
        <w:t>ERD</w:t>
      </w:r>
      <w:bookmarkEnd w:id="2"/>
    </w:p>
    <w:p w14:paraId="23555219" w14:textId="1B3B56C9" w:rsidR="00E86FD4" w:rsidRDefault="00E86FD4" w:rsidP="00E86FD4"/>
    <w:p w14:paraId="4E7D1E5B" w14:textId="17B5728E" w:rsidR="00E86FD4" w:rsidRPr="00E86FD4" w:rsidRDefault="001D4B5D" w:rsidP="00E86FD4">
      <w:r w:rsidRPr="001D4B5D">
        <w:drawing>
          <wp:anchor distT="0" distB="0" distL="114300" distR="114300" simplePos="0" relativeHeight="251659264" behindDoc="0" locked="0" layoutInCell="1" allowOverlap="1" wp14:anchorId="26F87A1E" wp14:editId="166E2120">
            <wp:simplePos x="0" y="0"/>
            <wp:positionH relativeFrom="column">
              <wp:posOffset>-845185</wp:posOffset>
            </wp:positionH>
            <wp:positionV relativeFrom="paragraph">
              <wp:posOffset>3175</wp:posOffset>
            </wp:positionV>
            <wp:extent cx="7500762" cy="3665220"/>
            <wp:effectExtent l="0" t="0" r="508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0762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092887" w14:textId="77777777" w:rsidR="00E36BB9" w:rsidRPr="00E36BB9" w:rsidRDefault="00E36BB9" w:rsidP="00E36BB9"/>
    <w:p w14:paraId="7896A942" w14:textId="46E831CD" w:rsidR="001C6049" w:rsidRDefault="001C6049" w:rsidP="001C6049"/>
    <w:p w14:paraId="2303341B" w14:textId="4CF2B425" w:rsidR="001C6049" w:rsidRDefault="001C6049" w:rsidP="001C6049"/>
    <w:p w14:paraId="15F5BC19" w14:textId="2CE26512" w:rsidR="001C6049" w:rsidRDefault="001C6049" w:rsidP="001C6049"/>
    <w:p w14:paraId="049CDF4C" w14:textId="77777777" w:rsidR="001C6049" w:rsidRPr="001C6049" w:rsidRDefault="001C6049" w:rsidP="001C6049"/>
    <w:p w14:paraId="47DA1D8A" w14:textId="15AC2428" w:rsidR="001C6049" w:rsidRDefault="001C6049" w:rsidP="001C6049"/>
    <w:p w14:paraId="07F3D106" w14:textId="77777777" w:rsidR="001C6049" w:rsidRPr="001C6049" w:rsidRDefault="001C6049" w:rsidP="001C6049"/>
    <w:p w14:paraId="27044D89" w14:textId="6B1F409B" w:rsidR="0098069C" w:rsidRDefault="0098069C" w:rsidP="0098069C"/>
    <w:p w14:paraId="62974347" w14:textId="77777777" w:rsidR="00522DC9" w:rsidRPr="00522DC9" w:rsidRDefault="00522DC9" w:rsidP="00522DC9"/>
    <w:p w14:paraId="7E0BF0C8" w14:textId="7FD35EC6" w:rsidR="001C6049" w:rsidRDefault="001C6049" w:rsidP="001C6049"/>
    <w:p w14:paraId="751ABB6E" w14:textId="1D955133" w:rsidR="0031760B" w:rsidRDefault="0031760B" w:rsidP="0031760B"/>
    <w:p w14:paraId="0458CADA" w14:textId="5FD631D0" w:rsidR="0031760B" w:rsidRPr="0031760B" w:rsidRDefault="0031760B" w:rsidP="0031760B"/>
    <w:p w14:paraId="59CCF599" w14:textId="77777777" w:rsidR="001C6049" w:rsidRDefault="001C6049" w:rsidP="001C6049"/>
    <w:p w14:paraId="0882C438" w14:textId="11D97E7D" w:rsidR="00A90232" w:rsidRPr="00A90232" w:rsidRDefault="00A90232" w:rsidP="00E36BB9"/>
    <w:sectPr w:rsidR="00A90232" w:rsidRPr="00A90232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AC5EF" w14:textId="77777777" w:rsidR="002073B9" w:rsidRDefault="002073B9" w:rsidP="00356853">
      <w:pPr>
        <w:spacing w:after="0" w:line="240" w:lineRule="auto"/>
      </w:pPr>
      <w:r>
        <w:separator/>
      </w:r>
    </w:p>
  </w:endnote>
  <w:endnote w:type="continuationSeparator" w:id="0">
    <w:p w14:paraId="37BF0C55" w14:textId="77777777" w:rsidR="002073B9" w:rsidRDefault="002073B9" w:rsidP="00356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7032041"/>
      <w:docPartObj>
        <w:docPartGallery w:val="Page Numbers (Bottom of Page)"/>
        <w:docPartUnique/>
      </w:docPartObj>
    </w:sdtPr>
    <w:sdtEndPr/>
    <w:sdtContent>
      <w:p w14:paraId="411C91D2" w14:textId="77777777" w:rsidR="0098069C" w:rsidRDefault="0098069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1304AD" w14:textId="4B5F5A23" w:rsidR="0098069C" w:rsidRPr="00356853" w:rsidRDefault="0098069C" w:rsidP="00356853">
    <w:pPr>
      <w:pStyle w:val="Footer"/>
      <w:rPr>
        <w:i/>
        <w:iCs/>
        <w:sz w:val="24"/>
        <w:szCs w:val="24"/>
      </w:rPr>
    </w:pPr>
    <w:r w:rsidRPr="00356853">
      <w:rPr>
        <w:i/>
        <w:iCs/>
        <w:sz w:val="24"/>
        <w:szCs w:val="24"/>
      </w:rPr>
      <w:t xml:space="preserve">ANISHA BASROPANSINGH – HEBA AL </w:t>
    </w:r>
    <w:r w:rsidR="00E36BB9">
      <w:rPr>
        <w:i/>
        <w:iCs/>
        <w:sz w:val="24"/>
        <w:szCs w:val="24"/>
      </w:rPr>
      <w:t>Z</w:t>
    </w:r>
    <w:r w:rsidRPr="00356853">
      <w:rPr>
        <w:i/>
        <w:iCs/>
        <w:sz w:val="24"/>
        <w:szCs w:val="24"/>
      </w:rPr>
      <w:t>OOBE – MAX VAN BERGE HENEGOUWEN</w:t>
    </w:r>
  </w:p>
  <w:p w14:paraId="74A71D16" w14:textId="77777777" w:rsidR="0098069C" w:rsidRPr="00356853" w:rsidRDefault="0098069C">
    <w:pPr>
      <w:pStyle w:val="Foo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19539" w14:textId="77777777" w:rsidR="002073B9" w:rsidRDefault="002073B9" w:rsidP="00356853">
      <w:pPr>
        <w:spacing w:after="0" w:line="240" w:lineRule="auto"/>
      </w:pPr>
      <w:r>
        <w:separator/>
      </w:r>
    </w:p>
  </w:footnote>
  <w:footnote w:type="continuationSeparator" w:id="0">
    <w:p w14:paraId="7DD0BD15" w14:textId="77777777" w:rsidR="002073B9" w:rsidRDefault="002073B9" w:rsidP="003568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B6906"/>
    <w:multiLevelType w:val="hybridMultilevel"/>
    <w:tmpl w:val="AB0A3C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D5464"/>
    <w:multiLevelType w:val="hybridMultilevel"/>
    <w:tmpl w:val="D1EE53B0"/>
    <w:lvl w:ilvl="0" w:tplc="822065D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9A"/>
    <w:rsid w:val="00004DDA"/>
    <w:rsid w:val="00021505"/>
    <w:rsid w:val="00032481"/>
    <w:rsid w:val="000D399A"/>
    <w:rsid w:val="00105023"/>
    <w:rsid w:val="00144EC5"/>
    <w:rsid w:val="001925FA"/>
    <w:rsid w:val="001C6049"/>
    <w:rsid w:val="001D4B5D"/>
    <w:rsid w:val="002073B9"/>
    <w:rsid w:val="002876A5"/>
    <w:rsid w:val="00314ABA"/>
    <w:rsid w:val="0031760B"/>
    <w:rsid w:val="00356853"/>
    <w:rsid w:val="003D2317"/>
    <w:rsid w:val="0051762D"/>
    <w:rsid w:val="00522DC9"/>
    <w:rsid w:val="00597750"/>
    <w:rsid w:val="00692D84"/>
    <w:rsid w:val="0082225D"/>
    <w:rsid w:val="00847D9C"/>
    <w:rsid w:val="00880E76"/>
    <w:rsid w:val="008A670A"/>
    <w:rsid w:val="00941F52"/>
    <w:rsid w:val="00942856"/>
    <w:rsid w:val="0098069C"/>
    <w:rsid w:val="00990A80"/>
    <w:rsid w:val="00A8336F"/>
    <w:rsid w:val="00A90232"/>
    <w:rsid w:val="00AE42E0"/>
    <w:rsid w:val="00D35B04"/>
    <w:rsid w:val="00E36BB9"/>
    <w:rsid w:val="00E86FD4"/>
    <w:rsid w:val="00F03196"/>
    <w:rsid w:val="00FE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A16B9F"/>
  <w15:chartTrackingRefBased/>
  <w15:docId w15:val="{9BEDA647-21B7-48D0-9E1F-3AD59AC2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A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0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8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853"/>
  </w:style>
  <w:style w:type="paragraph" w:styleId="Footer">
    <w:name w:val="footer"/>
    <w:basedOn w:val="Normal"/>
    <w:link w:val="FooterChar"/>
    <w:uiPriority w:val="99"/>
    <w:unhideWhenUsed/>
    <w:rsid w:val="003568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853"/>
  </w:style>
  <w:style w:type="paragraph" w:styleId="IntenseQuote">
    <w:name w:val="Intense Quote"/>
    <w:basedOn w:val="Normal"/>
    <w:next w:val="Normal"/>
    <w:link w:val="IntenseQuoteChar"/>
    <w:uiPriority w:val="30"/>
    <w:qFormat/>
    <w:rsid w:val="0035685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85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56853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568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56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stParagraph">
    <w:name w:val="List Paragraph"/>
    <w:basedOn w:val="Normal"/>
    <w:uiPriority w:val="34"/>
    <w:qFormat/>
    <w:rsid w:val="003568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7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0A8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90A8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90A8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90A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90A8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C60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80E76"/>
    <w:pPr>
      <w:spacing w:after="100"/>
      <w:ind w:left="440"/>
    </w:pPr>
  </w:style>
  <w:style w:type="table" w:styleId="TableGrid">
    <w:name w:val="Table Grid"/>
    <w:basedOn w:val="TableNormal"/>
    <w:uiPriority w:val="39"/>
    <w:rsid w:val="00522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22DC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ool%20stuff\%233year\project\groep\Wordsjabloon_groep_v1.0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8B8A7-D7A3-4BB1-9F52-24B9F7E7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Wordsjabloon_groep_v1.0</Template>
  <TotalTime>3365</TotalTime>
  <Pages>4</Pages>
  <Words>91</Words>
  <Characters>502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Zoubi</dc:creator>
  <cp:keywords/>
  <dc:description/>
  <cp:lastModifiedBy>Heba Al Zoobe</cp:lastModifiedBy>
  <cp:revision>24</cp:revision>
  <dcterms:created xsi:type="dcterms:W3CDTF">2020-09-10T06:54:00Z</dcterms:created>
  <dcterms:modified xsi:type="dcterms:W3CDTF">2020-10-05T11:21:00Z</dcterms:modified>
</cp:coreProperties>
</file>