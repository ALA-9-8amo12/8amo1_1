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DB879" w14:textId="77777777" w:rsidR="00356853" w:rsidRPr="00356853" w:rsidRDefault="00356853" w:rsidP="00356853">
      <w:pPr>
        <w:pStyle w:val="Title"/>
        <w:jc w:val="center"/>
        <w:rPr>
          <w:rStyle w:val="IntenseEmphasis"/>
          <w:color w:val="auto"/>
          <w:sz w:val="48"/>
          <w:szCs w:val="48"/>
          <w:u w:val="single"/>
        </w:rPr>
      </w:pPr>
      <w:r w:rsidRPr="00356853">
        <w:rPr>
          <w:rStyle w:val="IntenseEmphasis"/>
          <w:color w:val="auto"/>
          <w:sz w:val="48"/>
          <w:szCs w:val="48"/>
          <w:u w:val="single"/>
        </w:rPr>
        <w:t xml:space="preserve">PROJECT – </w:t>
      </w:r>
      <w:proofErr w:type="spellStart"/>
      <w:r w:rsidRPr="00356853">
        <w:rPr>
          <w:rStyle w:val="IntenseEmphasis"/>
          <w:color w:val="auto"/>
          <w:sz w:val="48"/>
          <w:szCs w:val="48"/>
          <w:u w:val="single"/>
        </w:rPr>
        <w:t>MonkeyBusiness</w:t>
      </w:r>
      <w:proofErr w:type="spellEnd"/>
    </w:p>
    <w:p w14:paraId="5D7AB6B9" w14:textId="77777777" w:rsidR="00356853" w:rsidRDefault="00356853"/>
    <w:p w14:paraId="47C0BCF6" w14:textId="77777777" w:rsidR="00356853" w:rsidRDefault="00356853"/>
    <w:p w14:paraId="481DF678" w14:textId="77777777" w:rsidR="00356853" w:rsidRDefault="00356853"/>
    <w:p w14:paraId="40852FE9" w14:textId="77777777" w:rsidR="00356853" w:rsidRDefault="00356853"/>
    <w:p w14:paraId="508BE113" w14:textId="77777777" w:rsidR="00356853" w:rsidRDefault="00356853">
      <w:r>
        <w:rPr>
          <w:noProof/>
        </w:rPr>
        <w:drawing>
          <wp:anchor distT="0" distB="0" distL="114300" distR="114300" simplePos="0" relativeHeight="251658240" behindDoc="0" locked="0" layoutInCell="1" allowOverlap="1" wp14:anchorId="5EC394D1" wp14:editId="1030EEDE">
            <wp:simplePos x="0" y="0"/>
            <wp:positionH relativeFrom="margin">
              <wp:align>right</wp:align>
            </wp:positionH>
            <wp:positionV relativeFrom="paragraph">
              <wp:posOffset>278130</wp:posOffset>
            </wp:positionV>
            <wp:extent cx="5760720" cy="3237230"/>
            <wp:effectExtent l="0" t="0" r="0" b="1270"/>
            <wp:wrapTopAndBottom/>
            <wp:docPr id="1" name="Afbeelding 1" descr="Wat zijn Android Apps? - Mijnandroidapp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zijn Android Apps? - Mijnandroidapp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anchor>
        </w:drawing>
      </w:r>
    </w:p>
    <w:p w14:paraId="2146712B" w14:textId="77777777" w:rsidR="00356853" w:rsidRDefault="00356853"/>
    <w:p w14:paraId="26703B3D" w14:textId="77777777" w:rsidR="00356853" w:rsidRDefault="00356853"/>
    <w:p w14:paraId="3A9D6AFA" w14:textId="77777777" w:rsidR="00356853" w:rsidRDefault="00356853"/>
    <w:p w14:paraId="441DCE2A" w14:textId="77777777" w:rsidR="00356853" w:rsidRDefault="00356853"/>
    <w:p w14:paraId="467AF6D3" w14:textId="77777777" w:rsidR="00356853" w:rsidRDefault="00356853"/>
    <w:p w14:paraId="765BE71F" w14:textId="77777777" w:rsidR="00356853" w:rsidRPr="00356853" w:rsidRDefault="00356853">
      <w:pPr>
        <w:rPr>
          <w:sz w:val="24"/>
          <w:szCs w:val="24"/>
        </w:rPr>
      </w:pPr>
      <w:r w:rsidRPr="00356853">
        <w:rPr>
          <w:sz w:val="24"/>
          <w:szCs w:val="24"/>
        </w:rPr>
        <w:t xml:space="preserve">Namen: </w:t>
      </w:r>
      <w:r w:rsidR="00942856">
        <w:rPr>
          <w:sz w:val="24"/>
          <w:szCs w:val="24"/>
        </w:rPr>
        <w:tab/>
        <w:t>[</w:t>
      </w:r>
      <w:proofErr w:type="spellStart"/>
      <w:r w:rsidRPr="00356853">
        <w:rPr>
          <w:sz w:val="24"/>
          <w:szCs w:val="24"/>
        </w:rPr>
        <w:t>Anisha</w:t>
      </w:r>
      <w:proofErr w:type="spellEnd"/>
      <w:r w:rsidRPr="00356853">
        <w:rPr>
          <w:sz w:val="24"/>
          <w:szCs w:val="24"/>
        </w:rPr>
        <w:t xml:space="preserve"> </w:t>
      </w:r>
      <w:proofErr w:type="spellStart"/>
      <w:r w:rsidRPr="00356853">
        <w:rPr>
          <w:sz w:val="24"/>
          <w:szCs w:val="24"/>
        </w:rPr>
        <w:t>Basropansingh</w:t>
      </w:r>
      <w:proofErr w:type="spellEnd"/>
      <w:r w:rsidRPr="00356853">
        <w:rPr>
          <w:sz w:val="24"/>
          <w:szCs w:val="24"/>
        </w:rPr>
        <w:t xml:space="preserve">, Heba Al </w:t>
      </w:r>
      <w:proofErr w:type="spellStart"/>
      <w:r>
        <w:rPr>
          <w:sz w:val="24"/>
          <w:szCs w:val="24"/>
        </w:rPr>
        <w:t>Soobe</w:t>
      </w:r>
      <w:proofErr w:type="spellEnd"/>
      <w:r>
        <w:rPr>
          <w:sz w:val="24"/>
          <w:szCs w:val="24"/>
        </w:rPr>
        <w:t>, Max van Berge Henegouwen</w:t>
      </w:r>
      <w:r w:rsidR="00942856">
        <w:rPr>
          <w:sz w:val="24"/>
          <w:szCs w:val="24"/>
        </w:rPr>
        <w:t>]</w:t>
      </w:r>
    </w:p>
    <w:p w14:paraId="3EBE94BC" w14:textId="77777777" w:rsidR="00356853" w:rsidRPr="00356853" w:rsidRDefault="00356853">
      <w:pPr>
        <w:rPr>
          <w:sz w:val="24"/>
          <w:szCs w:val="24"/>
        </w:rPr>
      </w:pPr>
      <w:r w:rsidRPr="00356853">
        <w:rPr>
          <w:sz w:val="24"/>
          <w:szCs w:val="24"/>
        </w:rPr>
        <w:t xml:space="preserve">Studiejaar: </w:t>
      </w:r>
      <w:r w:rsidR="00942856">
        <w:rPr>
          <w:sz w:val="24"/>
          <w:szCs w:val="24"/>
        </w:rPr>
        <w:tab/>
        <w:t>[</w:t>
      </w:r>
      <w:r>
        <w:rPr>
          <w:sz w:val="24"/>
          <w:szCs w:val="24"/>
        </w:rPr>
        <w:t>2020-2021</w:t>
      </w:r>
      <w:r w:rsidR="00942856">
        <w:rPr>
          <w:sz w:val="24"/>
          <w:szCs w:val="24"/>
        </w:rPr>
        <w:t>]</w:t>
      </w:r>
    </w:p>
    <w:p w14:paraId="305CCF88" w14:textId="77777777" w:rsidR="00356853" w:rsidRPr="00356853" w:rsidRDefault="00356853">
      <w:pPr>
        <w:rPr>
          <w:sz w:val="24"/>
          <w:szCs w:val="24"/>
        </w:rPr>
      </w:pPr>
      <w:r w:rsidRPr="00356853">
        <w:rPr>
          <w:sz w:val="24"/>
          <w:szCs w:val="24"/>
        </w:rPr>
        <w:t>Werkgroep:</w:t>
      </w:r>
      <w:r>
        <w:rPr>
          <w:sz w:val="24"/>
          <w:szCs w:val="24"/>
        </w:rPr>
        <w:t xml:space="preserve"> </w:t>
      </w:r>
      <w:r w:rsidR="00942856">
        <w:rPr>
          <w:sz w:val="24"/>
          <w:szCs w:val="24"/>
        </w:rPr>
        <w:tab/>
        <w:t>[</w:t>
      </w:r>
      <w:r w:rsidRPr="00356853">
        <w:rPr>
          <w:sz w:val="24"/>
          <w:szCs w:val="24"/>
        </w:rPr>
        <w:t>AMO1a.1</w:t>
      </w:r>
      <w:r w:rsidR="00942856">
        <w:rPr>
          <w:sz w:val="24"/>
          <w:szCs w:val="24"/>
        </w:rPr>
        <w:t>]</w:t>
      </w:r>
    </w:p>
    <w:p w14:paraId="73926913" w14:textId="77777777" w:rsidR="00356853" w:rsidRPr="00356853" w:rsidRDefault="00356853">
      <w:pPr>
        <w:rPr>
          <w:sz w:val="24"/>
          <w:szCs w:val="24"/>
        </w:rPr>
      </w:pPr>
      <w:r w:rsidRPr="00356853">
        <w:rPr>
          <w:sz w:val="24"/>
          <w:szCs w:val="24"/>
        </w:rPr>
        <w:t xml:space="preserve">Projectleider:  </w:t>
      </w:r>
      <w:r w:rsidR="00942856">
        <w:rPr>
          <w:sz w:val="24"/>
          <w:szCs w:val="24"/>
        </w:rPr>
        <w:t>[</w:t>
      </w:r>
      <w:r w:rsidRPr="00356853">
        <w:rPr>
          <w:sz w:val="24"/>
          <w:szCs w:val="24"/>
        </w:rPr>
        <w:t>M. Boukiour</w:t>
      </w:r>
      <w:r w:rsidR="00942856">
        <w:rPr>
          <w:sz w:val="24"/>
          <w:szCs w:val="24"/>
        </w:rPr>
        <w:t>]</w:t>
      </w:r>
    </w:p>
    <w:p w14:paraId="52D5E17B" w14:textId="77777777" w:rsidR="00356853" w:rsidRPr="00356853" w:rsidRDefault="00356853">
      <w:pPr>
        <w:rPr>
          <w:sz w:val="24"/>
          <w:szCs w:val="24"/>
        </w:rPr>
      </w:pPr>
      <w:r w:rsidRPr="00356853">
        <w:rPr>
          <w:sz w:val="24"/>
          <w:szCs w:val="24"/>
        </w:rPr>
        <w:t>Inleverdatum:</w:t>
      </w:r>
      <w:r>
        <w:rPr>
          <w:sz w:val="24"/>
          <w:szCs w:val="24"/>
        </w:rPr>
        <w:t xml:space="preserve"> </w:t>
      </w:r>
      <w:r w:rsidR="00942856">
        <w:rPr>
          <w:sz w:val="24"/>
          <w:szCs w:val="24"/>
        </w:rPr>
        <w:t>[]</w:t>
      </w:r>
    </w:p>
    <w:p w14:paraId="723814F5" w14:textId="42AF47DB" w:rsidR="00356853" w:rsidRDefault="00356853">
      <w:pPr>
        <w:rPr>
          <w:sz w:val="24"/>
          <w:szCs w:val="24"/>
        </w:rPr>
      </w:pPr>
      <w:r w:rsidRPr="00356853">
        <w:rPr>
          <w:sz w:val="24"/>
          <w:szCs w:val="24"/>
        </w:rPr>
        <w:t>Versie:</w:t>
      </w:r>
      <w:r w:rsidR="00942856">
        <w:rPr>
          <w:sz w:val="24"/>
          <w:szCs w:val="24"/>
        </w:rPr>
        <w:tab/>
      </w:r>
      <w:r w:rsidR="00942856">
        <w:rPr>
          <w:sz w:val="24"/>
          <w:szCs w:val="24"/>
        </w:rPr>
        <w:tab/>
        <w:t>[</w:t>
      </w:r>
      <w:r w:rsidRPr="00356853">
        <w:rPr>
          <w:sz w:val="24"/>
          <w:szCs w:val="24"/>
        </w:rPr>
        <w:t>1.0</w:t>
      </w:r>
      <w:r w:rsidR="00942856">
        <w:rPr>
          <w:sz w:val="24"/>
          <w:szCs w:val="24"/>
        </w:rPr>
        <w:t>]</w:t>
      </w:r>
    </w:p>
    <w:p w14:paraId="59646D68" w14:textId="03EE8593" w:rsidR="00990A80" w:rsidRDefault="00990A80">
      <w:pPr>
        <w:rPr>
          <w:sz w:val="24"/>
          <w:szCs w:val="24"/>
        </w:rPr>
      </w:pPr>
    </w:p>
    <w:p w14:paraId="70870BA7" w14:textId="77777777" w:rsidR="00990A80" w:rsidRDefault="00990A80">
      <w:pPr>
        <w:rPr>
          <w:sz w:val="24"/>
          <w:szCs w:val="24"/>
        </w:rPr>
      </w:pPr>
      <w:r>
        <w:rPr>
          <w:sz w:val="24"/>
          <w:szCs w:val="24"/>
        </w:rPr>
        <w:br w:type="page"/>
      </w:r>
    </w:p>
    <w:sdt>
      <w:sdtPr>
        <w:id w:val="-120031602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3FE2B5B" w14:textId="1C53F715" w:rsidR="00990A80" w:rsidRDefault="00990A80">
          <w:pPr>
            <w:pStyle w:val="TOCHeading"/>
          </w:pPr>
          <w:r>
            <w:t>Contents</w:t>
          </w:r>
        </w:p>
        <w:p w14:paraId="16E0C6A7" w14:textId="33621338" w:rsidR="002876A5" w:rsidRDefault="00990A80">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73024" w:history="1">
            <w:r w:rsidR="002876A5" w:rsidRPr="005A3769">
              <w:rPr>
                <w:rStyle w:val="Hyperlink"/>
                <w:noProof/>
              </w:rPr>
              <w:t>Behoefteanalyse</w:t>
            </w:r>
            <w:r w:rsidR="002876A5">
              <w:rPr>
                <w:noProof/>
                <w:webHidden/>
              </w:rPr>
              <w:tab/>
            </w:r>
            <w:r w:rsidR="002876A5">
              <w:rPr>
                <w:noProof/>
                <w:webHidden/>
              </w:rPr>
              <w:fldChar w:fldCharType="begin"/>
            </w:r>
            <w:r w:rsidR="002876A5">
              <w:rPr>
                <w:noProof/>
                <w:webHidden/>
              </w:rPr>
              <w:instrText xml:space="preserve"> PAGEREF _Toc51073024 \h </w:instrText>
            </w:r>
            <w:r w:rsidR="002876A5">
              <w:rPr>
                <w:noProof/>
                <w:webHidden/>
              </w:rPr>
            </w:r>
            <w:r w:rsidR="002876A5">
              <w:rPr>
                <w:noProof/>
                <w:webHidden/>
              </w:rPr>
              <w:fldChar w:fldCharType="separate"/>
            </w:r>
            <w:r w:rsidR="002876A5">
              <w:rPr>
                <w:noProof/>
                <w:webHidden/>
              </w:rPr>
              <w:t>3</w:t>
            </w:r>
            <w:r w:rsidR="002876A5">
              <w:rPr>
                <w:noProof/>
                <w:webHidden/>
              </w:rPr>
              <w:fldChar w:fldCharType="end"/>
            </w:r>
          </w:hyperlink>
        </w:p>
        <w:p w14:paraId="4831AA3E" w14:textId="77AA26F7" w:rsidR="002876A5" w:rsidRDefault="002876A5">
          <w:pPr>
            <w:pStyle w:val="TOC2"/>
            <w:tabs>
              <w:tab w:val="right" w:leader="dot" w:pos="9062"/>
            </w:tabs>
            <w:rPr>
              <w:rFonts w:eastAsiaTheme="minorEastAsia"/>
              <w:noProof/>
              <w:lang w:eastAsia="nl-NL"/>
            </w:rPr>
          </w:pPr>
          <w:hyperlink w:anchor="_Toc51073025" w:history="1">
            <w:r w:rsidRPr="005A3769">
              <w:rPr>
                <w:rStyle w:val="Hyperlink"/>
                <w:noProof/>
              </w:rPr>
              <w:t>De kern van het project</w:t>
            </w:r>
            <w:r>
              <w:rPr>
                <w:noProof/>
                <w:webHidden/>
              </w:rPr>
              <w:tab/>
            </w:r>
            <w:r>
              <w:rPr>
                <w:noProof/>
                <w:webHidden/>
              </w:rPr>
              <w:fldChar w:fldCharType="begin"/>
            </w:r>
            <w:r>
              <w:rPr>
                <w:noProof/>
                <w:webHidden/>
              </w:rPr>
              <w:instrText xml:space="preserve"> PAGEREF _Toc51073025 \h </w:instrText>
            </w:r>
            <w:r>
              <w:rPr>
                <w:noProof/>
                <w:webHidden/>
              </w:rPr>
            </w:r>
            <w:r>
              <w:rPr>
                <w:noProof/>
                <w:webHidden/>
              </w:rPr>
              <w:fldChar w:fldCharType="separate"/>
            </w:r>
            <w:r>
              <w:rPr>
                <w:noProof/>
                <w:webHidden/>
              </w:rPr>
              <w:t>3</w:t>
            </w:r>
            <w:r>
              <w:rPr>
                <w:noProof/>
                <w:webHidden/>
              </w:rPr>
              <w:fldChar w:fldCharType="end"/>
            </w:r>
          </w:hyperlink>
        </w:p>
        <w:p w14:paraId="345CE17E" w14:textId="329F16D8" w:rsidR="002876A5" w:rsidRDefault="002876A5">
          <w:pPr>
            <w:pStyle w:val="TOC2"/>
            <w:tabs>
              <w:tab w:val="right" w:leader="dot" w:pos="9062"/>
            </w:tabs>
            <w:rPr>
              <w:rFonts w:eastAsiaTheme="minorEastAsia"/>
              <w:noProof/>
              <w:lang w:eastAsia="nl-NL"/>
            </w:rPr>
          </w:pPr>
          <w:hyperlink w:anchor="_Toc51073026" w:history="1">
            <w:r w:rsidRPr="005A3769">
              <w:rPr>
                <w:rStyle w:val="Hyperlink"/>
                <w:noProof/>
              </w:rPr>
              <w:t>Aanleiding</w:t>
            </w:r>
            <w:r>
              <w:rPr>
                <w:noProof/>
                <w:webHidden/>
              </w:rPr>
              <w:tab/>
            </w:r>
            <w:r>
              <w:rPr>
                <w:noProof/>
                <w:webHidden/>
              </w:rPr>
              <w:fldChar w:fldCharType="begin"/>
            </w:r>
            <w:r>
              <w:rPr>
                <w:noProof/>
                <w:webHidden/>
              </w:rPr>
              <w:instrText xml:space="preserve"> PAGEREF _Toc51073026 \h </w:instrText>
            </w:r>
            <w:r>
              <w:rPr>
                <w:noProof/>
                <w:webHidden/>
              </w:rPr>
            </w:r>
            <w:r>
              <w:rPr>
                <w:noProof/>
                <w:webHidden/>
              </w:rPr>
              <w:fldChar w:fldCharType="separate"/>
            </w:r>
            <w:r>
              <w:rPr>
                <w:noProof/>
                <w:webHidden/>
              </w:rPr>
              <w:t>3</w:t>
            </w:r>
            <w:r>
              <w:rPr>
                <w:noProof/>
                <w:webHidden/>
              </w:rPr>
              <w:fldChar w:fldCharType="end"/>
            </w:r>
          </w:hyperlink>
        </w:p>
        <w:p w14:paraId="6A4377DC" w14:textId="6BB9EB95" w:rsidR="002876A5" w:rsidRDefault="002876A5">
          <w:pPr>
            <w:pStyle w:val="TOC2"/>
            <w:tabs>
              <w:tab w:val="right" w:leader="dot" w:pos="9062"/>
            </w:tabs>
            <w:rPr>
              <w:rFonts w:eastAsiaTheme="minorEastAsia"/>
              <w:noProof/>
              <w:lang w:eastAsia="nl-NL"/>
            </w:rPr>
          </w:pPr>
          <w:hyperlink w:anchor="_Toc51073027" w:history="1">
            <w:r w:rsidRPr="005A3769">
              <w:rPr>
                <w:rStyle w:val="Hyperlink"/>
                <w:noProof/>
              </w:rPr>
              <w:t>Algemene beschrijving van de applicatie</w:t>
            </w:r>
            <w:r>
              <w:rPr>
                <w:noProof/>
                <w:webHidden/>
              </w:rPr>
              <w:tab/>
            </w:r>
            <w:r>
              <w:rPr>
                <w:noProof/>
                <w:webHidden/>
              </w:rPr>
              <w:fldChar w:fldCharType="begin"/>
            </w:r>
            <w:r>
              <w:rPr>
                <w:noProof/>
                <w:webHidden/>
              </w:rPr>
              <w:instrText xml:space="preserve"> PAGEREF _Toc51073027 \h </w:instrText>
            </w:r>
            <w:r>
              <w:rPr>
                <w:noProof/>
                <w:webHidden/>
              </w:rPr>
            </w:r>
            <w:r>
              <w:rPr>
                <w:noProof/>
                <w:webHidden/>
              </w:rPr>
              <w:fldChar w:fldCharType="separate"/>
            </w:r>
            <w:r>
              <w:rPr>
                <w:noProof/>
                <w:webHidden/>
              </w:rPr>
              <w:t>3</w:t>
            </w:r>
            <w:r>
              <w:rPr>
                <w:noProof/>
                <w:webHidden/>
              </w:rPr>
              <w:fldChar w:fldCharType="end"/>
            </w:r>
          </w:hyperlink>
        </w:p>
        <w:p w14:paraId="395A3200" w14:textId="2E43B276" w:rsidR="002876A5" w:rsidRDefault="002876A5">
          <w:pPr>
            <w:pStyle w:val="TOC2"/>
            <w:tabs>
              <w:tab w:val="right" w:leader="dot" w:pos="9062"/>
            </w:tabs>
            <w:rPr>
              <w:rFonts w:eastAsiaTheme="minorEastAsia"/>
              <w:noProof/>
              <w:lang w:eastAsia="nl-NL"/>
            </w:rPr>
          </w:pPr>
          <w:hyperlink w:anchor="_Toc51073028" w:history="1">
            <w:r w:rsidRPr="005A3769">
              <w:rPr>
                <w:rStyle w:val="Hyperlink"/>
                <w:noProof/>
              </w:rPr>
              <w:t>Doelen van de applicatie</w:t>
            </w:r>
            <w:r>
              <w:rPr>
                <w:noProof/>
                <w:webHidden/>
              </w:rPr>
              <w:tab/>
            </w:r>
            <w:r>
              <w:rPr>
                <w:noProof/>
                <w:webHidden/>
              </w:rPr>
              <w:fldChar w:fldCharType="begin"/>
            </w:r>
            <w:r>
              <w:rPr>
                <w:noProof/>
                <w:webHidden/>
              </w:rPr>
              <w:instrText xml:space="preserve"> PAGEREF _Toc51073028 \h </w:instrText>
            </w:r>
            <w:r>
              <w:rPr>
                <w:noProof/>
                <w:webHidden/>
              </w:rPr>
            </w:r>
            <w:r>
              <w:rPr>
                <w:noProof/>
                <w:webHidden/>
              </w:rPr>
              <w:fldChar w:fldCharType="separate"/>
            </w:r>
            <w:r>
              <w:rPr>
                <w:noProof/>
                <w:webHidden/>
              </w:rPr>
              <w:t>4</w:t>
            </w:r>
            <w:r>
              <w:rPr>
                <w:noProof/>
                <w:webHidden/>
              </w:rPr>
              <w:fldChar w:fldCharType="end"/>
            </w:r>
          </w:hyperlink>
        </w:p>
        <w:p w14:paraId="543D063C" w14:textId="29DD73AE" w:rsidR="002876A5" w:rsidRDefault="002876A5">
          <w:pPr>
            <w:pStyle w:val="TOC2"/>
            <w:tabs>
              <w:tab w:val="right" w:leader="dot" w:pos="9062"/>
            </w:tabs>
            <w:rPr>
              <w:rFonts w:eastAsiaTheme="minorEastAsia"/>
              <w:noProof/>
              <w:lang w:eastAsia="nl-NL"/>
            </w:rPr>
          </w:pPr>
          <w:hyperlink w:anchor="_Toc51073029" w:history="1">
            <w:r w:rsidRPr="005A3769">
              <w:rPr>
                <w:rStyle w:val="Hyperlink"/>
                <w:noProof/>
              </w:rPr>
              <w:t>Doelgroepen van de applicatie</w:t>
            </w:r>
            <w:r>
              <w:rPr>
                <w:noProof/>
                <w:webHidden/>
              </w:rPr>
              <w:tab/>
            </w:r>
            <w:r>
              <w:rPr>
                <w:noProof/>
                <w:webHidden/>
              </w:rPr>
              <w:fldChar w:fldCharType="begin"/>
            </w:r>
            <w:r>
              <w:rPr>
                <w:noProof/>
                <w:webHidden/>
              </w:rPr>
              <w:instrText xml:space="preserve"> PAGEREF _Toc51073029 \h </w:instrText>
            </w:r>
            <w:r>
              <w:rPr>
                <w:noProof/>
                <w:webHidden/>
              </w:rPr>
            </w:r>
            <w:r>
              <w:rPr>
                <w:noProof/>
                <w:webHidden/>
              </w:rPr>
              <w:fldChar w:fldCharType="separate"/>
            </w:r>
            <w:r>
              <w:rPr>
                <w:noProof/>
                <w:webHidden/>
              </w:rPr>
              <w:t>4</w:t>
            </w:r>
            <w:r>
              <w:rPr>
                <w:noProof/>
                <w:webHidden/>
              </w:rPr>
              <w:fldChar w:fldCharType="end"/>
            </w:r>
          </w:hyperlink>
        </w:p>
        <w:p w14:paraId="44251CA4" w14:textId="71E07E9A" w:rsidR="002876A5" w:rsidRDefault="002876A5">
          <w:pPr>
            <w:pStyle w:val="TOC2"/>
            <w:tabs>
              <w:tab w:val="right" w:leader="dot" w:pos="9062"/>
            </w:tabs>
            <w:rPr>
              <w:rFonts w:eastAsiaTheme="minorEastAsia"/>
              <w:noProof/>
              <w:lang w:eastAsia="nl-NL"/>
            </w:rPr>
          </w:pPr>
          <w:hyperlink w:anchor="_Toc51073030" w:history="1">
            <w:r w:rsidRPr="005A3769">
              <w:rPr>
                <w:rStyle w:val="Hyperlink"/>
                <w:noProof/>
              </w:rPr>
              <w:t>Vormgeving</w:t>
            </w:r>
            <w:r>
              <w:rPr>
                <w:noProof/>
                <w:webHidden/>
              </w:rPr>
              <w:tab/>
            </w:r>
            <w:r>
              <w:rPr>
                <w:noProof/>
                <w:webHidden/>
              </w:rPr>
              <w:fldChar w:fldCharType="begin"/>
            </w:r>
            <w:r>
              <w:rPr>
                <w:noProof/>
                <w:webHidden/>
              </w:rPr>
              <w:instrText xml:space="preserve"> PAGEREF _Toc51073030 \h </w:instrText>
            </w:r>
            <w:r>
              <w:rPr>
                <w:noProof/>
                <w:webHidden/>
              </w:rPr>
            </w:r>
            <w:r>
              <w:rPr>
                <w:noProof/>
                <w:webHidden/>
              </w:rPr>
              <w:fldChar w:fldCharType="separate"/>
            </w:r>
            <w:r>
              <w:rPr>
                <w:noProof/>
                <w:webHidden/>
              </w:rPr>
              <w:t>4</w:t>
            </w:r>
            <w:r>
              <w:rPr>
                <w:noProof/>
                <w:webHidden/>
              </w:rPr>
              <w:fldChar w:fldCharType="end"/>
            </w:r>
          </w:hyperlink>
        </w:p>
        <w:p w14:paraId="5EC8882F" w14:textId="237B2361" w:rsidR="002876A5" w:rsidRDefault="002876A5">
          <w:pPr>
            <w:pStyle w:val="TOC2"/>
            <w:tabs>
              <w:tab w:val="right" w:leader="dot" w:pos="9062"/>
            </w:tabs>
            <w:rPr>
              <w:rFonts w:eastAsiaTheme="minorEastAsia"/>
              <w:noProof/>
              <w:lang w:eastAsia="nl-NL"/>
            </w:rPr>
          </w:pPr>
          <w:hyperlink w:anchor="_Toc51073031" w:history="1">
            <w:r w:rsidRPr="005A3769">
              <w:rPr>
                <w:rStyle w:val="Hyperlink"/>
                <w:noProof/>
              </w:rPr>
              <w:t>Informatie in de applicatie</w:t>
            </w:r>
            <w:r>
              <w:rPr>
                <w:noProof/>
                <w:webHidden/>
              </w:rPr>
              <w:tab/>
            </w:r>
            <w:r>
              <w:rPr>
                <w:noProof/>
                <w:webHidden/>
              </w:rPr>
              <w:fldChar w:fldCharType="begin"/>
            </w:r>
            <w:r>
              <w:rPr>
                <w:noProof/>
                <w:webHidden/>
              </w:rPr>
              <w:instrText xml:space="preserve"> PAGEREF _Toc51073031 \h </w:instrText>
            </w:r>
            <w:r>
              <w:rPr>
                <w:noProof/>
                <w:webHidden/>
              </w:rPr>
            </w:r>
            <w:r>
              <w:rPr>
                <w:noProof/>
                <w:webHidden/>
              </w:rPr>
              <w:fldChar w:fldCharType="separate"/>
            </w:r>
            <w:r>
              <w:rPr>
                <w:noProof/>
                <w:webHidden/>
              </w:rPr>
              <w:t>4</w:t>
            </w:r>
            <w:r>
              <w:rPr>
                <w:noProof/>
                <w:webHidden/>
              </w:rPr>
              <w:fldChar w:fldCharType="end"/>
            </w:r>
          </w:hyperlink>
        </w:p>
        <w:p w14:paraId="4E1D4D4A" w14:textId="2F3F2629" w:rsidR="002876A5" w:rsidRDefault="002876A5">
          <w:pPr>
            <w:pStyle w:val="TOC2"/>
            <w:tabs>
              <w:tab w:val="right" w:leader="dot" w:pos="9062"/>
            </w:tabs>
            <w:rPr>
              <w:rFonts w:eastAsiaTheme="minorEastAsia"/>
              <w:noProof/>
              <w:lang w:eastAsia="nl-NL"/>
            </w:rPr>
          </w:pPr>
          <w:hyperlink w:anchor="_Toc51073032" w:history="1">
            <w:r w:rsidRPr="005A3769">
              <w:rPr>
                <w:rStyle w:val="Hyperlink"/>
                <w:noProof/>
              </w:rPr>
              <w:t>Interactie van de applicatie</w:t>
            </w:r>
            <w:r>
              <w:rPr>
                <w:noProof/>
                <w:webHidden/>
              </w:rPr>
              <w:tab/>
            </w:r>
            <w:r>
              <w:rPr>
                <w:noProof/>
                <w:webHidden/>
              </w:rPr>
              <w:fldChar w:fldCharType="begin"/>
            </w:r>
            <w:r>
              <w:rPr>
                <w:noProof/>
                <w:webHidden/>
              </w:rPr>
              <w:instrText xml:space="preserve"> PAGEREF _Toc51073032 \h </w:instrText>
            </w:r>
            <w:r>
              <w:rPr>
                <w:noProof/>
                <w:webHidden/>
              </w:rPr>
            </w:r>
            <w:r>
              <w:rPr>
                <w:noProof/>
                <w:webHidden/>
              </w:rPr>
              <w:fldChar w:fldCharType="separate"/>
            </w:r>
            <w:r>
              <w:rPr>
                <w:noProof/>
                <w:webHidden/>
              </w:rPr>
              <w:t>4</w:t>
            </w:r>
            <w:r>
              <w:rPr>
                <w:noProof/>
                <w:webHidden/>
              </w:rPr>
              <w:fldChar w:fldCharType="end"/>
            </w:r>
          </w:hyperlink>
        </w:p>
        <w:p w14:paraId="552ADE08" w14:textId="326E3B19" w:rsidR="002876A5" w:rsidRDefault="002876A5">
          <w:pPr>
            <w:pStyle w:val="TOC2"/>
            <w:tabs>
              <w:tab w:val="right" w:leader="dot" w:pos="9062"/>
            </w:tabs>
            <w:rPr>
              <w:rFonts w:eastAsiaTheme="minorEastAsia"/>
              <w:noProof/>
              <w:lang w:eastAsia="nl-NL"/>
            </w:rPr>
          </w:pPr>
          <w:hyperlink w:anchor="_Toc51073033" w:history="1">
            <w:r w:rsidRPr="005A3769">
              <w:rPr>
                <w:rStyle w:val="Hyperlink"/>
                <w:noProof/>
              </w:rPr>
              <w:t>Tot slot</w:t>
            </w:r>
            <w:r>
              <w:rPr>
                <w:noProof/>
                <w:webHidden/>
              </w:rPr>
              <w:tab/>
            </w:r>
            <w:r>
              <w:rPr>
                <w:noProof/>
                <w:webHidden/>
              </w:rPr>
              <w:fldChar w:fldCharType="begin"/>
            </w:r>
            <w:r>
              <w:rPr>
                <w:noProof/>
                <w:webHidden/>
              </w:rPr>
              <w:instrText xml:space="preserve"> PAGEREF _Toc51073033 \h </w:instrText>
            </w:r>
            <w:r>
              <w:rPr>
                <w:noProof/>
                <w:webHidden/>
              </w:rPr>
            </w:r>
            <w:r>
              <w:rPr>
                <w:noProof/>
                <w:webHidden/>
              </w:rPr>
              <w:fldChar w:fldCharType="separate"/>
            </w:r>
            <w:r>
              <w:rPr>
                <w:noProof/>
                <w:webHidden/>
              </w:rPr>
              <w:t>4</w:t>
            </w:r>
            <w:r>
              <w:rPr>
                <w:noProof/>
                <w:webHidden/>
              </w:rPr>
              <w:fldChar w:fldCharType="end"/>
            </w:r>
          </w:hyperlink>
        </w:p>
        <w:p w14:paraId="08D22977" w14:textId="6894C40D" w:rsidR="00990A80" w:rsidRDefault="00990A80">
          <w:r>
            <w:rPr>
              <w:b/>
              <w:bCs/>
              <w:noProof/>
            </w:rPr>
            <w:fldChar w:fldCharType="end"/>
          </w:r>
        </w:p>
      </w:sdtContent>
    </w:sdt>
    <w:p w14:paraId="3F5D9373" w14:textId="56A92E42" w:rsidR="00990A80" w:rsidRDefault="00990A80">
      <w:pPr>
        <w:rPr>
          <w:sz w:val="24"/>
          <w:szCs w:val="24"/>
        </w:rPr>
      </w:pPr>
    </w:p>
    <w:p w14:paraId="33606C2D" w14:textId="77777777" w:rsidR="00990A80" w:rsidRDefault="00990A80">
      <w:pPr>
        <w:rPr>
          <w:sz w:val="24"/>
          <w:szCs w:val="24"/>
        </w:rPr>
      </w:pPr>
      <w:r>
        <w:rPr>
          <w:sz w:val="24"/>
          <w:szCs w:val="24"/>
        </w:rPr>
        <w:br w:type="page"/>
      </w:r>
    </w:p>
    <w:p w14:paraId="5AADBFF0" w14:textId="77777777" w:rsidR="0051762D" w:rsidRPr="00356853" w:rsidRDefault="0051762D">
      <w:pPr>
        <w:rPr>
          <w:sz w:val="24"/>
          <w:szCs w:val="24"/>
        </w:rPr>
      </w:pPr>
    </w:p>
    <w:p w14:paraId="6C88DCB5" w14:textId="77777777" w:rsidR="00356853" w:rsidRDefault="00356853"/>
    <w:p w14:paraId="5988068F" w14:textId="77777777" w:rsidR="00356853" w:rsidRDefault="00356853"/>
    <w:p w14:paraId="52709110" w14:textId="77777777" w:rsidR="00356853" w:rsidRDefault="00356853">
      <w:pPr>
        <w:rPr>
          <w:rStyle w:val="IntenseEmphasis"/>
          <w:color w:val="auto"/>
          <w:sz w:val="32"/>
          <w:szCs w:val="32"/>
          <w:u w:val="single"/>
        </w:rPr>
      </w:pPr>
      <w:r w:rsidRPr="00356853">
        <w:rPr>
          <w:rStyle w:val="IntenseEmphasis"/>
          <w:color w:val="auto"/>
          <w:sz w:val="32"/>
          <w:szCs w:val="32"/>
          <w:u w:val="single"/>
        </w:rPr>
        <w:t xml:space="preserve">PROJECT – </w:t>
      </w:r>
      <w:proofErr w:type="spellStart"/>
      <w:r w:rsidRPr="00356853">
        <w:rPr>
          <w:rStyle w:val="IntenseEmphasis"/>
          <w:color w:val="auto"/>
          <w:sz w:val="32"/>
          <w:szCs w:val="32"/>
          <w:u w:val="single"/>
        </w:rPr>
        <w:t>MonkeyBusiness</w:t>
      </w:r>
      <w:proofErr w:type="spellEnd"/>
    </w:p>
    <w:p w14:paraId="4379E8FB" w14:textId="77777777" w:rsidR="00356853" w:rsidRDefault="00356853">
      <w:pPr>
        <w:rPr>
          <w:rStyle w:val="IntenseEmphasis"/>
          <w:color w:val="auto"/>
          <w:sz w:val="32"/>
          <w:szCs w:val="32"/>
          <w:u w:val="single"/>
        </w:rPr>
      </w:pPr>
    </w:p>
    <w:p w14:paraId="7F84E6EC" w14:textId="6FFF2D59" w:rsidR="00356853" w:rsidRDefault="0051762D" w:rsidP="0051762D">
      <w:pPr>
        <w:pStyle w:val="Heading1"/>
      </w:pPr>
      <w:bookmarkStart w:id="0" w:name="_Toc51073024"/>
      <w:r>
        <w:t>Behoefteanalyse</w:t>
      </w:r>
      <w:bookmarkEnd w:id="0"/>
      <w:r>
        <w:t xml:space="preserve"> </w:t>
      </w:r>
    </w:p>
    <w:p w14:paraId="2B7B929D" w14:textId="3EB45E70" w:rsidR="00990A80" w:rsidRDefault="00990A80" w:rsidP="00990A80"/>
    <w:p w14:paraId="2897BA84" w14:textId="4457C83F" w:rsidR="00990A80" w:rsidRDefault="00990A80" w:rsidP="00990A80">
      <w:pPr>
        <w:pStyle w:val="Heading2"/>
      </w:pPr>
      <w:bookmarkStart w:id="1" w:name="_Toc51073025"/>
      <w:r>
        <w:t>De kern van het project</w:t>
      </w:r>
      <w:bookmarkEnd w:id="1"/>
    </w:p>
    <w:p w14:paraId="76A9FD23" w14:textId="522A9883" w:rsidR="00990A80" w:rsidRDefault="00990A80" w:rsidP="00990A80"/>
    <w:p w14:paraId="4729AA5D" w14:textId="68311F97" w:rsidR="00990A80" w:rsidRDefault="00990A80" w:rsidP="00990A80">
      <w:r>
        <w:t xml:space="preserve">De kern van dit project is om de onderzoeker, meneer Hannibal, te helpen om een applicatie te maken waar er makkelijk de taal </w:t>
      </w:r>
      <w:proofErr w:type="spellStart"/>
      <w:r>
        <w:t>Amazigh</w:t>
      </w:r>
      <w:proofErr w:type="spellEnd"/>
      <w:r>
        <w:t xml:space="preserve"> wordt geleerd. Meneer Hannibal is een wetenschapper bij universiteit Leiden, hij onderzoekt talen die niet heel veel worden gesproken in Noord-Afrika, deze talen worden meestal in Egypte, Marokko en Tunisia gesproken.</w:t>
      </w:r>
    </w:p>
    <w:p w14:paraId="3F95DEF7" w14:textId="73976DEA" w:rsidR="00990A80" w:rsidRDefault="00990A80" w:rsidP="00990A80"/>
    <w:p w14:paraId="13608F17" w14:textId="24FDCEDD" w:rsidR="00990A80" w:rsidRDefault="00990A80" w:rsidP="00990A80">
      <w:pPr>
        <w:pStyle w:val="Heading2"/>
      </w:pPr>
      <w:bookmarkStart w:id="2" w:name="_Toc51073026"/>
      <w:r>
        <w:t>Aanleiding</w:t>
      </w:r>
      <w:bookmarkEnd w:id="2"/>
      <w:r>
        <w:t xml:space="preserve"> </w:t>
      </w:r>
    </w:p>
    <w:p w14:paraId="37F5AC2F" w14:textId="66DB4DE1" w:rsidR="00990A80" w:rsidRDefault="00990A80" w:rsidP="00990A80"/>
    <w:p w14:paraId="0647A388" w14:textId="3F6C2A36" w:rsidR="00990A80" w:rsidRDefault="00990A80" w:rsidP="00990A80">
      <w:r>
        <w:t xml:space="preserve">We hebben de opdracht gekregen van meneer Hannibal om een applicatie te maken, om kinderen met het leren van de </w:t>
      </w:r>
      <w:proofErr w:type="spellStart"/>
      <w:r>
        <w:t>Amazigh</w:t>
      </w:r>
      <w:proofErr w:type="spellEnd"/>
      <w:r>
        <w:t xml:space="preserve"> taal. Het applicatie</w:t>
      </w:r>
      <w:r w:rsidR="0098069C">
        <w:t xml:space="preserve"> is een makkelijk en speels omgeving voor de kinderen.</w:t>
      </w:r>
    </w:p>
    <w:p w14:paraId="339C3362" w14:textId="0A6C014F" w:rsidR="0098069C" w:rsidRDefault="0098069C" w:rsidP="00990A80"/>
    <w:p w14:paraId="6C7AEAD8" w14:textId="1A4A1D74" w:rsidR="0098069C" w:rsidRDefault="0098069C" w:rsidP="0098069C">
      <w:pPr>
        <w:pStyle w:val="Heading2"/>
      </w:pPr>
      <w:bookmarkStart w:id="3" w:name="_Toc51073027"/>
      <w:r>
        <w:t>Algemene beschrijving van de applicatie</w:t>
      </w:r>
      <w:bookmarkEnd w:id="3"/>
    </w:p>
    <w:p w14:paraId="2858A2BD" w14:textId="6B67FDF4" w:rsidR="0098069C" w:rsidRDefault="0098069C" w:rsidP="0098069C"/>
    <w:p w14:paraId="0F867CEB" w14:textId="504EE200" w:rsidR="0098069C" w:rsidRDefault="0098069C" w:rsidP="0098069C">
      <w:r>
        <w:t xml:space="preserve">Door het starten van de applicatie wordt er een </w:t>
      </w:r>
      <w:proofErr w:type="spellStart"/>
      <w:r>
        <w:t>splash</w:t>
      </w:r>
      <w:proofErr w:type="spellEnd"/>
      <w:r>
        <w:t xml:space="preserve"> screen getoond, waar er een logo getoond wordt. Daarna wordt de gebruiker naar de menu scherm verwezen waar er een keuze kan gemaakt uit: </w:t>
      </w:r>
    </w:p>
    <w:p w14:paraId="7D410C90" w14:textId="39A40DBA" w:rsidR="0098069C" w:rsidRDefault="0098069C" w:rsidP="0098069C">
      <w:pPr>
        <w:pStyle w:val="ListParagraph"/>
        <w:numPr>
          <w:ilvl w:val="0"/>
          <w:numId w:val="2"/>
        </w:numPr>
      </w:pPr>
      <w:r>
        <w:t>Oefenen.</w:t>
      </w:r>
    </w:p>
    <w:p w14:paraId="5C37A7F7" w14:textId="3FF70B87" w:rsidR="0098069C" w:rsidRDefault="0098069C" w:rsidP="0098069C">
      <w:pPr>
        <w:pStyle w:val="ListParagraph"/>
        <w:numPr>
          <w:ilvl w:val="0"/>
          <w:numId w:val="2"/>
        </w:numPr>
      </w:pPr>
      <w:r>
        <w:t>Spelen.</w:t>
      </w:r>
    </w:p>
    <w:p w14:paraId="0382014E" w14:textId="70029268" w:rsidR="0098069C" w:rsidRDefault="0098069C" w:rsidP="0098069C">
      <w:pPr>
        <w:pStyle w:val="ListParagraph"/>
        <w:numPr>
          <w:ilvl w:val="0"/>
          <w:numId w:val="2"/>
        </w:numPr>
      </w:pPr>
      <w:r>
        <w:t>Score.</w:t>
      </w:r>
    </w:p>
    <w:p w14:paraId="2DB78217" w14:textId="2D582C77" w:rsidR="0098069C" w:rsidRDefault="0098069C" w:rsidP="0098069C">
      <w:pPr>
        <w:pStyle w:val="ListParagraph"/>
        <w:numPr>
          <w:ilvl w:val="0"/>
          <w:numId w:val="2"/>
        </w:numPr>
      </w:pPr>
      <w:r>
        <w:t>Over ons.</w:t>
      </w:r>
    </w:p>
    <w:p w14:paraId="2AAE8E13" w14:textId="2130E358" w:rsidR="0098069C" w:rsidRDefault="0098069C" w:rsidP="0098069C">
      <w:r>
        <w:t>Als er oefenen of spelen wordt gekozen, wordt een categorie menu getoond. Daarna worden er foto’s en geluiden getoond met de vraag en keuze uit 4 antwoorden.</w:t>
      </w:r>
    </w:p>
    <w:p w14:paraId="33EE0059" w14:textId="2FA7CD4C" w:rsidR="0098069C" w:rsidRDefault="0098069C" w:rsidP="0098069C">
      <w:r>
        <w:t>De score wordt getoond met sterretjes.</w:t>
      </w:r>
    </w:p>
    <w:p w14:paraId="537BA67D" w14:textId="44515C3F" w:rsidR="0098069C" w:rsidRDefault="0098069C" w:rsidP="0098069C">
      <w:r>
        <w:t>Over ons scherm is een scherm waar er informatie over de applicatie te vinden.</w:t>
      </w:r>
    </w:p>
    <w:p w14:paraId="004CBC80" w14:textId="1AE82549" w:rsidR="0098069C" w:rsidRDefault="0098069C" w:rsidP="0098069C"/>
    <w:p w14:paraId="56EB307F" w14:textId="72BA0A28" w:rsidR="0098069C" w:rsidRDefault="0098069C" w:rsidP="0098069C">
      <w:pPr>
        <w:pStyle w:val="Heading2"/>
      </w:pPr>
      <w:bookmarkStart w:id="4" w:name="_Toc51073028"/>
      <w:r>
        <w:lastRenderedPageBreak/>
        <w:t>Doelen van de applicatie</w:t>
      </w:r>
      <w:bookmarkEnd w:id="4"/>
    </w:p>
    <w:p w14:paraId="662488E8" w14:textId="22A5072C" w:rsidR="0098069C" w:rsidRDefault="0098069C" w:rsidP="0098069C"/>
    <w:p w14:paraId="3010E320" w14:textId="2E30655C" w:rsidR="0098069C" w:rsidRDefault="0098069C" w:rsidP="0098069C">
      <w:r>
        <w:t xml:space="preserve">Het doel van de applicatie is om de kinderen te helpen met het leren van de </w:t>
      </w:r>
      <w:proofErr w:type="spellStart"/>
      <w:r>
        <w:t>Amazigh</w:t>
      </w:r>
      <w:proofErr w:type="spellEnd"/>
      <w:r>
        <w:t xml:space="preserve"> taal.</w:t>
      </w:r>
    </w:p>
    <w:p w14:paraId="11AD5444" w14:textId="41866003" w:rsidR="0098069C" w:rsidRDefault="0098069C" w:rsidP="0098069C"/>
    <w:p w14:paraId="5B1E2C7A" w14:textId="120260D9" w:rsidR="0098069C" w:rsidRDefault="00A8336F" w:rsidP="0098069C">
      <w:pPr>
        <w:pStyle w:val="Heading2"/>
      </w:pPr>
      <w:bookmarkStart w:id="5" w:name="_Toc51073029"/>
      <w:r>
        <w:t>Doelgroepen van de applicatie</w:t>
      </w:r>
      <w:bookmarkEnd w:id="5"/>
    </w:p>
    <w:p w14:paraId="004A2978" w14:textId="3825A2C2" w:rsidR="00A8336F" w:rsidRDefault="00A8336F" w:rsidP="00A8336F"/>
    <w:p w14:paraId="16E1AEDE" w14:textId="7BBFC370" w:rsidR="00A8336F" w:rsidRDefault="00A8336F" w:rsidP="00A8336F">
      <w:r>
        <w:t>De doelgroep van deze applicatie is basisschool kinderen, dus kinderen tussen de 6 en 12 jaar oud.</w:t>
      </w:r>
    </w:p>
    <w:p w14:paraId="06B99361" w14:textId="1857B51A" w:rsidR="00A8336F" w:rsidRDefault="00A8336F" w:rsidP="00A8336F"/>
    <w:p w14:paraId="77CB5725" w14:textId="1CF5F393" w:rsidR="00A8336F" w:rsidRDefault="00A8336F" w:rsidP="00A8336F">
      <w:pPr>
        <w:pStyle w:val="Heading2"/>
      </w:pPr>
      <w:bookmarkStart w:id="6" w:name="_Toc51073030"/>
      <w:r>
        <w:t>Vormgeving</w:t>
      </w:r>
      <w:bookmarkEnd w:id="6"/>
      <w:r>
        <w:t xml:space="preserve"> </w:t>
      </w:r>
    </w:p>
    <w:p w14:paraId="228E17FC" w14:textId="403AE042" w:rsidR="00A8336F" w:rsidRDefault="00A8336F" w:rsidP="00A8336F"/>
    <w:p w14:paraId="55252AAD" w14:textId="2F094DE8" w:rsidR="00A8336F" w:rsidRDefault="00A8336F" w:rsidP="00A8336F">
      <w:r>
        <w:t>We krijgen nog een logo van ons opdrachtgever, de applicatie moet de volgende kleuren bevatten: geel, blauw en groen. De applicatie is voor kinderen bedoelt dus het moet speels zijn.</w:t>
      </w:r>
    </w:p>
    <w:p w14:paraId="12FE8285" w14:textId="77777777" w:rsidR="00A8336F" w:rsidRDefault="00A8336F" w:rsidP="00A8336F"/>
    <w:p w14:paraId="5CED55C9" w14:textId="02399EB4" w:rsidR="00A8336F" w:rsidRDefault="00A8336F" w:rsidP="00A8336F">
      <w:pPr>
        <w:pStyle w:val="Heading2"/>
      </w:pPr>
      <w:bookmarkStart w:id="7" w:name="_Toc51073031"/>
      <w:r>
        <w:t>Informatie in de applicatie</w:t>
      </w:r>
      <w:bookmarkEnd w:id="7"/>
    </w:p>
    <w:p w14:paraId="778A1A48" w14:textId="48E1D57F" w:rsidR="00A8336F" w:rsidRDefault="00A8336F" w:rsidP="00A8336F"/>
    <w:p w14:paraId="1AC85749" w14:textId="3110B8AB" w:rsidR="00A8336F" w:rsidRDefault="00A8336F" w:rsidP="00A8336F">
      <w:r>
        <w:t>De applicatie moet voorzien zijn van tekst beeld en geluid. Deze krijgen we van de opdrachtgever.</w:t>
      </w:r>
    </w:p>
    <w:p w14:paraId="698956C1" w14:textId="54D213C3" w:rsidR="00A8336F" w:rsidRDefault="00A8336F" w:rsidP="00A8336F"/>
    <w:p w14:paraId="1A4CFE07" w14:textId="466F0040" w:rsidR="00A8336F" w:rsidRDefault="00A8336F" w:rsidP="00A8336F">
      <w:pPr>
        <w:pStyle w:val="Heading2"/>
      </w:pPr>
      <w:bookmarkStart w:id="8" w:name="_Toc51073032"/>
      <w:r>
        <w:t>Interactie van de applicatie</w:t>
      </w:r>
      <w:bookmarkEnd w:id="8"/>
    </w:p>
    <w:p w14:paraId="2B697A3B" w14:textId="08830141" w:rsidR="00A8336F" w:rsidRDefault="00A8336F" w:rsidP="00A8336F"/>
    <w:p w14:paraId="24D3C998" w14:textId="4031FD22" w:rsidR="00A8336F" w:rsidRDefault="00A8336F" w:rsidP="00A8336F">
      <w:r>
        <w:t>De gebruiker kan een manier van leren kiezen dus of leren of spelen. Daarnaast kan er een categorie te kiezen. De gebruiker kan ook zijn score zien in de score pagina. In de over ons pagina is er informatie over de applicatie te vinden.</w:t>
      </w:r>
    </w:p>
    <w:p w14:paraId="58C8D69E" w14:textId="2BDE605D" w:rsidR="00A8336F" w:rsidRDefault="00A8336F" w:rsidP="00A8336F"/>
    <w:p w14:paraId="0D239805" w14:textId="1283480A" w:rsidR="00A8336F" w:rsidRDefault="00A8336F" w:rsidP="00A8336F">
      <w:pPr>
        <w:pStyle w:val="Heading2"/>
      </w:pPr>
      <w:bookmarkStart w:id="9" w:name="_Toc51073033"/>
      <w:r>
        <w:t>Tot slot</w:t>
      </w:r>
      <w:bookmarkEnd w:id="9"/>
    </w:p>
    <w:p w14:paraId="516F6DEA" w14:textId="3AD89262" w:rsidR="00A8336F" w:rsidRDefault="00A8336F" w:rsidP="00A8336F"/>
    <w:p w14:paraId="2174946B" w14:textId="27E22894" w:rsidR="00A8336F" w:rsidRPr="00A8336F" w:rsidRDefault="00A8336F" w:rsidP="00A8336F">
      <w:r>
        <w:t xml:space="preserve">Er zijn twee deadlines voor deze project: de eerste is </w:t>
      </w:r>
      <w:r w:rsidR="00105023">
        <w:t>ontwerpen, deze moet op 28 oktober 2020 af, de tweede is realiseren, deze moet op 13 januari 2021 af zijn. De opdrachtgever heeft ook aangegeven dat zijn budget 5000 euro is.</w:t>
      </w:r>
    </w:p>
    <w:p w14:paraId="30084D5C" w14:textId="77777777" w:rsidR="00A8336F" w:rsidRPr="00A8336F" w:rsidRDefault="00A8336F" w:rsidP="00A8336F"/>
    <w:p w14:paraId="27044D89" w14:textId="6B1F409B" w:rsidR="0098069C" w:rsidRDefault="0098069C" w:rsidP="0098069C"/>
    <w:p w14:paraId="28FE7139" w14:textId="77777777" w:rsidR="0098069C" w:rsidRPr="0098069C" w:rsidRDefault="0098069C" w:rsidP="0098069C"/>
    <w:p w14:paraId="79AFE051" w14:textId="6B3D7B02" w:rsidR="0098069C" w:rsidRDefault="0098069C" w:rsidP="0098069C"/>
    <w:p w14:paraId="30A4F809" w14:textId="77777777" w:rsidR="0098069C" w:rsidRPr="0098069C" w:rsidRDefault="0098069C" w:rsidP="0098069C"/>
    <w:p w14:paraId="1478F1CB" w14:textId="77777777" w:rsidR="00990A80" w:rsidRPr="00990A80" w:rsidRDefault="00990A80" w:rsidP="00990A80"/>
    <w:p w14:paraId="004B892B" w14:textId="6CD9EA2B" w:rsidR="0051762D" w:rsidRDefault="0051762D" w:rsidP="0051762D"/>
    <w:p w14:paraId="7EF9729F" w14:textId="77777777" w:rsidR="0051762D" w:rsidRPr="0051762D" w:rsidRDefault="0051762D" w:rsidP="0051762D"/>
    <w:p w14:paraId="289BD709" w14:textId="77777777" w:rsidR="00356853" w:rsidRDefault="00356853"/>
    <w:p w14:paraId="7D952BF0" w14:textId="77777777" w:rsidR="00356853" w:rsidRDefault="00356853"/>
    <w:sectPr w:rsidR="0035685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0B1C2" w14:textId="77777777" w:rsidR="00AA52BA" w:rsidRDefault="00AA52BA" w:rsidP="00356853">
      <w:pPr>
        <w:spacing w:after="0" w:line="240" w:lineRule="auto"/>
      </w:pPr>
      <w:r>
        <w:separator/>
      </w:r>
    </w:p>
  </w:endnote>
  <w:endnote w:type="continuationSeparator" w:id="0">
    <w:p w14:paraId="2B193A14" w14:textId="77777777" w:rsidR="00AA52BA" w:rsidRDefault="00AA52BA" w:rsidP="0035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032041"/>
      <w:docPartObj>
        <w:docPartGallery w:val="Page Numbers (Bottom of Page)"/>
        <w:docPartUnique/>
      </w:docPartObj>
    </w:sdtPr>
    <w:sdtContent>
      <w:p w14:paraId="411C91D2" w14:textId="77777777" w:rsidR="0098069C" w:rsidRDefault="0098069C">
        <w:pPr>
          <w:pStyle w:val="Footer"/>
          <w:jc w:val="right"/>
        </w:pPr>
        <w:r>
          <w:fldChar w:fldCharType="begin"/>
        </w:r>
        <w:r>
          <w:instrText>PAGE   \* MERGEFORMAT</w:instrText>
        </w:r>
        <w:r>
          <w:fldChar w:fldCharType="separate"/>
        </w:r>
        <w:r>
          <w:t>2</w:t>
        </w:r>
        <w:r>
          <w:fldChar w:fldCharType="end"/>
        </w:r>
      </w:p>
    </w:sdtContent>
  </w:sdt>
  <w:p w14:paraId="001304AD" w14:textId="77777777" w:rsidR="0098069C" w:rsidRPr="00356853" w:rsidRDefault="0098069C" w:rsidP="00356853">
    <w:pPr>
      <w:pStyle w:val="Footer"/>
      <w:rPr>
        <w:i/>
        <w:iCs/>
        <w:sz w:val="24"/>
        <w:szCs w:val="24"/>
      </w:rPr>
    </w:pPr>
    <w:r w:rsidRPr="00356853">
      <w:rPr>
        <w:i/>
        <w:iCs/>
        <w:sz w:val="24"/>
        <w:szCs w:val="24"/>
      </w:rPr>
      <w:t>ANISHA BASROPANSINGH – HEBA AL SOOBE – MAX VAN BERGE HENEGOUWEN</w:t>
    </w:r>
  </w:p>
  <w:p w14:paraId="74A71D16" w14:textId="77777777" w:rsidR="0098069C" w:rsidRPr="00356853" w:rsidRDefault="0098069C">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B8F70" w14:textId="77777777" w:rsidR="00AA52BA" w:rsidRDefault="00AA52BA" w:rsidP="00356853">
      <w:pPr>
        <w:spacing w:after="0" w:line="240" w:lineRule="auto"/>
      </w:pPr>
      <w:r>
        <w:separator/>
      </w:r>
    </w:p>
  </w:footnote>
  <w:footnote w:type="continuationSeparator" w:id="0">
    <w:p w14:paraId="15826B0F" w14:textId="77777777" w:rsidR="00AA52BA" w:rsidRDefault="00AA52BA" w:rsidP="00356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B6906"/>
    <w:multiLevelType w:val="hybridMultilevel"/>
    <w:tmpl w:val="AB0A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F7D5464"/>
    <w:multiLevelType w:val="hybridMultilevel"/>
    <w:tmpl w:val="D1EE53B0"/>
    <w:lvl w:ilvl="0" w:tplc="822065D4">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99A"/>
    <w:rsid w:val="00032481"/>
    <w:rsid w:val="000D399A"/>
    <w:rsid w:val="00105023"/>
    <w:rsid w:val="002876A5"/>
    <w:rsid w:val="00314ABA"/>
    <w:rsid w:val="00356853"/>
    <w:rsid w:val="003D2317"/>
    <w:rsid w:val="0051762D"/>
    <w:rsid w:val="0082225D"/>
    <w:rsid w:val="008A670A"/>
    <w:rsid w:val="00942856"/>
    <w:rsid w:val="0098069C"/>
    <w:rsid w:val="00990A80"/>
    <w:rsid w:val="00A8336F"/>
    <w:rsid w:val="00AA52BA"/>
    <w:rsid w:val="00C0535E"/>
    <w:rsid w:val="00D35B0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6B9F"/>
  <w15:chartTrackingRefBased/>
  <w15:docId w15:val="{9BEDA647-21B7-48D0-9E1F-3AD59AC2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8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853"/>
  </w:style>
  <w:style w:type="paragraph" w:styleId="Footer">
    <w:name w:val="footer"/>
    <w:basedOn w:val="Normal"/>
    <w:link w:val="FooterChar"/>
    <w:uiPriority w:val="99"/>
    <w:unhideWhenUsed/>
    <w:rsid w:val="003568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853"/>
  </w:style>
  <w:style w:type="paragraph" w:styleId="IntenseQuote">
    <w:name w:val="Intense Quote"/>
    <w:basedOn w:val="Normal"/>
    <w:next w:val="Normal"/>
    <w:link w:val="IntenseQuoteChar"/>
    <w:uiPriority w:val="30"/>
    <w:qFormat/>
    <w:rsid w:val="00356853"/>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356853"/>
    <w:rPr>
      <w:i/>
      <w:iCs/>
    </w:rPr>
  </w:style>
  <w:style w:type="character" w:styleId="IntenseEmphasis">
    <w:name w:val="Intense Emphasis"/>
    <w:basedOn w:val="DefaultParagraphFont"/>
    <w:uiPriority w:val="21"/>
    <w:qFormat/>
    <w:rsid w:val="00356853"/>
    <w:rPr>
      <w:i/>
      <w:iCs/>
      <w:color w:val="4472C4" w:themeColor="accent1"/>
    </w:rPr>
  </w:style>
  <w:style w:type="paragraph" w:styleId="Title">
    <w:name w:val="Title"/>
    <w:basedOn w:val="Normal"/>
    <w:next w:val="Normal"/>
    <w:link w:val="TitleChar"/>
    <w:uiPriority w:val="10"/>
    <w:qFormat/>
    <w:rsid w:val="00356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8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5685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356853"/>
    <w:pPr>
      <w:ind w:left="720"/>
      <w:contextualSpacing/>
    </w:pPr>
  </w:style>
  <w:style w:type="character" w:customStyle="1" w:styleId="Heading1Char">
    <w:name w:val="Heading 1 Char"/>
    <w:basedOn w:val="DefaultParagraphFont"/>
    <w:link w:val="Heading1"/>
    <w:uiPriority w:val="9"/>
    <w:rsid w:val="005176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0A80"/>
    <w:pPr>
      <w:outlineLvl w:val="9"/>
    </w:pPr>
    <w:rPr>
      <w:lang w:val="en-US"/>
    </w:rPr>
  </w:style>
  <w:style w:type="paragraph" w:styleId="TOC1">
    <w:name w:val="toc 1"/>
    <w:basedOn w:val="Normal"/>
    <w:next w:val="Normal"/>
    <w:autoRedefine/>
    <w:uiPriority w:val="39"/>
    <w:unhideWhenUsed/>
    <w:rsid w:val="00990A80"/>
    <w:pPr>
      <w:spacing w:after="100"/>
    </w:pPr>
  </w:style>
  <w:style w:type="character" w:styleId="Hyperlink">
    <w:name w:val="Hyperlink"/>
    <w:basedOn w:val="DefaultParagraphFont"/>
    <w:uiPriority w:val="99"/>
    <w:unhideWhenUsed/>
    <w:rsid w:val="00990A80"/>
    <w:rPr>
      <w:color w:val="0563C1" w:themeColor="hyperlink"/>
      <w:u w:val="single"/>
    </w:rPr>
  </w:style>
  <w:style w:type="character" w:customStyle="1" w:styleId="Heading2Char">
    <w:name w:val="Heading 2 Char"/>
    <w:basedOn w:val="DefaultParagraphFont"/>
    <w:link w:val="Heading2"/>
    <w:uiPriority w:val="9"/>
    <w:rsid w:val="00990A8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90A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stuff\%233year\project\groep\Wordsjabloon_groep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8ADA-EBD9-4860-963D-9DA1BE94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Wordsjabloon_groep_v1.0</Template>
  <TotalTime>1</TotalTime>
  <Pages>5</Pages>
  <Words>522</Words>
  <Characters>2873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Zoubi</dc:creator>
  <cp:keywords/>
  <dc:description/>
  <cp:lastModifiedBy>Heba Al Zoobe</cp:lastModifiedBy>
  <cp:revision>2</cp:revision>
  <dcterms:created xsi:type="dcterms:W3CDTF">2020-09-15T12:37:00Z</dcterms:created>
  <dcterms:modified xsi:type="dcterms:W3CDTF">2020-09-15T12:37:00Z</dcterms:modified>
</cp:coreProperties>
</file>