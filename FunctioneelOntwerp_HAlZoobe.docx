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DB879" w14:textId="77777777" w:rsidR="00356853" w:rsidRPr="00356853" w:rsidRDefault="00356853" w:rsidP="00356853">
      <w:pPr>
        <w:pStyle w:val="Title"/>
        <w:jc w:val="center"/>
        <w:rPr>
          <w:rStyle w:val="IntenseEmphasis"/>
          <w:color w:val="auto"/>
          <w:sz w:val="48"/>
          <w:szCs w:val="48"/>
          <w:u w:val="single"/>
        </w:rPr>
      </w:pPr>
      <w:r w:rsidRPr="00356853">
        <w:rPr>
          <w:rStyle w:val="IntenseEmphasis"/>
          <w:color w:val="auto"/>
          <w:sz w:val="48"/>
          <w:szCs w:val="48"/>
          <w:u w:val="single"/>
        </w:rPr>
        <w:t xml:space="preserve">PROJECT – </w:t>
      </w:r>
      <w:proofErr w:type="spellStart"/>
      <w:r w:rsidRPr="00356853">
        <w:rPr>
          <w:rStyle w:val="IntenseEmphasis"/>
          <w:color w:val="auto"/>
          <w:sz w:val="48"/>
          <w:szCs w:val="48"/>
          <w:u w:val="single"/>
        </w:rPr>
        <w:t>MonkeyBusiness</w:t>
      </w:r>
      <w:proofErr w:type="spellEnd"/>
    </w:p>
    <w:p w14:paraId="5D7AB6B9" w14:textId="77777777" w:rsidR="00356853" w:rsidRDefault="00356853"/>
    <w:p w14:paraId="47C0BCF6" w14:textId="77777777" w:rsidR="00356853" w:rsidRDefault="00356853"/>
    <w:p w14:paraId="481DF678" w14:textId="77777777" w:rsidR="00356853" w:rsidRDefault="00356853"/>
    <w:p w14:paraId="40852FE9" w14:textId="77777777" w:rsidR="00356853" w:rsidRDefault="00356853"/>
    <w:p w14:paraId="508BE113" w14:textId="77777777" w:rsidR="00356853" w:rsidRDefault="00356853">
      <w:r>
        <w:rPr>
          <w:noProof/>
        </w:rPr>
        <w:drawing>
          <wp:anchor distT="0" distB="0" distL="114300" distR="114300" simplePos="0" relativeHeight="251658240" behindDoc="0" locked="0" layoutInCell="1" allowOverlap="1" wp14:anchorId="5EC394D1" wp14:editId="1030EEDE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1" name="Afbeelding 1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6712B" w14:textId="77777777" w:rsidR="00356853" w:rsidRDefault="00356853"/>
    <w:p w14:paraId="26703B3D" w14:textId="77777777" w:rsidR="00356853" w:rsidRDefault="00356853"/>
    <w:p w14:paraId="3A9D6AFA" w14:textId="77777777" w:rsidR="00356853" w:rsidRDefault="00356853"/>
    <w:p w14:paraId="441DCE2A" w14:textId="77777777" w:rsidR="00356853" w:rsidRDefault="00356853"/>
    <w:p w14:paraId="467AF6D3" w14:textId="77777777" w:rsidR="00356853" w:rsidRDefault="00356853"/>
    <w:p w14:paraId="765BE71F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Namen: </w:t>
      </w:r>
      <w:r w:rsidR="00942856">
        <w:rPr>
          <w:sz w:val="24"/>
          <w:szCs w:val="24"/>
        </w:rPr>
        <w:tab/>
        <w:t>[</w:t>
      </w:r>
      <w:proofErr w:type="spellStart"/>
      <w:r w:rsidRPr="00356853">
        <w:rPr>
          <w:sz w:val="24"/>
          <w:szCs w:val="24"/>
        </w:rPr>
        <w:t>Anisha</w:t>
      </w:r>
      <w:proofErr w:type="spellEnd"/>
      <w:r w:rsidRPr="00356853">
        <w:rPr>
          <w:sz w:val="24"/>
          <w:szCs w:val="24"/>
        </w:rPr>
        <w:t xml:space="preserve"> </w:t>
      </w:r>
      <w:proofErr w:type="spellStart"/>
      <w:r w:rsidRPr="00356853">
        <w:rPr>
          <w:sz w:val="24"/>
          <w:szCs w:val="24"/>
        </w:rPr>
        <w:t>Basropansingh</w:t>
      </w:r>
      <w:proofErr w:type="spellEnd"/>
      <w:r w:rsidRPr="00356853">
        <w:rPr>
          <w:sz w:val="24"/>
          <w:szCs w:val="24"/>
        </w:rPr>
        <w:t xml:space="preserve">, Heba Al </w:t>
      </w:r>
      <w:proofErr w:type="spellStart"/>
      <w:r>
        <w:rPr>
          <w:sz w:val="24"/>
          <w:szCs w:val="24"/>
        </w:rPr>
        <w:t>Soobe</w:t>
      </w:r>
      <w:proofErr w:type="spellEnd"/>
      <w:r>
        <w:rPr>
          <w:sz w:val="24"/>
          <w:szCs w:val="24"/>
        </w:rPr>
        <w:t>, Max van Berge Henegouwen</w:t>
      </w:r>
      <w:r w:rsidR="00942856">
        <w:rPr>
          <w:sz w:val="24"/>
          <w:szCs w:val="24"/>
        </w:rPr>
        <w:t>]</w:t>
      </w:r>
    </w:p>
    <w:p w14:paraId="3EBE94BC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 w:rsidR="00942856">
        <w:rPr>
          <w:sz w:val="24"/>
          <w:szCs w:val="24"/>
        </w:rPr>
        <w:tab/>
        <w:t>[</w:t>
      </w:r>
      <w:r>
        <w:rPr>
          <w:sz w:val="24"/>
          <w:szCs w:val="24"/>
        </w:rPr>
        <w:t>2020-2021</w:t>
      </w:r>
      <w:r w:rsidR="00942856">
        <w:rPr>
          <w:sz w:val="24"/>
          <w:szCs w:val="24"/>
        </w:rPr>
        <w:t>]</w:t>
      </w:r>
    </w:p>
    <w:p w14:paraId="305CCF88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 w:rsidR="00942856"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 w:rsidR="00942856">
        <w:rPr>
          <w:sz w:val="24"/>
          <w:szCs w:val="24"/>
        </w:rPr>
        <w:t>]</w:t>
      </w:r>
    </w:p>
    <w:p w14:paraId="73926913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 w:rsidR="00942856">
        <w:rPr>
          <w:sz w:val="24"/>
          <w:szCs w:val="24"/>
        </w:rPr>
        <w:t>[</w:t>
      </w:r>
      <w:r w:rsidRPr="00356853">
        <w:rPr>
          <w:sz w:val="24"/>
          <w:szCs w:val="24"/>
        </w:rPr>
        <w:t>M. Boukiour</w:t>
      </w:r>
      <w:r w:rsidR="00942856">
        <w:rPr>
          <w:sz w:val="24"/>
          <w:szCs w:val="24"/>
        </w:rPr>
        <w:t>]</w:t>
      </w:r>
    </w:p>
    <w:p w14:paraId="52D5E17B" w14:textId="28A5EA45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</w:t>
      </w:r>
      <w:r w:rsidR="00942856">
        <w:rPr>
          <w:sz w:val="24"/>
          <w:szCs w:val="24"/>
        </w:rPr>
        <w:t>[</w:t>
      </w:r>
      <w:r w:rsidR="001C6049">
        <w:rPr>
          <w:sz w:val="24"/>
          <w:szCs w:val="24"/>
        </w:rPr>
        <w:t>22-9-2020</w:t>
      </w:r>
      <w:r w:rsidR="00942856">
        <w:rPr>
          <w:sz w:val="24"/>
          <w:szCs w:val="24"/>
        </w:rPr>
        <w:t>]</w:t>
      </w:r>
    </w:p>
    <w:p w14:paraId="723814F5" w14:textId="42AF47DB" w:rsid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 w:rsidR="00942856">
        <w:rPr>
          <w:sz w:val="24"/>
          <w:szCs w:val="24"/>
        </w:rPr>
        <w:tab/>
      </w:r>
      <w:r w:rsidR="00942856"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 w:rsidR="00942856">
        <w:rPr>
          <w:sz w:val="24"/>
          <w:szCs w:val="24"/>
        </w:rPr>
        <w:t>]</w:t>
      </w:r>
    </w:p>
    <w:p w14:paraId="59646D68" w14:textId="03EE8593" w:rsidR="00990A80" w:rsidRDefault="00990A80">
      <w:pPr>
        <w:rPr>
          <w:sz w:val="24"/>
          <w:szCs w:val="24"/>
        </w:rPr>
      </w:pPr>
    </w:p>
    <w:p w14:paraId="70870BA7" w14:textId="77777777" w:rsidR="00990A80" w:rsidRDefault="00990A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200316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FE2B5B" w14:textId="2F20DB41" w:rsidR="00990A80" w:rsidRDefault="00941F52" w:rsidP="00941F52">
          <w:pPr>
            <w:pStyle w:val="TOCHeading"/>
          </w:pPr>
          <w:proofErr w:type="spellStart"/>
          <w:r>
            <w:t>Inhoud</w:t>
          </w:r>
          <w:proofErr w:type="spellEnd"/>
          <w:r w:rsidR="00597750">
            <w:t xml:space="preserve"> </w:t>
          </w:r>
        </w:p>
        <w:p w14:paraId="63A7957E" w14:textId="55B4BACC" w:rsidR="00941F52" w:rsidRDefault="00990A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3274" w:history="1">
            <w:r w:rsidR="00941F52" w:rsidRPr="00C00FA8">
              <w:rPr>
                <w:rStyle w:val="Hyperlink"/>
                <w:noProof/>
              </w:rPr>
              <w:t>Functioneel ontwerp</w:t>
            </w:r>
            <w:r w:rsidR="00941F52">
              <w:rPr>
                <w:noProof/>
                <w:webHidden/>
              </w:rPr>
              <w:tab/>
            </w:r>
            <w:r w:rsidR="00941F52">
              <w:rPr>
                <w:noProof/>
                <w:webHidden/>
              </w:rPr>
              <w:fldChar w:fldCharType="begin"/>
            </w:r>
            <w:r w:rsidR="00941F52">
              <w:rPr>
                <w:noProof/>
                <w:webHidden/>
              </w:rPr>
              <w:instrText xml:space="preserve"> PAGEREF _Toc51833274 \h </w:instrText>
            </w:r>
            <w:r w:rsidR="00941F52">
              <w:rPr>
                <w:noProof/>
                <w:webHidden/>
              </w:rPr>
            </w:r>
            <w:r w:rsidR="00941F52">
              <w:rPr>
                <w:noProof/>
                <w:webHidden/>
              </w:rPr>
              <w:fldChar w:fldCharType="separate"/>
            </w:r>
            <w:r w:rsidR="00941F52">
              <w:rPr>
                <w:noProof/>
                <w:webHidden/>
              </w:rPr>
              <w:t>3</w:t>
            </w:r>
            <w:r w:rsidR="00941F52">
              <w:rPr>
                <w:noProof/>
                <w:webHidden/>
              </w:rPr>
              <w:fldChar w:fldCharType="end"/>
            </w:r>
          </w:hyperlink>
        </w:p>
        <w:p w14:paraId="2F1EF950" w14:textId="5DFF6859" w:rsidR="00941F52" w:rsidRDefault="00941F5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75" w:history="1">
            <w:r w:rsidRPr="00C00FA8">
              <w:rPr>
                <w:rStyle w:val="Hyperlink"/>
                <w:noProof/>
              </w:rPr>
              <w:t>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332D" w14:textId="2F2506DC" w:rsidR="00941F52" w:rsidRDefault="00941F5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76" w:history="1">
            <w:r w:rsidRPr="00C00FA8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1944" w14:textId="56151686" w:rsidR="00941F52" w:rsidRDefault="00941F5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77" w:history="1">
            <w:r w:rsidRPr="00C00FA8">
              <w:rPr>
                <w:rStyle w:val="Hyperlink"/>
                <w:noProof/>
              </w:rPr>
              <w:t>Usecase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3053" w14:textId="7005F0E8" w:rsidR="00941F52" w:rsidRDefault="00941F5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78" w:history="1">
            <w:r w:rsidRPr="00C00FA8">
              <w:rPr>
                <w:rStyle w:val="Hyperlink"/>
                <w:noProof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CC34" w14:textId="2709E68D" w:rsidR="00941F52" w:rsidRDefault="00941F5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79" w:history="1">
            <w:r w:rsidRPr="00C00FA8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97AB" w14:textId="3C7A46F1" w:rsidR="00941F52" w:rsidRDefault="00941F5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80" w:history="1">
            <w:r w:rsidRPr="00C00FA8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5E7A" w14:textId="14077193" w:rsidR="00941F52" w:rsidRDefault="00941F5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81" w:history="1">
            <w:r w:rsidRPr="00C00FA8">
              <w:rPr>
                <w:rStyle w:val="Hyperlink"/>
                <w:noProof/>
              </w:rPr>
              <w:t>Splash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429D" w14:textId="2611CCFE" w:rsidR="00941F52" w:rsidRDefault="00941F5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82" w:history="1">
            <w:r w:rsidRPr="00C00FA8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6823" w14:textId="2FB7FE1F" w:rsidR="00941F52" w:rsidRDefault="00941F5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83" w:history="1">
            <w:r w:rsidRPr="00C00FA8">
              <w:rPr>
                <w:rStyle w:val="Hyperlink"/>
                <w:noProof/>
              </w:rPr>
              <w:t>Oefenen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DE29" w14:textId="7AD69503" w:rsidR="00941F52" w:rsidRDefault="00941F5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84" w:history="1">
            <w:r w:rsidRPr="00C00FA8">
              <w:rPr>
                <w:rStyle w:val="Hyperlink"/>
                <w:noProof/>
              </w:rPr>
              <w:t>Quizen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7D65" w14:textId="447C40B4" w:rsidR="00941F52" w:rsidRDefault="00941F5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85" w:history="1">
            <w:r w:rsidRPr="00C00FA8">
              <w:rPr>
                <w:rStyle w:val="Hyperlink"/>
                <w:noProof/>
              </w:rPr>
              <w:t>Categorie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75DE" w14:textId="7B294CB3" w:rsidR="00941F52" w:rsidRDefault="00941F5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86" w:history="1">
            <w:r w:rsidRPr="00C00FA8">
              <w:rPr>
                <w:rStyle w:val="Hyperlink"/>
                <w:noProof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87E4" w14:textId="7E8A0B5A" w:rsidR="00941F52" w:rsidRDefault="00941F5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3287" w:history="1">
            <w:r w:rsidRPr="00C00FA8">
              <w:rPr>
                <w:rStyle w:val="Hyperlink"/>
                <w:noProof/>
              </w:rPr>
              <w:t>Over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2977" w14:textId="570DD8D2" w:rsidR="00990A80" w:rsidRDefault="00990A80">
          <w:r>
            <w:rPr>
              <w:b/>
              <w:bCs/>
              <w:noProof/>
            </w:rPr>
            <w:fldChar w:fldCharType="end"/>
          </w:r>
        </w:p>
      </w:sdtContent>
    </w:sdt>
    <w:p w14:paraId="3F5D9373" w14:textId="56A92E42" w:rsidR="00990A80" w:rsidRDefault="00990A80">
      <w:pPr>
        <w:rPr>
          <w:sz w:val="24"/>
          <w:szCs w:val="24"/>
        </w:rPr>
      </w:pPr>
    </w:p>
    <w:p w14:paraId="33606C2D" w14:textId="77777777" w:rsidR="00990A80" w:rsidRDefault="00990A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ADBFF0" w14:textId="77777777" w:rsidR="0051762D" w:rsidRPr="00356853" w:rsidRDefault="0051762D">
      <w:pPr>
        <w:rPr>
          <w:sz w:val="24"/>
          <w:szCs w:val="24"/>
        </w:rPr>
      </w:pPr>
    </w:p>
    <w:p w14:paraId="6C88DCB5" w14:textId="77777777" w:rsidR="00356853" w:rsidRDefault="00356853"/>
    <w:p w14:paraId="5988068F" w14:textId="77777777" w:rsidR="00356853" w:rsidRDefault="00356853"/>
    <w:p w14:paraId="52709110" w14:textId="77777777" w:rsidR="00356853" w:rsidRDefault="00356853">
      <w:pPr>
        <w:rPr>
          <w:rStyle w:val="IntenseEmphasis"/>
          <w:color w:val="auto"/>
          <w:sz w:val="32"/>
          <w:szCs w:val="32"/>
          <w:u w:val="single"/>
        </w:rPr>
      </w:pPr>
      <w:r w:rsidRPr="00356853">
        <w:rPr>
          <w:rStyle w:val="IntenseEmphasis"/>
          <w:color w:val="auto"/>
          <w:sz w:val="32"/>
          <w:szCs w:val="32"/>
          <w:u w:val="single"/>
        </w:rPr>
        <w:t xml:space="preserve">PROJECT – </w:t>
      </w:r>
      <w:proofErr w:type="spellStart"/>
      <w:r w:rsidRPr="00356853">
        <w:rPr>
          <w:rStyle w:val="IntenseEmphasis"/>
          <w:color w:val="auto"/>
          <w:sz w:val="32"/>
          <w:szCs w:val="32"/>
          <w:u w:val="single"/>
        </w:rPr>
        <w:t>MonkeyBusiness</w:t>
      </w:r>
      <w:proofErr w:type="spellEnd"/>
    </w:p>
    <w:p w14:paraId="4379E8FB" w14:textId="77777777" w:rsidR="00356853" w:rsidRDefault="00356853">
      <w:pPr>
        <w:rPr>
          <w:rStyle w:val="IntenseEmphasis"/>
          <w:color w:val="auto"/>
          <w:sz w:val="32"/>
          <w:szCs w:val="32"/>
          <w:u w:val="single"/>
        </w:rPr>
      </w:pPr>
    </w:p>
    <w:p w14:paraId="30084D5C" w14:textId="4151C245" w:rsidR="00A8336F" w:rsidRDefault="001C6049" w:rsidP="001C6049">
      <w:pPr>
        <w:pStyle w:val="Heading1"/>
      </w:pPr>
      <w:bookmarkStart w:id="0" w:name="_Toc51833274"/>
      <w:r>
        <w:t>Functioneel ontwerp</w:t>
      </w:r>
      <w:bookmarkEnd w:id="0"/>
    </w:p>
    <w:p w14:paraId="7896A942" w14:textId="46E831CD" w:rsidR="001C6049" w:rsidRDefault="001C6049" w:rsidP="001C6049"/>
    <w:p w14:paraId="54CB63CE" w14:textId="6B2C17D4" w:rsidR="001C6049" w:rsidRPr="001C6049" w:rsidRDefault="001C6049" w:rsidP="001C6049">
      <w:pPr>
        <w:pStyle w:val="Heading2"/>
      </w:pPr>
      <w:bookmarkStart w:id="1" w:name="_Toc51833275"/>
      <w:r>
        <w:t>Functionaliteit</w:t>
      </w:r>
      <w:bookmarkEnd w:id="1"/>
    </w:p>
    <w:p w14:paraId="14AC9894" w14:textId="3C662AA0" w:rsidR="001C6049" w:rsidRDefault="001C6049" w:rsidP="001C6049"/>
    <w:p w14:paraId="367E1331" w14:textId="394B90EA" w:rsidR="001C6049" w:rsidRDefault="001C6049" w:rsidP="001C6049">
      <w:pPr>
        <w:pStyle w:val="Heading3"/>
      </w:pPr>
      <w:bookmarkStart w:id="2" w:name="_Toc51833276"/>
      <w:proofErr w:type="spellStart"/>
      <w:r>
        <w:t>Usecase</w:t>
      </w:r>
      <w:proofErr w:type="spellEnd"/>
      <w:r>
        <w:t xml:space="preserve"> diagram</w:t>
      </w:r>
      <w:bookmarkEnd w:id="2"/>
      <w:r>
        <w:t xml:space="preserve"> </w:t>
      </w:r>
    </w:p>
    <w:p w14:paraId="2303341B" w14:textId="4CF2B425" w:rsidR="001C6049" w:rsidRDefault="001C6049" w:rsidP="001C6049"/>
    <w:p w14:paraId="15F5BC19" w14:textId="43D95BA0" w:rsidR="001C6049" w:rsidRDefault="001C6049" w:rsidP="001C6049">
      <w:r w:rsidRPr="001C6049">
        <w:drawing>
          <wp:inline distT="0" distB="0" distL="0" distR="0" wp14:anchorId="7FA7AB88" wp14:editId="12403261">
            <wp:extent cx="5760720" cy="423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DF4C" w14:textId="77777777" w:rsidR="001C6049" w:rsidRPr="001C6049" w:rsidRDefault="001C6049" w:rsidP="001C6049"/>
    <w:p w14:paraId="47DA1D8A" w14:textId="15AC2428" w:rsidR="001C6049" w:rsidRDefault="001C6049" w:rsidP="001C6049"/>
    <w:p w14:paraId="07F3D106" w14:textId="77777777" w:rsidR="001C6049" w:rsidRPr="001C6049" w:rsidRDefault="001C6049" w:rsidP="001C6049"/>
    <w:p w14:paraId="27044D89" w14:textId="6B1F409B" w:rsidR="0098069C" w:rsidRDefault="0098069C" w:rsidP="0098069C"/>
    <w:p w14:paraId="28FE7139" w14:textId="4500FA7E" w:rsidR="0098069C" w:rsidRDefault="001C6049" w:rsidP="001C6049">
      <w:pPr>
        <w:pStyle w:val="Heading3"/>
      </w:pPr>
      <w:bookmarkStart w:id="3" w:name="_Toc51833277"/>
      <w:proofErr w:type="spellStart"/>
      <w:r>
        <w:lastRenderedPageBreak/>
        <w:t>Usecase</w:t>
      </w:r>
      <w:proofErr w:type="spellEnd"/>
      <w:r>
        <w:t xml:space="preserve"> beschrijving</w:t>
      </w:r>
      <w:bookmarkEnd w:id="3"/>
    </w:p>
    <w:p w14:paraId="51968080" w14:textId="15CC8858" w:rsidR="00522DC9" w:rsidRDefault="00522DC9" w:rsidP="00522DC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2DC9" w14:paraId="4B4E5D52" w14:textId="77777777" w:rsidTr="0052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C163FE" w14:textId="4D920C56" w:rsidR="00522DC9" w:rsidRDefault="00522DC9" w:rsidP="00522DC9">
            <w:proofErr w:type="spellStart"/>
            <w:r>
              <w:t>Usecase</w:t>
            </w:r>
            <w:proofErr w:type="spellEnd"/>
          </w:p>
        </w:tc>
        <w:tc>
          <w:tcPr>
            <w:tcW w:w="4531" w:type="dxa"/>
          </w:tcPr>
          <w:p w14:paraId="4925D44D" w14:textId="7B631BB2" w:rsidR="00522DC9" w:rsidRDefault="00522DC9" w:rsidP="00522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 score bekijken</w:t>
            </w:r>
          </w:p>
        </w:tc>
      </w:tr>
      <w:tr w:rsidR="00522DC9" w14:paraId="1283E647" w14:textId="77777777" w:rsidTr="0052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5EFA58" w14:textId="3BAAFD8A" w:rsidR="00522DC9" w:rsidRDefault="00522DC9" w:rsidP="00522DC9">
            <w:r>
              <w:t>Nummer</w:t>
            </w:r>
          </w:p>
        </w:tc>
        <w:tc>
          <w:tcPr>
            <w:tcW w:w="4531" w:type="dxa"/>
          </w:tcPr>
          <w:p w14:paraId="0EB6B67F" w14:textId="29CD6150" w:rsidR="00522DC9" w:rsidRDefault="00522DC9" w:rsidP="00522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22DC9" w14:paraId="1A8B15F0" w14:textId="77777777" w:rsidTr="0052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25F7D9" w14:textId="21824A36" w:rsidR="00522DC9" w:rsidRDefault="00522DC9" w:rsidP="00522DC9">
            <w:r>
              <w:t>Actor(en)</w:t>
            </w:r>
          </w:p>
        </w:tc>
        <w:tc>
          <w:tcPr>
            <w:tcW w:w="4531" w:type="dxa"/>
          </w:tcPr>
          <w:p w14:paraId="70A239AA" w14:textId="5DE3D8A7" w:rsidR="00522DC9" w:rsidRDefault="00522DC9" w:rsidP="00522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522DC9" w14:paraId="750D1C92" w14:textId="77777777" w:rsidTr="0052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D5504F" w14:textId="26E36145" w:rsidR="00522DC9" w:rsidRDefault="00522DC9" w:rsidP="00522DC9">
            <w:proofErr w:type="spellStart"/>
            <w:r>
              <w:t>Precoditie</w:t>
            </w:r>
            <w:proofErr w:type="spellEnd"/>
          </w:p>
        </w:tc>
        <w:tc>
          <w:tcPr>
            <w:tcW w:w="4531" w:type="dxa"/>
          </w:tcPr>
          <w:p w14:paraId="6676C269" w14:textId="5BDA1661" w:rsidR="00522DC9" w:rsidRDefault="00522DC9" w:rsidP="00522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moet een quiz/ oefening gemaakt hebben</w:t>
            </w:r>
            <w:r w:rsidR="0031760B">
              <w:t>.</w:t>
            </w:r>
          </w:p>
        </w:tc>
      </w:tr>
      <w:tr w:rsidR="00522DC9" w14:paraId="7AB9CD53" w14:textId="77777777" w:rsidTr="0052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0DF27F" w14:textId="519D34D7" w:rsidR="00522DC9" w:rsidRDefault="00522DC9" w:rsidP="00522DC9">
            <w:r>
              <w:t xml:space="preserve">Beschrijving </w:t>
            </w:r>
          </w:p>
        </w:tc>
        <w:tc>
          <w:tcPr>
            <w:tcW w:w="4531" w:type="dxa"/>
          </w:tcPr>
          <w:p w14:paraId="191CA384" w14:textId="2FBDC9FE" w:rsidR="00522DC9" w:rsidRDefault="00522DC9" w:rsidP="00522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wil zijn score zien.</w:t>
            </w:r>
          </w:p>
        </w:tc>
      </w:tr>
      <w:tr w:rsidR="00522DC9" w14:paraId="27E5006A" w14:textId="77777777" w:rsidTr="0052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06E934" w14:textId="4BEFC1AA" w:rsidR="00522DC9" w:rsidRDefault="00522DC9" w:rsidP="00522DC9">
            <w:r>
              <w:t>Uitzondering</w:t>
            </w:r>
          </w:p>
        </w:tc>
        <w:tc>
          <w:tcPr>
            <w:tcW w:w="4531" w:type="dxa"/>
          </w:tcPr>
          <w:p w14:paraId="352D5A11" w14:textId="47E56D4D" w:rsidR="00522DC9" w:rsidRDefault="00522DC9" w:rsidP="00522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522DC9" w14:paraId="04CF23D0" w14:textId="77777777" w:rsidTr="0052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4DABDE" w14:textId="4B9872FB" w:rsidR="00522DC9" w:rsidRDefault="0031760B" w:rsidP="00522DC9">
            <w:r>
              <w:t>Postconditie</w:t>
            </w:r>
          </w:p>
        </w:tc>
        <w:tc>
          <w:tcPr>
            <w:tcW w:w="4531" w:type="dxa"/>
          </w:tcPr>
          <w:p w14:paraId="19C71075" w14:textId="36F76673" w:rsidR="00522DC9" w:rsidRDefault="0031760B" w:rsidP="00522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krijgt alle score te zien.</w:t>
            </w:r>
          </w:p>
        </w:tc>
      </w:tr>
    </w:tbl>
    <w:p w14:paraId="62974347" w14:textId="77777777" w:rsidR="00522DC9" w:rsidRPr="00522DC9" w:rsidRDefault="00522DC9" w:rsidP="00522DC9"/>
    <w:p w14:paraId="7E0BF0C8" w14:textId="7FD35EC6" w:rsidR="001C6049" w:rsidRDefault="001C6049" w:rsidP="001C6049"/>
    <w:p w14:paraId="6AE7C2FF" w14:textId="04922178" w:rsidR="001C6049" w:rsidRDefault="0031760B" w:rsidP="0031760B">
      <w:pPr>
        <w:pStyle w:val="Heading1"/>
      </w:pPr>
      <w:bookmarkStart w:id="4" w:name="_Toc51833278"/>
      <w:r>
        <w:t>Navigatiediagram</w:t>
      </w:r>
      <w:bookmarkEnd w:id="4"/>
      <w:r>
        <w:t xml:space="preserve"> </w:t>
      </w:r>
    </w:p>
    <w:p w14:paraId="751ABB6E" w14:textId="1D955133" w:rsidR="0031760B" w:rsidRDefault="0031760B" w:rsidP="0031760B"/>
    <w:p w14:paraId="0458CADA" w14:textId="632C3B21" w:rsidR="0031760B" w:rsidRPr="0031760B" w:rsidRDefault="0031760B" w:rsidP="0031760B">
      <w:r>
        <w:rPr>
          <w:noProof/>
        </w:rPr>
        <w:drawing>
          <wp:inline distT="0" distB="0" distL="0" distR="0" wp14:anchorId="32E54C70" wp14:editId="60326B3F">
            <wp:extent cx="5760720" cy="4356735"/>
            <wp:effectExtent l="0" t="0" r="0" b="571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F599" w14:textId="77777777" w:rsidR="001C6049" w:rsidRDefault="001C6049" w:rsidP="001C6049"/>
    <w:p w14:paraId="3373E2DF" w14:textId="77777777" w:rsidR="001C6049" w:rsidRPr="001C6049" w:rsidRDefault="001C6049" w:rsidP="001C6049"/>
    <w:p w14:paraId="79AFE051" w14:textId="6B3D7B02" w:rsidR="0098069C" w:rsidRDefault="0098069C" w:rsidP="0098069C"/>
    <w:p w14:paraId="30A4F809" w14:textId="77777777" w:rsidR="0098069C" w:rsidRPr="0098069C" w:rsidRDefault="0098069C" w:rsidP="0098069C"/>
    <w:p w14:paraId="1478F1CB" w14:textId="142BA7E5" w:rsidR="00990A80" w:rsidRDefault="00144EC5" w:rsidP="0031760B">
      <w:pPr>
        <w:pStyle w:val="Heading2"/>
      </w:pPr>
      <w:bookmarkStart w:id="5" w:name="_Toc51833279"/>
      <w:r>
        <w:lastRenderedPageBreak/>
        <w:t>Lijst van schermen</w:t>
      </w:r>
      <w:bookmarkEnd w:id="5"/>
    </w:p>
    <w:p w14:paraId="69D4C971" w14:textId="2340D84F" w:rsidR="00144EC5" w:rsidRDefault="00144EC5" w:rsidP="00144EC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44EC5" w14:paraId="22C58E7A" w14:textId="77777777" w:rsidTr="00144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5ED829C" w14:textId="4F7BADA7" w:rsidR="00144EC5" w:rsidRDefault="00144EC5" w:rsidP="00144EC5">
            <w:r>
              <w:t>Naam pagina</w:t>
            </w:r>
          </w:p>
        </w:tc>
        <w:tc>
          <w:tcPr>
            <w:tcW w:w="2265" w:type="dxa"/>
          </w:tcPr>
          <w:p w14:paraId="33B89E19" w14:textId="647AF498" w:rsidR="00144EC5" w:rsidRDefault="00144EC5" w:rsidP="00144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266" w:type="dxa"/>
          </w:tcPr>
          <w:p w14:paraId="4C95EFA3" w14:textId="5E5CE4E0" w:rsidR="00144EC5" w:rsidRDefault="00144EC5" w:rsidP="00144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</w:tcPr>
          <w:p w14:paraId="2F170FCA" w14:textId="3FDF7AEA" w:rsidR="00144EC5" w:rsidRDefault="00144EC5" w:rsidP="00144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144EC5" w14:paraId="5D6B1E73" w14:textId="77777777" w:rsidTr="00144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FF7ACD9" w14:textId="1EE3387B" w:rsidR="00144EC5" w:rsidRDefault="00144EC5" w:rsidP="00144EC5">
            <w:proofErr w:type="spellStart"/>
            <w:r>
              <w:t>Splash</w:t>
            </w:r>
            <w:proofErr w:type="spellEnd"/>
            <w:r>
              <w:t xml:space="preserve"> screen</w:t>
            </w:r>
          </w:p>
        </w:tc>
        <w:tc>
          <w:tcPr>
            <w:tcW w:w="2265" w:type="dxa"/>
          </w:tcPr>
          <w:p w14:paraId="2BAEC219" w14:textId="5FF910C2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6A58F493" w14:textId="2712E90E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logo van de app laten zien </w:t>
            </w:r>
          </w:p>
        </w:tc>
        <w:tc>
          <w:tcPr>
            <w:tcW w:w="2266" w:type="dxa"/>
          </w:tcPr>
          <w:p w14:paraId="71AB8DC8" w14:textId="7C769C04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</w:tr>
      <w:tr w:rsidR="00144EC5" w14:paraId="6ED5D0D6" w14:textId="77777777" w:rsidTr="00144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17C1816" w14:textId="5875CC77" w:rsidR="00144EC5" w:rsidRDefault="00144EC5" w:rsidP="00144EC5">
            <w:r>
              <w:t xml:space="preserve">Home </w:t>
            </w:r>
          </w:p>
        </w:tc>
        <w:tc>
          <w:tcPr>
            <w:tcW w:w="2265" w:type="dxa"/>
          </w:tcPr>
          <w:p w14:paraId="40B4FCED" w14:textId="120C9077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7A57F087" w14:textId="41E324AC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home pagina bevat een menu waar je uit pagina’s kiezen</w:t>
            </w:r>
          </w:p>
        </w:tc>
        <w:tc>
          <w:tcPr>
            <w:tcW w:w="2266" w:type="dxa"/>
          </w:tcPr>
          <w:p w14:paraId="1AB3627B" w14:textId="53AF2511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144EC5" w14:paraId="5120058B" w14:textId="77777777" w:rsidTr="00144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BB99EE0" w14:textId="0B7E0D20" w:rsidR="00144EC5" w:rsidRDefault="00144EC5" w:rsidP="00144EC5">
            <w:r>
              <w:t>Oefenen</w:t>
            </w:r>
          </w:p>
        </w:tc>
        <w:tc>
          <w:tcPr>
            <w:tcW w:w="2265" w:type="dxa"/>
          </w:tcPr>
          <w:p w14:paraId="3B10B80A" w14:textId="70717A6F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0B71281C" w14:textId="0F1108D5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waar er vragen komen </w:t>
            </w:r>
          </w:p>
        </w:tc>
        <w:tc>
          <w:tcPr>
            <w:tcW w:w="2266" w:type="dxa"/>
          </w:tcPr>
          <w:p w14:paraId="0F1C70CC" w14:textId="2AE38742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144EC5" w14:paraId="7255B138" w14:textId="77777777" w:rsidTr="00144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628BFB4" w14:textId="6D6CBE59" w:rsidR="00144EC5" w:rsidRDefault="00144EC5" w:rsidP="00144EC5">
            <w:proofErr w:type="spellStart"/>
            <w:r>
              <w:t>Quizen</w:t>
            </w:r>
            <w:proofErr w:type="spellEnd"/>
          </w:p>
        </w:tc>
        <w:tc>
          <w:tcPr>
            <w:tcW w:w="2265" w:type="dxa"/>
          </w:tcPr>
          <w:p w14:paraId="644F1230" w14:textId="7E7C666F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4879A550" w14:textId="248DBBA8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waar er vragen komen</w:t>
            </w:r>
          </w:p>
        </w:tc>
        <w:tc>
          <w:tcPr>
            <w:tcW w:w="2266" w:type="dxa"/>
          </w:tcPr>
          <w:p w14:paraId="7DC7BAC9" w14:textId="18D7B538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144EC5" w14:paraId="1C56B007" w14:textId="77777777" w:rsidTr="00144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B24C52A" w14:textId="7908941C" w:rsidR="00144EC5" w:rsidRDefault="00144EC5" w:rsidP="00144EC5">
            <w:r>
              <w:t>Score</w:t>
            </w:r>
          </w:p>
        </w:tc>
        <w:tc>
          <w:tcPr>
            <w:tcW w:w="2265" w:type="dxa"/>
          </w:tcPr>
          <w:p w14:paraId="0CACA983" w14:textId="4D64C413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56EFC47B" w14:textId="32AFF850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pagina waar er score kan bekeken worden</w:t>
            </w:r>
          </w:p>
        </w:tc>
        <w:tc>
          <w:tcPr>
            <w:tcW w:w="2266" w:type="dxa"/>
          </w:tcPr>
          <w:p w14:paraId="47517DDF" w14:textId="40FBD458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144EC5" w14:paraId="4DC61F73" w14:textId="77777777" w:rsidTr="00144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FB8FF5" w14:textId="38444736" w:rsidR="00144EC5" w:rsidRDefault="00144EC5" w:rsidP="00144EC5">
            <w:r>
              <w:t xml:space="preserve">Over ons </w:t>
            </w:r>
          </w:p>
        </w:tc>
        <w:tc>
          <w:tcPr>
            <w:tcW w:w="2265" w:type="dxa"/>
          </w:tcPr>
          <w:p w14:paraId="37CEA03E" w14:textId="3F94C78F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0CE63648" w14:textId="136C7033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 pagina over de app</w:t>
            </w:r>
          </w:p>
        </w:tc>
        <w:tc>
          <w:tcPr>
            <w:tcW w:w="2266" w:type="dxa"/>
          </w:tcPr>
          <w:p w14:paraId="76BD0DC4" w14:textId="318299C7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144EC5" w14:paraId="69738955" w14:textId="77777777" w:rsidTr="00144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2807AA1" w14:textId="17280CDE" w:rsidR="00144EC5" w:rsidRDefault="00144EC5" w:rsidP="00144EC5">
            <w:r>
              <w:t>Categorieën</w:t>
            </w:r>
          </w:p>
        </w:tc>
        <w:tc>
          <w:tcPr>
            <w:tcW w:w="2265" w:type="dxa"/>
          </w:tcPr>
          <w:p w14:paraId="15ED2BBD" w14:textId="31AF85E3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46B39C72" w14:textId="413D715D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categorie kiezen voor het Oefenen/</w:t>
            </w:r>
            <w:proofErr w:type="spellStart"/>
            <w:r>
              <w:t>Quizen</w:t>
            </w:r>
            <w:proofErr w:type="spellEnd"/>
          </w:p>
        </w:tc>
        <w:tc>
          <w:tcPr>
            <w:tcW w:w="2266" w:type="dxa"/>
          </w:tcPr>
          <w:p w14:paraId="7385A763" w14:textId="05B09981" w:rsidR="00144EC5" w:rsidRDefault="00144EC5" w:rsidP="0014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</w:tr>
    </w:tbl>
    <w:p w14:paraId="09B70387" w14:textId="62FD8EF3" w:rsidR="00144EC5" w:rsidRDefault="00144EC5" w:rsidP="00144EC5">
      <w:r>
        <w:t xml:space="preserve"> </w:t>
      </w:r>
    </w:p>
    <w:p w14:paraId="3461FD1C" w14:textId="070177FE" w:rsidR="00144EC5" w:rsidRDefault="00144EC5" w:rsidP="00144EC5"/>
    <w:p w14:paraId="5E650E55" w14:textId="65E3C285" w:rsidR="00AE42E0" w:rsidRDefault="00AE42E0" w:rsidP="00144EC5"/>
    <w:p w14:paraId="6DAA5AE1" w14:textId="3B6D5F87" w:rsidR="00AE42E0" w:rsidRDefault="00AE42E0" w:rsidP="00144EC5"/>
    <w:p w14:paraId="6DF68632" w14:textId="2587294C" w:rsidR="00AE42E0" w:rsidRDefault="00AE42E0" w:rsidP="00144EC5"/>
    <w:p w14:paraId="4D480946" w14:textId="5F9892E7" w:rsidR="00AE42E0" w:rsidRDefault="00AE42E0" w:rsidP="00144EC5"/>
    <w:p w14:paraId="7B4884E7" w14:textId="281F7BB8" w:rsidR="00AE42E0" w:rsidRDefault="00AE42E0" w:rsidP="00144EC5"/>
    <w:p w14:paraId="5ADA079A" w14:textId="79627CE7" w:rsidR="00AE42E0" w:rsidRDefault="00AE42E0" w:rsidP="00144EC5"/>
    <w:p w14:paraId="525EA194" w14:textId="136987C1" w:rsidR="00AE42E0" w:rsidRDefault="00AE42E0" w:rsidP="00144EC5"/>
    <w:p w14:paraId="5289BA8C" w14:textId="08C678FC" w:rsidR="00AE42E0" w:rsidRDefault="00AE42E0" w:rsidP="00144EC5"/>
    <w:p w14:paraId="411C1325" w14:textId="6D1743BC" w:rsidR="00AE42E0" w:rsidRDefault="00AE42E0" w:rsidP="00144EC5"/>
    <w:p w14:paraId="308E8693" w14:textId="66CD71DE" w:rsidR="00AE42E0" w:rsidRDefault="00AE42E0" w:rsidP="00144EC5"/>
    <w:p w14:paraId="729641E3" w14:textId="096AA56B" w:rsidR="00AE42E0" w:rsidRDefault="00AE42E0" w:rsidP="00144EC5"/>
    <w:p w14:paraId="5B58A866" w14:textId="73414989" w:rsidR="00AE42E0" w:rsidRDefault="00AE42E0" w:rsidP="00144EC5"/>
    <w:p w14:paraId="2AAF0FF8" w14:textId="19047909" w:rsidR="00AE42E0" w:rsidRDefault="00AE42E0" w:rsidP="00144EC5"/>
    <w:p w14:paraId="5BA3FCE0" w14:textId="3D28F677" w:rsidR="00AE42E0" w:rsidRDefault="00AE42E0" w:rsidP="00144EC5"/>
    <w:p w14:paraId="67840BF2" w14:textId="4FCB1F26" w:rsidR="00AE42E0" w:rsidRDefault="00AE42E0" w:rsidP="00144EC5"/>
    <w:p w14:paraId="6160ED50" w14:textId="77777777" w:rsidR="00AE42E0" w:rsidRDefault="00AE42E0" w:rsidP="00144EC5"/>
    <w:p w14:paraId="31861F5F" w14:textId="0ED6DD5D" w:rsidR="00144EC5" w:rsidRDefault="00AE42E0" w:rsidP="00AE42E0">
      <w:pPr>
        <w:pStyle w:val="Heading2"/>
      </w:pPr>
      <w:bookmarkStart w:id="6" w:name="_Toc51833280"/>
      <w:r w:rsidRPr="00AE42E0">
        <w:lastRenderedPageBreak/>
        <w:t>Schermontwerp</w:t>
      </w:r>
      <w:bookmarkEnd w:id="6"/>
    </w:p>
    <w:p w14:paraId="63F6FDDE" w14:textId="1576199F" w:rsidR="00AE42E0" w:rsidRDefault="00AE42E0" w:rsidP="00AE42E0"/>
    <w:p w14:paraId="6EC1B8C8" w14:textId="4AD62592" w:rsidR="00AE42E0" w:rsidRDefault="00AE42E0" w:rsidP="00AE42E0">
      <w:pPr>
        <w:pStyle w:val="Heading3"/>
      </w:pPr>
      <w:bookmarkStart w:id="7" w:name="_Toc51833281"/>
      <w:proofErr w:type="spellStart"/>
      <w:r>
        <w:t>Splash</w:t>
      </w:r>
      <w:proofErr w:type="spellEnd"/>
      <w:r>
        <w:t xml:space="preserve"> Screen</w:t>
      </w:r>
      <w:bookmarkEnd w:id="7"/>
    </w:p>
    <w:p w14:paraId="146C4030" w14:textId="17E7255E" w:rsidR="00AE42E0" w:rsidRDefault="00AE42E0" w:rsidP="00AE42E0"/>
    <w:p w14:paraId="199135E8" w14:textId="70EC4AD1" w:rsidR="00AE42E0" w:rsidRPr="00AE42E0" w:rsidRDefault="00AE42E0" w:rsidP="00AE42E0">
      <w:r>
        <w:rPr>
          <w:noProof/>
        </w:rPr>
        <w:drawing>
          <wp:inline distT="0" distB="0" distL="0" distR="0" wp14:anchorId="33FF17CE" wp14:editId="59F7804A">
            <wp:extent cx="3581710" cy="6454699"/>
            <wp:effectExtent l="0" t="0" r="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6672" w14:textId="4C8BDCBC" w:rsidR="00AE42E0" w:rsidRDefault="00AE42E0" w:rsidP="00AE42E0"/>
    <w:p w14:paraId="2C9FF06A" w14:textId="77777777" w:rsidR="00AE42E0" w:rsidRPr="00AE42E0" w:rsidRDefault="00AE42E0" w:rsidP="00AE42E0"/>
    <w:p w14:paraId="004B892B" w14:textId="6CD9EA2B" w:rsidR="0051762D" w:rsidRDefault="0051762D" w:rsidP="0051762D"/>
    <w:p w14:paraId="7EF9729F" w14:textId="77777777" w:rsidR="0051762D" w:rsidRPr="0051762D" w:rsidRDefault="0051762D" w:rsidP="0051762D"/>
    <w:p w14:paraId="289BD709" w14:textId="4CB7366D" w:rsidR="00356853" w:rsidRDefault="00AE42E0" w:rsidP="00AE42E0">
      <w:pPr>
        <w:pStyle w:val="Heading3"/>
      </w:pPr>
      <w:bookmarkStart w:id="8" w:name="_Toc51833282"/>
      <w:r>
        <w:lastRenderedPageBreak/>
        <w:t>Home</w:t>
      </w:r>
      <w:bookmarkEnd w:id="8"/>
    </w:p>
    <w:p w14:paraId="2BAFC379" w14:textId="10EAC490" w:rsidR="00AE42E0" w:rsidRDefault="00AE42E0" w:rsidP="00AE42E0"/>
    <w:p w14:paraId="1983865B" w14:textId="505143B7" w:rsidR="00AE42E0" w:rsidRPr="00AE42E0" w:rsidRDefault="00AE42E0" w:rsidP="00AE42E0">
      <w:r>
        <w:rPr>
          <w:noProof/>
        </w:rPr>
        <w:drawing>
          <wp:inline distT="0" distB="0" distL="0" distR="0" wp14:anchorId="589FA0B1" wp14:editId="76EB687D">
            <wp:extent cx="3833192" cy="6569009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2BF0" w14:textId="4FCCCFB6" w:rsidR="00AE42E0" w:rsidRDefault="00AE42E0"/>
    <w:p w14:paraId="7F49476A" w14:textId="77777777" w:rsidR="00AE42E0" w:rsidRDefault="00AE42E0">
      <w:r>
        <w:br w:type="page"/>
      </w:r>
    </w:p>
    <w:p w14:paraId="6A977768" w14:textId="0B4E3AB4" w:rsidR="00356853" w:rsidRDefault="00A90232" w:rsidP="00A90232">
      <w:pPr>
        <w:pStyle w:val="Heading3"/>
      </w:pPr>
      <w:bookmarkStart w:id="9" w:name="_Toc51833283"/>
      <w:r>
        <w:lastRenderedPageBreak/>
        <w:t>Oefenen</w:t>
      </w:r>
      <w:bookmarkEnd w:id="9"/>
    </w:p>
    <w:p w14:paraId="62217DB9" w14:textId="532EB247" w:rsidR="00A90232" w:rsidRDefault="00A90232" w:rsidP="00A90232"/>
    <w:p w14:paraId="417A320C" w14:textId="2619E503" w:rsidR="00A90232" w:rsidRDefault="00A90232" w:rsidP="00A90232">
      <w:r>
        <w:rPr>
          <w:noProof/>
        </w:rPr>
        <w:drawing>
          <wp:inline distT="0" distB="0" distL="0" distR="0" wp14:anchorId="197C1DF4" wp14:editId="4D112734">
            <wp:extent cx="3574090" cy="6424217"/>
            <wp:effectExtent l="0" t="0" r="7620" b="0"/>
            <wp:docPr id="6" name="Picture 6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rawing of a pers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65E0" w14:textId="070CC2E9" w:rsidR="00A90232" w:rsidRDefault="00A90232" w:rsidP="00A90232"/>
    <w:p w14:paraId="0F9E1F9E" w14:textId="77777777" w:rsidR="00A90232" w:rsidRDefault="00A90232">
      <w:r>
        <w:br w:type="page"/>
      </w:r>
    </w:p>
    <w:p w14:paraId="584C6D5F" w14:textId="43F94556" w:rsidR="00A90232" w:rsidRDefault="00A90232" w:rsidP="00A90232">
      <w:pPr>
        <w:pStyle w:val="Heading3"/>
      </w:pPr>
      <w:bookmarkStart w:id="10" w:name="_Toc51833284"/>
      <w:proofErr w:type="spellStart"/>
      <w:r>
        <w:lastRenderedPageBreak/>
        <w:t>Quizen</w:t>
      </w:r>
      <w:bookmarkEnd w:id="10"/>
      <w:proofErr w:type="spellEnd"/>
    </w:p>
    <w:p w14:paraId="4CE5BBA6" w14:textId="245CAD1E" w:rsidR="00A90232" w:rsidRDefault="00A90232" w:rsidP="00A90232"/>
    <w:p w14:paraId="126A1B43" w14:textId="406A977C" w:rsidR="00A90232" w:rsidRDefault="00A90232" w:rsidP="00A90232">
      <w:r>
        <w:rPr>
          <w:noProof/>
        </w:rPr>
        <w:drawing>
          <wp:inline distT="0" distB="0" distL="0" distR="0" wp14:anchorId="2674DF77" wp14:editId="1A300CDF">
            <wp:extent cx="3505504" cy="6492803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4D08" w14:textId="3AAB35E7" w:rsidR="00A90232" w:rsidRDefault="00A90232" w:rsidP="00A90232"/>
    <w:p w14:paraId="553FA8CC" w14:textId="77777777" w:rsidR="00A90232" w:rsidRDefault="00A90232">
      <w:r>
        <w:br w:type="page"/>
      </w:r>
    </w:p>
    <w:p w14:paraId="490E0A3A" w14:textId="64AE3797" w:rsidR="00A90232" w:rsidRDefault="00A90232" w:rsidP="00A90232">
      <w:pPr>
        <w:pStyle w:val="Heading3"/>
      </w:pPr>
      <w:bookmarkStart w:id="11" w:name="_Toc51833285"/>
      <w:r>
        <w:lastRenderedPageBreak/>
        <w:t>Categorie</w:t>
      </w:r>
      <w:bookmarkEnd w:id="11"/>
    </w:p>
    <w:p w14:paraId="0A9797B7" w14:textId="74A4049E" w:rsidR="00A90232" w:rsidRDefault="00A90232" w:rsidP="00A90232"/>
    <w:p w14:paraId="535229FE" w14:textId="59939E91" w:rsidR="00A90232" w:rsidRDefault="00A90232" w:rsidP="00A90232">
      <w:pPr>
        <w:rPr>
          <w:noProof/>
        </w:rPr>
      </w:pPr>
      <w:r>
        <w:rPr>
          <w:noProof/>
        </w:rPr>
        <w:drawing>
          <wp:inline distT="0" distB="0" distL="0" distR="0" wp14:anchorId="751C4576" wp14:editId="355D5BB2">
            <wp:extent cx="3436918" cy="6500423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17E4" w14:textId="43CBB91C" w:rsidR="00A90232" w:rsidRPr="00A90232" w:rsidRDefault="00A90232" w:rsidP="00A90232"/>
    <w:p w14:paraId="79894488" w14:textId="2216FBAF" w:rsidR="00A90232" w:rsidRPr="00A90232" w:rsidRDefault="00A90232" w:rsidP="00A90232"/>
    <w:p w14:paraId="66C2402A" w14:textId="4524720F" w:rsidR="00A90232" w:rsidRPr="00A90232" w:rsidRDefault="00A90232" w:rsidP="00A90232"/>
    <w:p w14:paraId="22388B62" w14:textId="6E47F196" w:rsidR="00A90232" w:rsidRDefault="00A90232" w:rsidP="00A90232">
      <w:pPr>
        <w:rPr>
          <w:noProof/>
        </w:rPr>
      </w:pPr>
    </w:p>
    <w:p w14:paraId="590BF02A" w14:textId="0BCE7C4D" w:rsidR="00A90232" w:rsidRDefault="00A90232" w:rsidP="00A90232">
      <w:pPr>
        <w:jc w:val="center"/>
      </w:pPr>
    </w:p>
    <w:p w14:paraId="0B835B5C" w14:textId="77777777" w:rsidR="00A90232" w:rsidRDefault="00A90232">
      <w:r>
        <w:br w:type="page"/>
      </w:r>
    </w:p>
    <w:p w14:paraId="1767FFD6" w14:textId="01ADB972" w:rsidR="00A90232" w:rsidRDefault="00A90232" w:rsidP="00A90232">
      <w:pPr>
        <w:pStyle w:val="Heading3"/>
      </w:pPr>
      <w:bookmarkStart w:id="12" w:name="_Toc51833286"/>
      <w:r>
        <w:lastRenderedPageBreak/>
        <w:t>Score</w:t>
      </w:r>
      <w:bookmarkEnd w:id="12"/>
    </w:p>
    <w:p w14:paraId="00AFF1D5" w14:textId="78DD1A52" w:rsidR="00A90232" w:rsidRDefault="00A90232" w:rsidP="00A90232"/>
    <w:p w14:paraId="5547B77D" w14:textId="15E83E56" w:rsidR="00A90232" w:rsidRDefault="00A90232" w:rsidP="00A90232">
      <w:r>
        <w:rPr>
          <w:noProof/>
        </w:rPr>
        <w:drawing>
          <wp:inline distT="0" distB="0" distL="0" distR="0" wp14:anchorId="3AF24942" wp14:editId="08A0A50B">
            <wp:extent cx="3955123" cy="6462320"/>
            <wp:effectExtent l="0" t="0" r="762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2A95" w14:textId="42A16C2E" w:rsidR="00A90232" w:rsidRDefault="00A90232" w:rsidP="00A90232"/>
    <w:p w14:paraId="45C0050A" w14:textId="1A9E24D2" w:rsidR="00A90232" w:rsidRDefault="00A90232" w:rsidP="00A90232"/>
    <w:p w14:paraId="3FF73E57" w14:textId="77777777" w:rsidR="00A90232" w:rsidRDefault="00A90232">
      <w:r>
        <w:br w:type="page"/>
      </w:r>
    </w:p>
    <w:p w14:paraId="543F4746" w14:textId="04077573" w:rsidR="00A90232" w:rsidRDefault="00A90232" w:rsidP="00A90232">
      <w:pPr>
        <w:pStyle w:val="Heading3"/>
      </w:pPr>
      <w:bookmarkStart w:id="13" w:name="_Toc51833287"/>
      <w:r>
        <w:lastRenderedPageBreak/>
        <w:t>Over ons</w:t>
      </w:r>
      <w:bookmarkEnd w:id="13"/>
      <w:r>
        <w:t xml:space="preserve"> </w:t>
      </w:r>
    </w:p>
    <w:p w14:paraId="2D3165C4" w14:textId="5B19D164" w:rsidR="00A90232" w:rsidRDefault="00A90232" w:rsidP="00A90232"/>
    <w:p w14:paraId="0882C438" w14:textId="0A85531C" w:rsidR="00A90232" w:rsidRPr="00A90232" w:rsidRDefault="00A90232" w:rsidP="00A90232">
      <w:r>
        <w:rPr>
          <w:noProof/>
        </w:rPr>
        <w:drawing>
          <wp:inline distT="0" distB="0" distL="0" distR="0" wp14:anchorId="37D20648" wp14:editId="00FB5BA4">
            <wp:extent cx="3993226" cy="6325148"/>
            <wp:effectExtent l="0" t="0" r="7620" b="0"/>
            <wp:docPr id="10" name="Picture 1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lock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232" w:rsidRPr="00A90232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999E3" w14:textId="77777777" w:rsidR="00021505" w:rsidRDefault="00021505" w:rsidP="00356853">
      <w:pPr>
        <w:spacing w:after="0" w:line="240" w:lineRule="auto"/>
      </w:pPr>
      <w:r>
        <w:separator/>
      </w:r>
    </w:p>
  </w:endnote>
  <w:endnote w:type="continuationSeparator" w:id="0">
    <w:p w14:paraId="2C775FC5" w14:textId="77777777" w:rsidR="00021505" w:rsidRDefault="00021505" w:rsidP="0035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7032041"/>
      <w:docPartObj>
        <w:docPartGallery w:val="Page Numbers (Bottom of Page)"/>
        <w:docPartUnique/>
      </w:docPartObj>
    </w:sdtPr>
    <w:sdtEndPr/>
    <w:sdtContent>
      <w:p w14:paraId="411C91D2" w14:textId="77777777" w:rsidR="0098069C" w:rsidRDefault="009806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304AD" w14:textId="77777777" w:rsidR="0098069C" w:rsidRPr="00356853" w:rsidRDefault="0098069C" w:rsidP="00356853">
    <w:pPr>
      <w:pStyle w:val="Footer"/>
      <w:rPr>
        <w:i/>
        <w:iCs/>
        <w:sz w:val="24"/>
        <w:szCs w:val="24"/>
      </w:rPr>
    </w:pPr>
    <w:r w:rsidRPr="00356853">
      <w:rPr>
        <w:i/>
        <w:iCs/>
        <w:sz w:val="24"/>
        <w:szCs w:val="24"/>
      </w:rPr>
      <w:t>ANISHA BASROPANSINGH – HEBA AL SOOBE – MAX VAN BERGE HENEGOUWEN</w:t>
    </w:r>
  </w:p>
  <w:p w14:paraId="74A71D16" w14:textId="77777777" w:rsidR="0098069C" w:rsidRPr="00356853" w:rsidRDefault="0098069C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2231E" w14:textId="77777777" w:rsidR="00021505" w:rsidRDefault="00021505" w:rsidP="00356853">
      <w:pPr>
        <w:spacing w:after="0" w:line="240" w:lineRule="auto"/>
      </w:pPr>
      <w:r>
        <w:separator/>
      </w:r>
    </w:p>
  </w:footnote>
  <w:footnote w:type="continuationSeparator" w:id="0">
    <w:p w14:paraId="36154FB8" w14:textId="77777777" w:rsidR="00021505" w:rsidRDefault="00021505" w:rsidP="00356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B6906"/>
    <w:multiLevelType w:val="hybridMultilevel"/>
    <w:tmpl w:val="AB0A3C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D5464"/>
    <w:multiLevelType w:val="hybridMultilevel"/>
    <w:tmpl w:val="D1EE53B0"/>
    <w:lvl w:ilvl="0" w:tplc="822065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9A"/>
    <w:rsid w:val="00021505"/>
    <w:rsid w:val="00032481"/>
    <w:rsid w:val="000D399A"/>
    <w:rsid w:val="00105023"/>
    <w:rsid w:val="00144EC5"/>
    <w:rsid w:val="001925FA"/>
    <w:rsid w:val="001C6049"/>
    <w:rsid w:val="002876A5"/>
    <w:rsid w:val="00314ABA"/>
    <w:rsid w:val="0031760B"/>
    <w:rsid w:val="00356853"/>
    <w:rsid w:val="003D2317"/>
    <w:rsid w:val="0051762D"/>
    <w:rsid w:val="00522DC9"/>
    <w:rsid w:val="00597750"/>
    <w:rsid w:val="00692D84"/>
    <w:rsid w:val="0082225D"/>
    <w:rsid w:val="00880E76"/>
    <w:rsid w:val="008A670A"/>
    <w:rsid w:val="00941F52"/>
    <w:rsid w:val="00942856"/>
    <w:rsid w:val="0098069C"/>
    <w:rsid w:val="00990A80"/>
    <w:rsid w:val="00A8336F"/>
    <w:rsid w:val="00A90232"/>
    <w:rsid w:val="00AE42E0"/>
    <w:rsid w:val="00D3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16B9F"/>
  <w15:chartTrackingRefBased/>
  <w15:docId w15:val="{9BEDA647-21B7-48D0-9E1F-3AD59AC2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53"/>
  </w:style>
  <w:style w:type="paragraph" w:styleId="Footer">
    <w:name w:val="footer"/>
    <w:basedOn w:val="Normal"/>
    <w:link w:val="FooterChar"/>
    <w:uiPriority w:val="99"/>
    <w:unhideWhenUsed/>
    <w:rsid w:val="00356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5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56853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56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5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3568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A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A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0A8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0A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90A8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6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0E76"/>
    <w:pPr>
      <w:spacing w:after="100"/>
      <w:ind w:left="440"/>
    </w:pPr>
  </w:style>
  <w:style w:type="table" w:styleId="TableGrid">
    <w:name w:val="Table Grid"/>
    <w:basedOn w:val="TableNormal"/>
    <w:uiPriority w:val="39"/>
    <w:rsid w:val="0052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22DC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%20stuff\%233year\project\groep\Wordsjabloon_groep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8B8A7-D7A3-4BB1-9F52-24B9F7E7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Wordsjabloon_groep_v1.0</Template>
  <TotalTime>2672</TotalTime>
  <Pages>12</Pages>
  <Words>358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Zoubi</dc:creator>
  <cp:keywords/>
  <dc:description/>
  <cp:lastModifiedBy>Heba Al Zoobe</cp:lastModifiedBy>
  <cp:revision>18</cp:revision>
  <dcterms:created xsi:type="dcterms:W3CDTF">2020-09-10T06:54:00Z</dcterms:created>
  <dcterms:modified xsi:type="dcterms:W3CDTF">2020-09-24T07:58:00Z</dcterms:modified>
</cp:coreProperties>
</file>