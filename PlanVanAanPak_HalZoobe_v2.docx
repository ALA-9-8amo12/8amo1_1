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B879" w14:textId="77777777" w:rsidR="00356853" w:rsidRPr="00356853" w:rsidRDefault="00356853" w:rsidP="00356853">
      <w:pPr>
        <w:pStyle w:val="Title"/>
        <w:jc w:val="center"/>
        <w:rPr>
          <w:rStyle w:val="IntenseEmphasis"/>
          <w:color w:val="auto"/>
          <w:sz w:val="48"/>
          <w:szCs w:val="48"/>
          <w:u w:val="single"/>
        </w:rPr>
      </w:pPr>
      <w:r w:rsidRPr="00356853">
        <w:rPr>
          <w:rStyle w:val="IntenseEmphasis"/>
          <w:color w:val="auto"/>
          <w:sz w:val="48"/>
          <w:szCs w:val="48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48"/>
          <w:szCs w:val="48"/>
          <w:u w:val="single"/>
        </w:rPr>
        <w:t>MonkeyBusiness</w:t>
      </w:r>
      <w:proofErr w:type="spellEnd"/>
    </w:p>
    <w:p w14:paraId="5D7AB6B9" w14:textId="77777777" w:rsidR="00356853" w:rsidRDefault="00356853"/>
    <w:p w14:paraId="47C0BCF6" w14:textId="77777777" w:rsidR="00356853" w:rsidRDefault="00356853"/>
    <w:p w14:paraId="481DF678" w14:textId="77777777" w:rsidR="00356853" w:rsidRDefault="00356853"/>
    <w:p w14:paraId="40852FE9" w14:textId="77777777" w:rsidR="00356853" w:rsidRDefault="00356853"/>
    <w:p w14:paraId="508BE113" w14:textId="77777777" w:rsidR="00356853" w:rsidRDefault="003568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394D1" wp14:editId="1030EED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1" name="Afbeelding 1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6712B" w14:textId="77777777" w:rsidR="00356853" w:rsidRDefault="00356853"/>
    <w:p w14:paraId="26703B3D" w14:textId="77777777" w:rsidR="00356853" w:rsidRDefault="00356853"/>
    <w:p w14:paraId="3A9D6AFA" w14:textId="77777777" w:rsidR="00356853" w:rsidRDefault="00356853"/>
    <w:p w14:paraId="441DCE2A" w14:textId="77777777" w:rsidR="00356853" w:rsidRDefault="00356853"/>
    <w:p w14:paraId="467AF6D3" w14:textId="77777777" w:rsidR="00356853" w:rsidRDefault="00356853"/>
    <w:p w14:paraId="765BE71F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Namen: </w:t>
      </w:r>
      <w:r w:rsidR="00942856">
        <w:rPr>
          <w:sz w:val="24"/>
          <w:szCs w:val="24"/>
        </w:rPr>
        <w:tab/>
        <w:t>[</w:t>
      </w:r>
      <w:proofErr w:type="spellStart"/>
      <w:r w:rsidRPr="00356853">
        <w:rPr>
          <w:sz w:val="24"/>
          <w:szCs w:val="24"/>
        </w:rPr>
        <w:t>Anisha</w:t>
      </w:r>
      <w:proofErr w:type="spellEnd"/>
      <w:r w:rsidRPr="00356853">
        <w:rPr>
          <w:sz w:val="24"/>
          <w:szCs w:val="24"/>
        </w:rPr>
        <w:t xml:space="preserve"> </w:t>
      </w:r>
      <w:proofErr w:type="spellStart"/>
      <w:r w:rsidRPr="00356853">
        <w:rPr>
          <w:sz w:val="24"/>
          <w:szCs w:val="24"/>
        </w:rPr>
        <w:t>Basropansingh</w:t>
      </w:r>
      <w:proofErr w:type="spellEnd"/>
      <w:r w:rsidRPr="00356853">
        <w:rPr>
          <w:sz w:val="24"/>
          <w:szCs w:val="24"/>
        </w:rPr>
        <w:t xml:space="preserve">, Heba Al </w:t>
      </w:r>
      <w:proofErr w:type="spellStart"/>
      <w:r>
        <w:rPr>
          <w:sz w:val="24"/>
          <w:szCs w:val="24"/>
        </w:rPr>
        <w:t>Soobe</w:t>
      </w:r>
      <w:proofErr w:type="spellEnd"/>
      <w:r>
        <w:rPr>
          <w:sz w:val="24"/>
          <w:szCs w:val="24"/>
        </w:rPr>
        <w:t>, Max van Berge Henegouwen</w:t>
      </w:r>
      <w:r w:rsidR="00942856">
        <w:rPr>
          <w:sz w:val="24"/>
          <w:szCs w:val="24"/>
        </w:rPr>
        <w:t>]</w:t>
      </w:r>
    </w:p>
    <w:p w14:paraId="3EBE94BC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 w:rsidR="00942856">
        <w:rPr>
          <w:sz w:val="24"/>
          <w:szCs w:val="24"/>
        </w:rPr>
        <w:tab/>
        <w:t>[</w:t>
      </w:r>
      <w:r>
        <w:rPr>
          <w:sz w:val="24"/>
          <w:szCs w:val="24"/>
        </w:rPr>
        <w:t>2020-2021</w:t>
      </w:r>
      <w:r w:rsidR="00942856">
        <w:rPr>
          <w:sz w:val="24"/>
          <w:szCs w:val="24"/>
        </w:rPr>
        <w:t>]</w:t>
      </w:r>
    </w:p>
    <w:p w14:paraId="305CCF88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 w:rsidR="00942856">
        <w:rPr>
          <w:sz w:val="24"/>
          <w:szCs w:val="24"/>
        </w:rPr>
        <w:t>]</w:t>
      </w:r>
    </w:p>
    <w:p w14:paraId="73926913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 w:rsidR="00942856">
        <w:rPr>
          <w:sz w:val="24"/>
          <w:szCs w:val="24"/>
        </w:rPr>
        <w:t>[</w:t>
      </w:r>
      <w:r w:rsidRPr="00356853">
        <w:rPr>
          <w:sz w:val="24"/>
          <w:szCs w:val="24"/>
        </w:rPr>
        <w:t>M. Boukiour</w:t>
      </w:r>
      <w:r w:rsidR="00942856">
        <w:rPr>
          <w:sz w:val="24"/>
          <w:szCs w:val="24"/>
        </w:rPr>
        <w:t>]</w:t>
      </w:r>
    </w:p>
    <w:p w14:paraId="52D5E17B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>[]</w:t>
      </w:r>
    </w:p>
    <w:p w14:paraId="723814F5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 w:rsidR="00942856">
        <w:rPr>
          <w:sz w:val="24"/>
          <w:szCs w:val="24"/>
        </w:rPr>
        <w:tab/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 w:rsidR="00942856">
        <w:rPr>
          <w:sz w:val="24"/>
          <w:szCs w:val="24"/>
        </w:rPr>
        <w:t>]</w:t>
      </w:r>
    </w:p>
    <w:p w14:paraId="6C88DCB5" w14:textId="77777777" w:rsidR="00356853" w:rsidRDefault="00356853"/>
    <w:p w14:paraId="5988068F" w14:textId="1BAA8A2E" w:rsidR="006D64DF" w:rsidRDefault="006D64DF"/>
    <w:sdt>
      <w:sdtPr>
        <w:id w:val="-139966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37853362" w14:textId="3B8012C5" w:rsidR="006D64DF" w:rsidRDefault="006D64DF">
          <w:pPr>
            <w:pStyle w:val="TOCHeading"/>
          </w:pPr>
          <w:r>
            <w:t>Contents</w:t>
          </w:r>
        </w:p>
        <w:p w14:paraId="5D7C5905" w14:textId="44DB8482" w:rsidR="006844CE" w:rsidRDefault="006D64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3145" w:history="1">
            <w:r w:rsidR="006844CE" w:rsidRPr="00BF029A">
              <w:rPr>
                <w:rStyle w:val="Hyperlink"/>
                <w:noProof/>
              </w:rPr>
              <w:t>Plan van Aanpak</w:t>
            </w:r>
            <w:r w:rsidR="006844CE">
              <w:rPr>
                <w:noProof/>
                <w:webHidden/>
              </w:rPr>
              <w:tab/>
            </w:r>
            <w:r w:rsidR="006844CE">
              <w:rPr>
                <w:noProof/>
                <w:webHidden/>
              </w:rPr>
              <w:fldChar w:fldCharType="begin"/>
            </w:r>
            <w:r w:rsidR="006844CE">
              <w:rPr>
                <w:noProof/>
                <w:webHidden/>
              </w:rPr>
              <w:instrText xml:space="preserve"> PAGEREF _Toc51053145 \h </w:instrText>
            </w:r>
            <w:r w:rsidR="006844CE">
              <w:rPr>
                <w:noProof/>
                <w:webHidden/>
              </w:rPr>
            </w:r>
            <w:r w:rsidR="006844CE">
              <w:rPr>
                <w:noProof/>
                <w:webHidden/>
              </w:rPr>
              <w:fldChar w:fldCharType="separate"/>
            </w:r>
            <w:r w:rsidR="006844CE">
              <w:rPr>
                <w:noProof/>
                <w:webHidden/>
              </w:rPr>
              <w:t>3</w:t>
            </w:r>
            <w:r w:rsidR="006844CE">
              <w:rPr>
                <w:noProof/>
                <w:webHidden/>
              </w:rPr>
              <w:fldChar w:fldCharType="end"/>
            </w:r>
          </w:hyperlink>
        </w:p>
        <w:p w14:paraId="066FF88D" w14:textId="2ACD800C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46" w:history="1">
            <w:r w:rsidRPr="00BF029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E3A3" w14:textId="70E77BBF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47" w:history="1">
            <w:r w:rsidRPr="00BF029A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9059" w14:textId="6EA48C7C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48" w:history="1">
            <w:r w:rsidRPr="00BF029A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7FA6" w14:textId="37E22A07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49" w:history="1">
            <w:r w:rsidRPr="00BF029A">
              <w:rPr>
                <w:rStyle w:val="Hyperlink"/>
                <w:noProof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CA90" w14:textId="21B0F1ED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0" w:history="1">
            <w:r w:rsidRPr="00BF029A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C630" w14:textId="7B388FF8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1" w:history="1">
            <w:r w:rsidRPr="00BF029A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EB0B" w14:textId="2A00F8D0" w:rsidR="006844CE" w:rsidRDefault="006844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2" w:history="1">
            <w:r w:rsidRPr="00BF029A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C309" w14:textId="471A1C6C" w:rsidR="006844CE" w:rsidRDefault="006844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3" w:history="1">
            <w:r w:rsidRPr="00BF029A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1965" w14:textId="4D5B91AB" w:rsidR="006844CE" w:rsidRDefault="006844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4" w:history="1">
            <w:r w:rsidRPr="00BF029A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0B75" w14:textId="3507DE74" w:rsidR="006844CE" w:rsidRDefault="006844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5" w:history="1">
            <w:r w:rsidRPr="00BF029A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8A8E" w14:textId="31C4F63D" w:rsidR="006844CE" w:rsidRDefault="006844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6" w:history="1">
            <w:r w:rsidRPr="00BF029A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3797" w14:textId="7B96249D" w:rsidR="006844CE" w:rsidRDefault="006844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3157" w:history="1">
            <w:r w:rsidRPr="00BF029A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FD43" w14:textId="44F852B4" w:rsidR="006D64DF" w:rsidRDefault="006D64DF">
          <w:r>
            <w:rPr>
              <w:b/>
              <w:bCs/>
              <w:noProof/>
            </w:rPr>
            <w:fldChar w:fldCharType="end"/>
          </w:r>
        </w:p>
      </w:sdtContent>
    </w:sdt>
    <w:p w14:paraId="7883CC3E" w14:textId="77777777" w:rsidR="006D64DF" w:rsidRDefault="006D64DF">
      <w:r>
        <w:br w:type="page"/>
      </w:r>
    </w:p>
    <w:p w14:paraId="29116709" w14:textId="77777777" w:rsidR="00356853" w:rsidRDefault="00356853"/>
    <w:p w14:paraId="30766DF7" w14:textId="53F3C347" w:rsidR="002D0CE8" w:rsidRPr="006844CE" w:rsidRDefault="00356853" w:rsidP="006844CE">
      <w:pPr>
        <w:rPr>
          <w:i/>
          <w:iCs/>
          <w:sz w:val="32"/>
          <w:szCs w:val="32"/>
          <w:u w:val="single"/>
        </w:rPr>
      </w:pPr>
      <w:r w:rsidRPr="00356853">
        <w:rPr>
          <w:rStyle w:val="IntenseEmphasis"/>
          <w:color w:val="auto"/>
          <w:sz w:val="32"/>
          <w:szCs w:val="32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32"/>
          <w:szCs w:val="32"/>
          <w:u w:val="single"/>
        </w:rPr>
        <w:t>MonkeyBusiness</w:t>
      </w:r>
      <w:proofErr w:type="spellEnd"/>
    </w:p>
    <w:p w14:paraId="309F7AEE" w14:textId="77777777" w:rsidR="002D0CE8" w:rsidRPr="002D0CE8" w:rsidRDefault="002D0CE8" w:rsidP="002D0CE8">
      <w:pPr>
        <w:pStyle w:val="Heading2"/>
      </w:pPr>
    </w:p>
    <w:p w14:paraId="287AF8EE" w14:textId="713BC224" w:rsidR="00942856" w:rsidRDefault="00942856" w:rsidP="00CD4EED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0" w:name="_Toc51053145"/>
      <w:r w:rsidRPr="00CD4EED">
        <w:rPr>
          <w:rStyle w:val="IntenseEmphasis"/>
          <w:i w:val="0"/>
          <w:iCs w:val="0"/>
          <w:color w:val="2F5496" w:themeColor="accent1" w:themeShade="BF"/>
        </w:rPr>
        <w:t>Plan van Aanpak</w:t>
      </w:r>
      <w:bookmarkEnd w:id="0"/>
    </w:p>
    <w:p w14:paraId="1C93DC70" w14:textId="6F7C63D1" w:rsidR="002D0CE8" w:rsidRDefault="002D0CE8" w:rsidP="002D0CE8"/>
    <w:p w14:paraId="120E2C6F" w14:textId="52947A33" w:rsidR="002D0CE8" w:rsidRDefault="00A65432" w:rsidP="002D0CE8">
      <w:pPr>
        <w:pStyle w:val="Heading2"/>
      </w:pPr>
      <w:bookmarkStart w:id="1" w:name="_Toc51053146"/>
      <w:r>
        <w:t>Inleiding</w:t>
      </w:r>
      <w:bookmarkEnd w:id="1"/>
      <w:r>
        <w:t xml:space="preserve"> </w:t>
      </w:r>
    </w:p>
    <w:p w14:paraId="2520EAAB" w14:textId="4A0797F1" w:rsidR="00B22E74" w:rsidRDefault="00B22E74" w:rsidP="00B22E74"/>
    <w:p w14:paraId="351ABC4D" w14:textId="2BC3FBEE" w:rsidR="00B22E74" w:rsidRPr="00B22E74" w:rsidRDefault="00F16F75" w:rsidP="00B22E74">
      <w:r>
        <w:t>In deze docum</w:t>
      </w:r>
      <w:r w:rsidR="00DE7691">
        <w:t>ent vindt u</w:t>
      </w:r>
      <w:r w:rsidR="000B0534">
        <w:t xml:space="preserve"> de doelstelling van deze project en waar het voor bedoelt is. Er is ook informatie te vinden over </w:t>
      </w:r>
      <w:r w:rsidR="007C12E5">
        <w:t>hoe het applicatie werkt en wie er met deze project betrokken zijn. Daarnaast er is</w:t>
      </w:r>
      <w:r w:rsidR="008927B3">
        <w:t xml:space="preserve"> informatie te vinden over de planning en de takenlijst die wij gaan uitvoeren tijdens het project.</w:t>
      </w:r>
    </w:p>
    <w:p w14:paraId="73C21371" w14:textId="7770D19B" w:rsidR="00A65432" w:rsidRDefault="00A65432" w:rsidP="00A65432"/>
    <w:p w14:paraId="3E261561" w14:textId="18A49B40" w:rsidR="00A65432" w:rsidRDefault="00A90F3B" w:rsidP="00A65432">
      <w:pPr>
        <w:pStyle w:val="Heading2"/>
      </w:pPr>
      <w:bookmarkStart w:id="2" w:name="_Toc51053147"/>
      <w:r>
        <w:t>Doelstelling</w:t>
      </w:r>
      <w:bookmarkEnd w:id="2"/>
      <w:r>
        <w:t xml:space="preserve"> </w:t>
      </w:r>
    </w:p>
    <w:p w14:paraId="7DE4AC28" w14:textId="13932943" w:rsidR="008927B3" w:rsidRDefault="008927B3" w:rsidP="008927B3"/>
    <w:p w14:paraId="0FA2B148" w14:textId="400CA538" w:rsidR="008927B3" w:rsidRPr="008927B3" w:rsidRDefault="00707AF9" w:rsidP="008927B3">
      <w:r>
        <w:t xml:space="preserve">Het doelstelling van deze project is om een applicatie </w:t>
      </w:r>
      <w:r w:rsidR="0096061A">
        <w:t xml:space="preserve">te maken voor kinderen die de </w:t>
      </w:r>
      <w:proofErr w:type="spellStart"/>
      <w:r w:rsidR="0096061A">
        <w:t>Amazigh</w:t>
      </w:r>
      <w:proofErr w:type="spellEnd"/>
      <w:r w:rsidR="0096061A">
        <w:t xml:space="preserve"> taal snel en speels willen leren.</w:t>
      </w:r>
    </w:p>
    <w:p w14:paraId="7051FD5E" w14:textId="1471FD08" w:rsidR="00A90F3B" w:rsidRDefault="00A90F3B" w:rsidP="00A90F3B"/>
    <w:p w14:paraId="7404D560" w14:textId="402B2465" w:rsidR="00A90F3B" w:rsidRDefault="00A90F3B" w:rsidP="00A90F3B">
      <w:pPr>
        <w:pStyle w:val="Heading2"/>
      </w:pPr>
      <w:bookmarkStart w:id="3" w:name="_Toc51053148"/>
      <w:r>
        <w:t>Omschrijving</w:t>
      </w:r>
      <w:bookmarkEnd w:id="3"/>
      <w:r>
        <w:t xml:space="preserve"> </w:t>
      </w:r>
    </w:p>
    <w:p w14:paraId="5220025E" w14:textId="421FBD98" w:rsidR="0096061A" w:rsidRDefault="0096061A" w:rsidP="0096061A"/>
    <w:p w14:paraId="56B94855" w14:textId="118913F4" w:rsidR="0096061A" w:rsidRDefault="002F5313" w:rsidP="0096061A">
      <w:r>
        <w:t>Je start de applicatie</w:t>
      </w:r>
      <w:r w:rsidR="00B61ADE">
        <w:t xml:space="preserve">, je krijgt een </w:t>
      </w:r>
      <w:proofErr w:type="spellStart"/>
      <w:r w:rsidR="00B61ADE">
        <w:t>splash</w:t>
      </w:r>
      <w:proofErr w:type="spellEnd"/>
      <w:r w:rsidR="00B61ADE">
        <w:t xml:space="preserve"> screen te zien. Daarna wordt je naar de </w:t>
      </w:r>
      <w:r w:rsidR="00BA30C0">
        <w:t xml:space="preserve">hoofdscherm </w:t>
      </w:r>
      <w:r w:rsidR="00277DCF">
        <w:t>verwezen, waar er een menu te zien is, deze menu bevat de volgende</w:t>
      </w:r>
      <w:r w:rsidR="001550EA">
        <w:t>: Oefenen, Spelen, Score en over ons</w:t>
      </w:r>
      <w:r w:rsidR="00CB0410">
        <w:t>.</w:t>
      </w:r>
    </w:p>
    <w:p w14:paraId="52CF4471" w14:textId="21BCC55C" w:rsidR="00CB0410" w:rsidRDefault="00CB0410" w:rsidP="0096061A">
      <w:r>
        <w:t xml:space="preserve">In de oefenen scherm wordt er vragen getoond met foto’s en geluiden en </w:t>
      </w:r>
      <w:r w:rsidR="0085677B">
        <w:t>er kan gekozen worden door 4 antwoorden</w:t>
      </w:r>
      <w:r>
        <w:t>.</w:t>
      </w:r>
    </w:p>
    <w:p w14:paraId="286E08E1" w14:textId="61EC1218" w:rsidR="00CB0410" w:rsidRDefault="00CB0410" w:rsidP="0096061A">
      <w:r>
        <w:t xml:space="preserve">In de spelen scherm </w:t>
      </w:r>
      <w:r>
        <w:t>wordt er vragen getoond met foto’s en geluiden</w:t>
      </w:r>
      <w:r w:rsidR="0085677B">
        <w:t xml:space="preserve"> </w:t>
      </w:r>
      <w:r w:rsidR="0085677B">
        <w:t xml:space="preserve">en er kan gekozen worden door 4 </w:t>
      </w:r>
      <w:r w:rsidR="0085677B">
        <w:t>antwoorden</w:t>
      </w:r>
      <w:r>
        <w:t>.</w:t>
      </w:r>
    </w:p>
    <w:p w14:paraId="387EFAFC" w14:textId="79B98923" w:rsidR="0085677B" w:rsidRDefault="00B00261" w:rsidP="0096061A">
      <w:r>
        <w:t>De score scherm is niets anders dan de score met sterretjes getoond.</w:t>
      </w:r>
    </w:p>
    <w:p w14:paraId="5DCEFAB3" w14:textId="6C2AFAA7" w:rsidR="00B00261" w:rsidRDefault="00B00261" w:rsidP="0096061A">
      <w:r>
        <w:t>De over ons scherm is bedoelt om informatie over de applicatie te krijgen.</w:t>
      </w:r>
    </w:p>
    <w:p w14:paraId="52146B30" w14:textId="47A38001" w:rsidR="00A90F3B" w:rsidRDefault="00A90F3B" w:rsidP="00A90F3B"/>
    <w:p w14:paraId="66728AB1" w14:textId="533F8A75" w:rsidR="0088379E" w:rsidRDefault="0088379E" w:rsidP="00A90F3B"/>
    <w:p w14:paraId="47AF8265" w14:textId="3AC76C0C" w:rsidR="0088379E" w:rsidRDefault="0088379E" w:rsidP="00A90F3B"/>
    <w:p w14:paraId="0F88E31A" w14:textId="102E4108" w:rsidR="0088379E" w:rsidRDefault="0088379E" w:rsidP="00A90F3B"/>
    <w:p w14:paraId="598197C3" w14:textId="273493AB" w:rsidR="0088379E" w:rsidRDefault="0088379E" w:rsidP="00A90F3B"/>
    <w:p w14:paraId="6D221DEF" w14:textId="77777777" w:rsidR="0088379E" w:rsidRDefault="0088379E" w:rsidP="00A90F3B"/>
    <w:p w14:paraId="732AAFB4" w14:textId="2FADF554" w:rsidR="0088379E" w:rsidRDefault="00595F7A" w:rsidP="0088379E">
      <w:pPr>
        <w:pStyle w:val="Heading2"/>
      </w:pPr>
      <w:bookmarkStart w:id="4" w:name="_Toc51053149"/>
      <w:r>
        <w:t>Projectgroep</w:t>
      </w:r>
      <w:bookmarkEnd w:id="4"/>
    </w:p>
    <w:p w14:paraId="3FA959FA" w14:textId="77777777" w:rsidR="0088379E" w:rsidRPr="0088379E" w:rsidRDefault="0088379E" w:rsidP="0088379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475A" w14:paraId="7498FFCE" w14:textId="77777777" w:rsidTr="008D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FB9A55" w14:textId="37F74188" w:rsidR="008D475A" w:rsidRDefault="006E1EF4" w:rsidP="00F906E9">
            <w:r>
              <w:t>Naam</w:t>
            </w:r>
          </w:p>
        </w:tc>
        <w:tc>
          <w:tcPr>
            <w:tcW w:w="3021" w:type="dxa"/>
          </w:tcPr>
          <w:p w14:paraId="125C5F49" w14:textId="558D6DD0" w:rsidR="008D475A" w:rsidRDefault="006E1EF4" w:rsidP="00F90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adres</w:t>
            </w:r>
          </w:p>
        </w:tc>
        <w:tc>
          <w:tcPr>
            <w:tcW w:w="3021" w:type="dxa"/>
          </w:tcPr>
          <w:p w14:paraId="7CC03408" w14:textId="2E2C3389" w:rsidR="008D475A" w:rsidRDefault="006E1EF4" w:rsidP="00F90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Functie </w:t>
            </w:r>
          </w:p>
        </w:tc>
      </w:tr>
      <w:tr w:rsidR="008D475A" w14:paraId="5BFD36B0" w14:textId="77777777" w:rsidTr="008D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9A6711" w14:textId="6F9312CA" w:rsidR="008D475A" w:rsidRDefault="006E1EF4" w:rsidP="00F906E9">
            <w:proofErr w:type="spellStart"/>
            <w:r>
              <w:t>Hiba</w:t>
            </w:r>
            <w:proofErr w:type="spellEnd"/>
            <w:r>
              <w:t xml:space="preserve"> Al Zoobe </w:t>
            </w:r>
          </w:p>
        </w:tc>
        <w:tc>
          <w:tcPr>
            <w:tcW w:w="3021" w:type="dxa"/>
          </w:tcPr>
          <w:p w14:paraId="3A70B9F0" w14:textId="725AAC53" w:rsidR="008D475A" w:rsidRDefault="006E1EF4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Hebazo20@outlook.com</w:t>
            </w:r>
          </w:p>
        </w:tc>
        <w:tc>
          <w:tcPr>
            <w:tcW w:w="3021" w:type="dxa"/>
          </w:tcPr>
          <w:p w14:paraId="1199FFF6" w14:textId="324AFA72" w:rsidR="008D475A" w:rsidRDefault="00935E32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8D475A" w14:paraId="3CC78210" w14:textId="77777777" w:rsidTr="008D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27F23B" w14:textId="00454978" w:rsidR="008D475A" w:rsidRDefault="00FA76F0" w:rsidP="00F906E9">
            <w:proofErr w:type="spellStart"/>
            <w:r>
              <w:t>Anisha</w:t>
            </w:r>
            <w:proofErr w:type="spellEnd"/>
            <w:r>
              <w:t xml:space="preserve"> </w:t>
            </w:r>
            <w:proofErr w:type="spellStart"/>
            <w:r w:rsidR="00DC0405">
              <w:t>Basro</w:t>
            </w:r>
            <w:r w:rsidR="00EB1494">
              <w:t>pansigh</w:t>
            </w:r>
            <w:proofErr w:type="spellEnd"/>
          </w:p>
        </w:tc>
        <w:tc>
          <w:tcPr>
            <w:tcW w:w="3021" w:type="dxa"/>
          </w:tcPr>
          <w:p w14:paraId="43847150" w14:textId="49ED94F8" w:rsidR="008D475A" w:rsidRDefault="009C5166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166">
              <w:t>Anisha0297@outlook.com</w:t>
            </w:r>
          </w:p>
        </w:tc>
        <w:tc>
          <w:tcPr>
            <w:tcW w:w="3021" w:type="dxa"/>
          </w:tcPr>
          <w:p w14:paraId="4AFBE686" w14:textId="555644EF" w:rsidR="008D475A" w:rsidRDefault="009C5166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8D475A" w14:paraId="37E8BB96" w14:textId="77777777" w:rsidTr="008D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D5826B" w14:textId="2E8B1E0B" w:rsidR="008D475A" w:rsidRDefault="009C5166" w:rsidP="00F906E9">
            <w:r>
              <w:t xml:space="preserve">Max </w:t>
            </w:r>
            <w:r w:rsidR="001F53E6">
              <w:t>van Berge Henegouwen</w:t>
            </w:r>
          </w:p>
        </w:tc>
        <w:tc>
          <w:tcPr>
            <w:tcW w:w="3021" w:type="dxa"/>
          </w:tcPr>
          <w:p w14:paraId="35F91E36" w14:textId="77777777" w:rsidR="008D475A" w:rsidRDefault="008D475A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108C134" w14:textId="415AC730" w:rsidR="008D475A" w:rsidRDefault="00E32CB8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E32CB8" w14:paraId="78A8ECBF" w14:textId="77777777" w:rsidTr="008D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EBCED" w14:textId="52DD2CAD" w:rsidR="00E32CB8" w:rsidRDefault="00E32CB8" w:rsidP="00F906E9">
            <w:r>
              <w:t>De heer Hannibal</w:t>
            </w:r>
          </w:p>
        </w:tc>
        <w:tc>
          <w:tcPr>
            <w:tcW w:w="3021" w:type="dxa"/>
          </w:tcPr>
          <w:p w14:paraId="329288BF" w14:textId="687CE278" w:rsidR="00E32CB8" w:rsidRDefault="00E32CB8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1E46F7">
                <w:rPr>
                  <w:rStyle w:val="Hyperlink"/>
                </w:rPr>
                <w:t>Hannibal@outlook.com</w:t>
              </w:r>
            </w:hyperlink>
          </w:p>
        </w:tc>
        <w:tc>
          <w:tcPr>
            <w:tcW w:w="3021" w:type="dxa"/>
          </w:tcPr>
          <w:p w14:paraId="3A94C727" w14:textId="11A55F94" w:rsidR="00E32CB8" w:rsidRDefault="0088379E" w:rsidP="00F9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Opdrachtgever</w:t>
            </w:r>
          </w:p>
        </w:tc>
      </w:tr>
    </w:tbl>
    <w:p w14:paraId="0AFA528C" w14:textId="77777777" w:rsidR="00F906E9" w:rsidRPr="00F906E9" w:rsidRDefault="00F906E9" w:rsidP="00F906E9"/>
    <w:p w14:paraId="5E1CB79E" w14:textId="0EBD077C" w:rsidR="00595F7A" w:rsidRDefault="00595F7A" w:rsidP="00595F7A"/>
    <w:p w14:paraId="04D4E6C8" w14:textId="5EEDAA14" w:rsidR="00595F7A" w:rsidRDefault="00595F7A" w:rsidP="00595F7A">
      <w:pPr>
        <w:pStyle w:val="Heading2"/>
      </w:pPr>
      <w:bookmarkStart w:id="5" w:name="_Toc51053150"/>
      <w:r>
        <w:t>Benodigdheden</w:t>
      </w:r>
      <w:bookmarkEnd w:id="5"/>
    </w:p>
    <w:p w14:paraId="5EA2AE6F" w14:textId="7675D9F0" w:rsidR="0088379E" w:rsidRDefault="0088379E" w:rsidP="0088379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58F8" w14:paraId="29034924" w14:textId="77777777" w:rsidTr="00A0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70FC03" w14:textId="4E0E44B1" w:rsidR="00A058F8" w:rsidRDefault="00A058F8" w:rsidP="0088379E">
            <w:r>
              <w:t>Software</w:t>
            </w:r>
          </w:p>
        </w:tc>
        <w:tc>
          <w:tcPr>
            <w:tcW w:w="4531" w:type="dxa"/>
          </w:tcPr>
          <w:p w14:paraId="5680DF4C" w14:textId="39BD4A64" w:rsidR="00A058F8" w:rsidRDefault="00A058F8" w:rsidP="00883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A058F8" w14:paraId="0DDE1378" w14:textId="77777777" w:rsidTr="00A0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C0F83" w14:textId="6CB5BC20" w:rsidR="00A058F8" w:rsidRDefault="00D41D81" w:rsidP="0088379E">
            <w:proofErr w:type="spellStart"/>
            <w:r>
              <w:t>Andriod</w:t>
            </w:r>
            <w:proofErr w:type="spellEnd"/>
            <w:r>
              <w:t xml:space="preserve"> studio</w:t>
            </w:r>
          </w:p>
        </w:tc>
        <w:tc>
          <w:tcPr>
            <w:tcW w:w="4531" w:type="dxa"/>
          </w:tcPr>
          <w:p w14:paraId="6B7BF7CB" w14:textId="53CFEFC0" w:rsidR="00A058F8" w:rsidRDefault="004E2877" w:rsidP="00883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4.0.1</w:t>
            </w:r>
          </w:p>
        </w:tc>
      </w:tr>
      <w:tr w:rsidR="00D41D81" w14:paraId="0B363160" w14:textId="77777777" w:rsidTr="00A0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14AF91" w14:textId="4A61A3A3" w:rsidR="00D41D81" w:rsidRDefault="00D41D81" w:rsidP="0088379E">
            <w:r>
              <w:t>Emulator</w:t>
            </w:r>
          </w:p>
        </w:tc>
        <w:tc>
          <w:tcPr>
            <w:tcW w:w="4531" w:type="dxa"/>
          </w:tcPr>
          <w:p w14:paraId="04A00D98" w14:textId="0025FD7E" w:rsidR="00D41D81" w:rsidRDefault="00A64EE3" w:rsidP="00883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4.0.1</w:t>
            </w:r>
          </w:p>
        </w:tc>
      </w:tr>
      <w:tr w:rsidR="00D41D81" w14:paraId="7B460AFB" w14:textId="77777777" w:rsidTr="00A0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AC93E" w14:textId="67D8FB34" w:rsidR="00D41D81" w:rsidRDefault="00D41D81" w:rsidP="0088379E">
            <w:r>
              <w:t xml:space="preserve">Chrome </w:t>
            </w:r>
          </w:p>
        </w:tc>
        <w:tc>
          <w:tcPr>
            <w:tcW w:w="4531" w:type="dxa"/>
          </w:tcPr>
          <w:p w14:paraId="676726BD" w14:textId="20EA5C42" w:rsidR="00D41D81" w:rsidRDefault="00A64EE3" w:rsidP="00883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236CEDD" w14:textId="77777777" w:rsidR="0088379E" w:rsidRPr="0088379E" w:rsidRDefault="0088379E" w:rsidP="0088379E"/>
    <w:p w14:paraId="152E25ED" w14:textId="58518776" w:rsidR="00595F7A" w:rsidRDefault="00595F7A" w:rsidP="00595F7A"/>
    <w:p w14:paraId="4AC6AAA2" w14:textId="2536D027" w:rsidR="00951358" w:rsidRDefault="00951358" w:rsidP="00951358">
      <w:pPr>
        <w:pStyle w:val="Heading2"/>
      </w:pPr>
      <w:bookmarkStart w:id="6" w:name="_Toc51053151"/>
      <w:r>
        <w:t>Planning</w:t>
      </w:r>
      <w:bookmarkEnd w:id="6"/>
    </w:p>
    <w:p w14:paraId="42DC3CD6" w14:textId="5F8A9750" w:rsidR="00A64EE3" w:rsidRDefault="00A64EE3" w:rsidP="00A64EE3"/>
    <w:tbl>
      <w:tblPr>
        <w:tblStyle w:val="GridTable1Light-Accent1"/>
        <w:tblW w:w="9159" w:type="dxa"/>
        <w:tblLook w:val="04A0" w:firstRow="1" w:lastRow="0" w:firstColumn="1" w:lastColumn="0" w:noHBand="0" w:noVBand="1"/>
      </w:tblPr>
      <w:tblGrid>
        <w:gridCol w:w="2575"/>
        <w:gridCol w:w="2210"/>
        <w:gridCol w:w="2202"/>
        <w:gridCol w:w="2172"/>
      </w:tblGrid>
      <w:tr w:rsidR="000E1042" w14:paraId="6B0370D6" w14:textId="77777777" w:rsidTr="000E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14:paraId="116905B7" w14:textId="0D5616A0" w:rsidR="000E1042" w:rsidRDefault="000E1042" w:rsidP="00A64EE3">
            <w:r>
              <w:t>Taak</w:t>
            </w:r>
          </w:p>
        </w:tc>
        <w:tc>
          <w:tcPr>
            <w:tcW w:w="2210" w:type="dxa"/>
          </w:tcPr>
          <w:p w14:paraId="050CEC51" w14:textId="3A59A519" w:rsidR="000E1042" w:rsidRDefault="000E1042" w:rsidP="00A64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202" w:type="dxa"/>
          </w:tcPr>
          <w:p w14:paraId="5BD280B1" w14:textId="37B55F6C" w:rsidR="000E1042" w:rsidRDefault="000E1042" w:rsidP="00A64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172" w:type="dxa"/>
          </w:tcPr>
          <w:p w14:paraId="359FF904" w14:textId="3AC810B5" w:rsidR="000E1042" w:rsidRDefault="000E1042" w:rsidP="00A64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0E1042" w14:paraId="277DAC66" w14:textId="77777777" w:rsidTr="000E104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14:paraId="50A74C72" w14:textId="2DC1C962" w:rsidR="000E1042" w:rsidRDefault="000E1042" w:rsidP="00A64EE3">
            <w:r>
              <w:t>Ontwerpen</w:t>
            </w:r>
          </w:p>
        </w:tc>
        <w:tc>
          <w:tcPr>
            <w:tcW w:w="2210" w:type="dxa"/>
          </w:tcPr>
          <w:p w14:paraId="3D2C8E40" w14:textId="17C99579" w:rsidR="000E1042" w:rsidRDefault="000E1042" w:rsidP="00A6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24/08/2020</w:t>
            </w:r>
          </w:p>
        </w:tc>
        <w:tc>
          <w:tcPr>
            <w:tcW w:w="2202" w:type="dxa"/>
          </w:tcPr>
          <w:p w14:paraId="715A091C" w14:textId="33386430" w:rsidR="000E1042" w:rsidRDefault="000E1042" w:rsidP="00A6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28/10/2020</w:t>
            </w:r>
          </w:p>
        </w:tc>
        <w:tc>
          <w:tcPr>
            <w:tcW w:w="2172" w:type="dxa"/>
          </w:tcPr>
          <w:p w14:paraId="261C6B8A" w14:textId="228FCA93" w:rsidR="000E1042" w:rsidRDefault="000E1042" w:rsidP="00A6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maanden</w:t>
            </w:r>
          </w:p>
        </w:tc>
      </w:tr>
      <w:tr w:rsidR="000E1042" w14:paraId="4F136522" w14:textId="77777777" w:rsidTr="000E104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14:paraId="70B0764F" w14:textId="0ADEFC6C" w:rsidR="000E1042" w:rsidRDefault="000E1042" w:rsidP="00A64EE3">
            <w:r>
              <w:t xml:space="preserve">Realiseren </w:t>
            </w:r>
          </w:p>
        </w:tc>
        <w:tc>
          <w:tcPr>
            <w:tcW w:w="2210" w:type="dxa"/>
          </w:tcPr>
          <w:p w14:paraId="3CB7B640" w14:textId="15330EA9" w:rsidR="000E1042" w:rsidRDefault="000E1042" w:rsidP="00A6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28/10/2020</w:t>
            </w:r>
          </w:p>
        </w:tc>
        <w:tc>
          <w:tcPr>
            <w:tcW w:w="2202" w:type="dxa"/>
          </w:tcPr>
          <w:p w14:paraId="6ED79156" w14:textId="36077538" w:rsidR="000E1042" w:rsidRDefault="000E1042" w:rsidP="00A6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13/1/2021</w:t>
            </w:r>
          </w:p>
        </w:tc>
        <w:tc>
          <w:tcPr>
            <w:tcW w:w="2172" w:type="dxa"/>
          </w:tcPr>
          <w:p w14:paraId="5EEF7325" w14:textId="5B271A8B" w:rsidR="000E1042" w:rsidRDefault="000E1042" w:rsidP="00A6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maanden</w:t>
            </w:r>
          </w:p>
        </w:tc>
      </w:tr>
    </w:tbl>
    <w:p w14:paraId="62DBC814" w14:textId="77777777" w:rsidR="00A64EE3" w:rsidRPr="00A64EE3" w:rsidRDefault="00A64EE3" w:rsidP="00A64EE3"/>
    <w:p w14:paraId="070FDB93" w14:textId="0667434A" w:rsidR="00951358" w:rsidRDefault="00951358" w:rsidP="00951358"/>
    <w:p w14:paraId="428D282B" w14:textId="4CF82A70" w:rsidR="00951358" w:rsidRDefault="00951358" w:rsidP="00951358">
      <w:pPr>
        <w:pStyle w:val="Heading2"/>
      </w:pPr>
      <w:bookmarkStart w:id="7" w:name="_Toc51053152"/>
      <w:r>
        <w:t>Takenlijst</w:t>
      </w:r>
      <w:bookmarkEnd w:id="7"/>
      <w:r>
        <w:t xml:space="preserve"> </w:t>
      </w:r>
    </w:p>
    <w:p w14:paraId="6780EF8A" w14:textId="04FD153C" w:rsidR="00ED4DC2" w:rsidRDefault="00ED4DC2" w:rsidP="00ED4DC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46"/>
        <w:gridCol w:w="1763"/>
        <w:gridCol w:w="1758"/>
        <w:gridCol w:w="1707"/>
        <w:gridCol w:w="1788"/>
      </w:tblGrid>
      <w:tr w:rsidR="000E1042" w14:paraId="4F54225E" w14:textId="77777777" w:rsidTr="000E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A38D093" w14:textId="313BAAFC" w:rsidR="000E1042" w:rsidRDefault="000E1042" w:rsidP="00ED4DC2">
            <w:proofErr w:type="spellStart"/>
            <w:r>
              <w:t>Subtaak</w:t>
            </w:r>
            <w:proofErr w:type="spellEnd"/>
          </w:p>
        </w:tc>
        <w:tc>
          <w:tcPr>
            <w:tcW w:w="1812" w:type="dxa"/>
          </w:tcPr>
          <w:p w14:paraId="70A68791" w14:textId="058CCAA1" w:rsidR="000E1042" w:rsidRDefault="000E1042" w:rsidP="00E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Begindatum </w:t>
            </w:r>
          </w:p>
        </w:tc>
        <w:tc>
          <w:tcPr>
            <w:tcW w:w="1812" w:type="dxa"/>
          </w:tcPr>
          <w:p w14:paraId="3FABC2BB" w14:textId="2EF5376E" w:rsidR="000E1042" w:rsidRDefault="000E1042" w:rsidP="00E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1813" w:type="dxa"/>
          </w:tcPr>
          <w:p w14:paraId="3B5A5FEB" w14:textId="445166C6" w:rsidR="000E1042" w:rsidRDefault="000E1042" w:rsidP="00E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813" w:type="dxa"/>
          </w:tcPr>
          <w:p w14:paraId="151E8800" w14:textId="3855EB3D" w:rsidR="000E1042" w:rsidRDefault="000E1042" w:rsidP="00E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Betrokkenheid</w:t>
            </w:r>
          </w:p>
        </w:tc>
      </w:tr>
      <w:tr w:rsidR="000E1042" w14:paraId="18081789" w14:textId="77777777" w:rsidTr="000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32626FE" w14:textId="71CF00B6" w:rsidR="000E1042" w:rsidRDefault="000E1042" w:rsidP="000E1042">
            <w:r>
              <w:t>Plan van aanpak</w:t>
            </w:r>
          </w:p>
        </w:tc>
        <w:tc>
          <w:tcPr>
            <w:tcW w:w="1812" w:type="dxa"/>
          </w:tcPr>
          <w:p w14:paraId="09B2A370" w14:textId="2D5B2D98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11/9/2020</w:t>
            </w:r>
          </w:p>
        </w:tc>
        <w:tc>
          <w:tcPr>
            <w:tcW w:w="1812" w:type="dxa"/>
          </w:tcPr>
          <w:p w14:paraId="2534A5E7" w14:textId="1DF0F437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15/9/2020</w:t>
            </w:r>
          </w:p>
        </w:tc>
        <w:tc>
          <w:tcPr>
            <w:tcW w:w="1813" w:type="dxa"/>
          </w:tcPr>
          <w:p w14:paraId="6FCD5AD1" w14:textId="3FD5AD35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dagen</w:t>
            </w:r>
          </w:p>
        </w:tc>
        <w:tc>
          <w:tcPr>
            <w:tcW w:w="1813" w:type="dxa"/>
          </w:tcPr>
          <w:p w14:paraId="34220434" w14:textId="0362B22F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Anisha</w:t>
            </w:r>
            <w:proofErr w:type="spellEnd"/>
            <w:r>
              <w:t>, Max</w:t>
            </w:r>
          </w:p>
        </w:tc>
      </w:tr>
      <w:tr w:rsidR="000E1042" w14:paraId="1BB8C078" w14:textId="77777777" w:rsidTr="000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C9FBD4" w14:textId="19BC7F42" w:rsidR="000E1042" w:rsidRDefault="000E1042" w:rsidP="000E1042">
            <w:r>
              <w:t>Functioneel ontwerp</w:t>
            </w:r>
          </w:p>
        </w:tc>
        <w:tc>
          <w:tcPr>
            <w:tcW w:w="1812" w:type="dxa"/>
          </w:tcPr>
          <w:p w14:paraId="1BCEE04A" w14:textId="6F6ABB46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16/9/2020</w:t>
            </w:r>
          </w:p>
        </w:tc>
        <w:tc>
          <w:tcPr>
            <w:tcW w:w="1812" w:type="dxa"/>
          </w:tcPr>
          <w:p w14:paraId="6A7F3C7D" w14:textId="6C9F6463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23/9/2020</w:t>
            </w:r>
          </w:p>
        </w:tc>
        <w:tc>
          <w:tcPr>
            <w:tcW w:w="1813" w:type="dxa"/>
          </w:tcPr>
          <w:p w14:paraId="2E407DCC" w14:textId="39DB22D3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813" w:type="dxa"/>
          </w:tcPr>
          <w:p w14:paraId="7B26D4A5" w14:textId="26D3D20B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Anisha</w:t>
            </w:r>
            <w:proofErr w:type="spellEnd"/>
            <w:r>
              <w:t>, Max</w:t>
            </w:r>
          </w:p>
        </w:tc>
      </w:tr>
      <w:tr w:rsidR="000E1042" w14:paraId="0098B1CF" w14:textId="77777777" w:rsidTr="000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282759F" w14:textId="7CEA079F" w:rsidR="000E1042" w:rsidRDefault="000E1042" w:rsidP="000E1042">
            <w:r>
              <w:t>Technisch ontwerp</w:t>
            </w:r>
          </w:p>
        </w:tc>
        <w:tc>
          <w:tcPr>
            <w:tcW w:w="1812" w:type="dxa"/>
          </w:tcPr>
          <w:p w14:paraId="11E74635" w14:textId="39334C29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24/9/2020</w:t>
            </w:r>
          </w:p>
        </w:tc>
        <w:tc>
          <w:tcPr>
            <w:tcW w:w="1812" w:type="dxa"/>
          </w:tcPr>
          <w:p w14:paraId="707D1307" w14:textId="7FFD8766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1/10/2020</w:t>
            </w:r>
          </w:p>
        </w:tc>
        <w:tc>
          <w:tcPr>
            <w:tcW w:w="1813" w:type="dxa"/>
          </w:tcPr>
          <w:p w14:paraId="094FE118" w14:textId="3C405156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813" w:type="dxa"/>
          </w:tcPr>
          <w:p w14:paraId="587AF869" w14:textId="0A7D1EB2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Anisha</w:t>
            </w:r>
            <w:proofErr w:type="spellEnd"/>
            <w:r>
              <w:t>, Max</w:t>
            </w:r>
          </w:p>
        </w:tc>
      </w:tr>
      <w:tr w:rsidR="000E1042" w14:paraId="13C5152A" w14:textId="77777777" w:rsidTr="000E1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206D05" w14:textId="0AC9AE6C" w:rsidR="000E1042" w:rsidRDefault="000E1042" w:rsidP="000E1042">
            <w:r>
              <w:t xml:space="preserve">Ontwikkelomgeving </w:t>
            </w:r>
          </w:p>
        </w:tc>
        <w:tc>
          <w:tcPr>
            <w:tcW w:w="1812" w:type="dxa"/>
          </w:tcPr>
          <w:p w14:paraId="33034730" w14:textId="7635279E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1/10/2020</w:t>
            </w:r>
          </w:p>
        </w:tc>
        <w:tc>
          <w:tcPr>
            <w:tcW w:w="1812" w:type="dxa"/>
          </w:tcPr>
          <w:p w14:paraId="1FCEC558" w14:textId="703DD60D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10/10/2020</w:t>
            </w:r>
          </w:p>
        </w:tc>
        <w:tc>
          <w:tcPr>
            <w:tcW w:w="1813" w:type="dxa"/>
          </w:tcPr>
          <w:p w14:paraId="5A7590B1" w14:textId="0F49A218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dagen</w:t>
            </w:r>
          </w:p>
        </w:tc>
        <w:tc>
          <w:tcPr>
            <w:tcW w:w="1813" w:type="dxa"/>
          </w:tcPr>
          <w:p w14:paraId="6B3CBA54" w14:textId="16DC1F74" w:rsidR="000E1042" w:rsidRDefault="000E1042" w:rsidP="000E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Anisha</w:t>
            </w:r>
            <w:proofErr w:type="spellEnd"/>
            <w:r>
              <w:t>, Max</w:t>
            </w:r>
          </w:p>
        </w:tc>
      </w:tr>
    </w:tbl>
    <w:p w14:paraId="7C246022" w14:textId="77777777" w:rsidR="00ED4DC2" w:rsidRPr="00ED4DC2" w:rsidRDefault="00ED4DC2" w:rsidP="00ED4DC2"/>
    <w:p w14:paraId="74DDB8B9" w14:textId="51BCB9EC" w:rsidR="00595F7A" w:rsidRDefault="00595F7A" w:rsidP="00595F7A"/>
    <w:p w14:paraId="7F84E6EC" w14:textId="77777777" w:rsidR="00356853" w:rsidRPr="00356853" w:rsidRDefault="00356853">
      <w:pPr>
        <w:rPr>
          <w:sz w:val="14"/>
          <w:szCs w:val="14"/>
        </w:rPr>
      </w:pPr>
    </w:p>
    <w:p w14:paraId="289BD709" w14:textId="77777777" w:rsidR="00356853" w:rsidRDefault="00356853"/>
    <w:p w14:paraId="7D952BF0" w14:textId="77777777" w:rsidR="00356853" w:rsidRDefault="00356853"/>
    <w:sectPr w:rsidR="0035685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6CF4C" w14:textId="77777777" w:rsidR="00032481" w:rsidRDefault="00032481" w:rsidP="00356853">
      <w:pPr>
        <w:spacing w:after="0" w:line="240" w:lineRule="auto"/>
      </w:pPr>
      <w:r>
        <w:separator/>
      </w:r>
    </w:p>
  </w:endnote>
  <w:endnote w:type="continuationSeparator" w:id="0">
    <w:p w14:paraId="6610442C" w14:textId="77777777" w:rsidR="00032481" w:rsidRDefault="00032481" w:rsidP="0035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7032041"/>
      <w:docPartObj>
        <w:docPartGallery w:val="Page Numbers (Bottom of Page)"/>
        <w:docPartUnique/>
      </w:docPartObj>
    </w:sdtPr>
    <w:sdtEndPr/>
    <w:sdtContent>
      <w:p w14:paraId="411C91D2" w14:textId="77777777" w:rsidR="00356853" w:rsidRDefault="003568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304AD" w14:textId="77777777" w:rsidR="00356853" w:rsidRPr="00356853" w:rsidRDefault="00356853" w:rsidP="00356853">
    <w:pPr>
      <w:pStyle w:val="Footer"/>
      <w:rPr>
        <w:i/>
        <w:iCs/>
        <w:sz w:val="24"/>
        <w:szCs w:val="24"/>
      </w:rPr>
    </w:pPr>
    <w:r w:rsidRPr="00356853">
      <w:rPr>
        <w:i/>
        <w:iCs/>
        <w:sz w:val="24"/>
        <w:szCs w:val="24"/>
      </w:rPr>
      <w:t>ANISHA BASROPANSINGH – HEBA AL SOOBE – MAX VAN BERGE HENEGOUWEN</w:t>
    </w:r>
  </w:p>
  <w:p w14:paraId="74A71D16" w14:textId="77777777" w:rsidR="00356853" w:rsidRPr="00356853" w:rsidRDefault="00356853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5D56A" w14:textId="77777777" w:rsidR="00032481" w:rsidRDefault="00032481" w:rsidP="00356853">
      <w:pPr>
        <w:spacing w:after="0" w:line="240" w:lineRule="auto"/>
      </w:pPr>
      <w:r>
        <w:separator/>
      </w:r>
    </w:p>
  </w:footnote>
  <w:footnote w:type="continuationSeparator" w:id="0">
    <w:p w14:paraId="2F82DF9E" w14:textId="77777777" w:rsidR="00032481" w:rsidRDefault="00032481" w:rsidP="0035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D5464"/>
    <w:multiLevelType w:val="hybridMultilevel"/>
    <w:tmpl w:val="D1EE53B0"/>
    <w:lvl w:ilvl="0" w:tplc="822065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9A"/>
    <w:rsid w:val="00032481"/>
    <w:rsid w:val="000B0534"/>
    <w:rsid w:val="000D399A"/>
    <w:rsid w:val="000E1042"/>
    <w:rsid w:val="0011372F"/>
    <w:rsid w:val="001550EA"/>
    <w:rsid w:val="001B6E98"/>
    <w:rsid w:val="001F53E6"/>
    <w:rsid w:val="00220766"/>
    <w:rsid w:val="00277DCF"/>
    <w:rsid w:val="002A3CD0"/>
    <w:rsid w:val="002D0CE8"/>
    <w:rsid w:val="002F5313"/>
    <w:rsid w:val="00314ABA"/>
    <w:rsid w:val="00341F97"/>
    <w:rsid w:val="00356853"/>
    <w:rsid w:val="00377893"/>
    <w:rsid w:val="003D2317"/>
    <w:rsid w:val="004B60DD"/>
    <w:rsid w:val="004D0724"/>
    <w:rsid w:val="004E2877"/>
    <w:rsid w:val="00595F7A"/>
    <w:rsid w:val="005B412E"/>
    <w:rsid w:val="006844CE"/>
    <w:rsid w:val="006D64DF"/>
    <w:rsid w:val="006E1EF4"/>
    <w:rsid w:val="00707AF9"/>
    <w:rsid w:val="00726F8F"/>
    <w:rsid w:val="00797D56"/>
    <w:rsid w:val="007C12E5"/>
    <w:rsid w:val="0082225D"/>
    <w:rsid w:val="0085677B"/>
    <w:rsid w:val="00861EE6"/>
    <w:rsid w:val="0088379E"/>
    <w:rsid w:val="008927B3"/>
    <w:rsid w:val="008A670A"/>
    <w:rsid w:val="008D475A"/>
    <w:rsid w:val="00935E32"/>
    <w:rsid w:val="00942856"/>
    <w:rsid w:val="00951358"/>
    <w:rsid w:val="0096061A"/>
    <w:rsid w:val="009C5166"/>
    <w:rsid w:val="00A058F8"/>
    <w:rsid w:val="00A64EE3"/>
    <w:rsid w:val="00A65432"/>
    <w:rsid w:val="00A90F3B"/>
    <w:rsid w:val="00B00261"/>
    <w:rsid w:val="00B22E74"/>
    <w:rsid w:val="00B61ADE"/>
    <w:rsid w:val="00BA30C0"/>
    <w:rsid w:val="00CB0410"/>
    <w:rsid w:val="00CD4EED"/>
    <w:rsid w:val="00D029A0"/>
    <w:rsid w:val="00D35B04"/>
    <w:rsid w:val="00D41D81"/>
    <w:rsid w:val="00DC0405"/>
    <w:rsid w:val="00DC4A1A"/>
    <w:rsid w:val="00DE7691"/>
    <w:rsid w:val="00E32CB8"/>
    <w:rsid w:val="00E71590"/>
    <w:rsid w:val="00EB1494"/>
    <w:rsid w:val="00ED4DC2"/>
    <w:rsid w:val="00F16F75"/>
    <w:rsid w:val="00F906E9"/>
    <w:rsid w:val="00FA76F0"/>
    <w:rsid w:val="00FC5B1C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A16B9F"/>
  <w15:chartTrackingRefBased/>
  <w15:docId w15:val="{9BEDA647-21B7-48D0-9E1F-3AD59AC2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53"/>
  </w:style>
  <w:style w:type="paragraph" w:styleId="Footer">
    <w:name w:val="footer"/>
    <w:basedOn w:val="Normal"/>
    <w:link w:val="Foot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56853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5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5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3568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64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4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4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64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D47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annibal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%20stuff\%233year\project\groep\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B7C7FA681A34D8A8135C52D570FCB" ma:contentTypeVersion="11" ma:contentTypeDescription="Een nieuw document maken." ma:contentTypeScope="" ma:versionID="044f625b32a9c837d4078e741c0f47fc">
  <xsd:schema xmlns:xsd="http://www.w3.org/2001/XMLSchema" xmlns:xs="http://www.w3.org/2001/XMLSchema" xmlns:p="http://schemas.microsoft.com/office/2006/metadata/properties" xmlns:ns3="a0563bc4-ffe9-418b-bf30-0c1e0b329580" xmlns:ns4="2c53009c-7ac0-42f6-a7d5-fbb9b1eb6b0a" targetNamespace="http://schemas.microsoft.com/office/2006/metadata/properties" ma:root="true" ma:fieldsID="5fbda8c9c5d05f0063c93f785d49b665" ns3:_="" ns4:_="">
    <xsd:import namespace="a0563bc4-ffe9-418b-bf30-0c1e0b329580"/>
    <xsd:import namespace="2c53009c-7ac0-42f6-a7d5-fbb9b1eb6b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63bc4-ffe9-418b-bf30-0c1e0b329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3009c-7ac0-42f6-a7d5-fbb9b1eb6b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38CA-773B-408C-A2DE-14A7D8DC9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63bc4-ffe9-418b-bf30-0c1e0b329580"/>
    <ds:schemaRef ds:uri="2c53009c-7ac0-42f6-a7d5-fbb9b1eb6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5944B-D0EC-4613-9A3D-792776C6C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62472-ADA6-4AC0-B90C-DBE6E8B780E1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2c53009c-7ac0-42f6-a7d5-fbb9b1eb6b0a"/>
    <ds:schemaRef ds:uri="http://schemas.microsoft.com/office/2006/metadata/properties"/>
    <ds:schemaRef ds:uri="http://purl.org/dc/dcmitype/"/>
    <ds:schemaRef ds:uri="http://schemas.microsoft.com/office/infopath/2007/PartnerControls"/>
    <ds:schemaRef ds:uri="a0563bc4-ffe9-418b-bf30-0c1e0b32958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33462F9-8CBE-40E5-9BA0-9FFD9F6D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</Template>
  <TotalTime>1</TotalTime>
  <Pages>5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Zoubi</dc:creator>
  <cp:keywords/>
  <dc:description/>
  <cp:lastModifiedBy>Heba Al Zoobe</cp:lastModifiedBy>
  <cp:revision>2</cp:revision>
  <dcterms:created xsi:type="dcterms:W3CDTF">2020-09-15T07:54:00Z</dcterms:created>
  <dcterms:modified xsi:type="dcterms:W3CDTF">2020-09-15T07:54:00Z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0x010100640B7C7FA681A34D8A8135C52D570FCB</vt:lpwstr>
  </property>
</Properties>
</file>