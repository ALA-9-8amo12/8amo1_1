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DB879" w14:textId="77777777" w:rsidR="00356853" w:rsidRPr="00356853" w:rsidRDefault="00356853" w:rsidP="00356853">
      <w:pPr>
        <w:pStyle w:val="Title"/>
        <w:jc w:val="center"/>
        <w:rPr>
          <w:rStyle w:val="IntenseEmphasis"/>
          <w:color w:val="auto"/>
          <w:sz w:val="48"/>
          <w:szCs w:val="48"/>
          <w:u w:val="single"/>
        </w:rPr>
      </w:pPr>
      <w:r w:rsidRPr="00356853">
        <w:rPr>
          <w:rStyle w:val="IntenseEmphasis"/>
          <w:color w:val="auto"/>
          <w:sz w:val="48"/>
          <w:szCs w:val="48"/>
          <w:u w:val="single"/>
        </w:rPr>
        <w:t xml:space="preserve">PROJECT – </w:t>
      </w:r>
      <w:proofErr w:type="spellStart"/>
      <w:r w:rsidRPr="00356853">
        <w:rPr>
          <w:rStyle w:val="IntenseEmphasis"/>
          <w:color w:val="auto"/>
          <w:sz w:val="48"/>
          <w:szCs w:val="48"/>
          <w:u w:val="single"/>
        </w:rPr>
        <w:t>MonkeyBusiness</w:t>
      </w:r>
      <w:proofErr w:type="spellEnd"/>
    </w:p>
    <w:p w14:paraId="5D7AB6B9" w14:textId="77777777" w:rsidR="00356853" w:rsidRDefault="00356853"/>
    <w:p w14:paraId="47C0BCF6" w14:textId="77777777" w:rsidR="00356853" w:rsidRDefault="00356853"/>
    <w:p w14:paraId="481DF678" w14:textId="77777777" w:rsidR="00356853" w:rsidRDefault="00356853"/>
    <w:p w14:paraId="40852FE9" w14:textId="77777777" w:rsidR="00356853" w:rsidRDefault="00356853"/>
    <w:p w14:paraId="508BE113" w14:textId="77777777" w:rsidR="00356853" w:rsidRDefault="00356853">
      <w:r>
        <w:rPr>
          <w:noProof/>
        </w:rPr>
        <w:drawing>
          <wp:anchor distT="0" distB="0" distL="114300" distR="114300" simplePos="0" relativeHeight="251658240" behindDoc="0" locked="0" layoutInCell="1" allowOverlap="1" wp14:anchorId="5EC394D1" wp14:editId="1030EEDE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1" name="Afbeelding 1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6712B" w14:textId="77777777" w:rsidR="00356853" w:rsidRDefault="00356853"/>
    <w:p w14:paraId="26703B3D" w14:textId="77777777" w:rsidR="00356853" w:rsidRDefault="00356853"/>
    <w:p w14:paraId="3A9D6AFA" w14:textId="77777777" w:rsidR="00356853" w:rsidRDefault="00356853"/>
    <w:p w14:paraId="441DCE2A" w14:textId="77777777" w:rsidR="00356853" w:rsidRDefault="00356853"/>
    <w:p w14:paraId="467AF6D3" w14:textId="77777777" w:rsidR="00356853" w:rsidRDefault="00356853"/>
    <w:p w14:paraId="765BE71F" w14:textId="2548C971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Namen: </w:t>
      </w:r>
      <w:r w:rsidR="00942856">
        <w:rPr>
          <w:sz w:val="24"/>
          <w:szCs w:val="24"/>
        </w:rPr>
        <w:tab/>
        <w:t>[</w:t>
      </w:r>
      <w:proofErr w:type="spellStart"/>
      <w:r w:rsidRPr="00356853">
        <w:rPr>
          <w:sz w:val="24"/>
          <w:szCs w:val="24"/>
        </w:rPr>
        <w:t>Anisha</w:t>
      </w:r>
      <w:proofErr w:type="spellEnd"/>
      <w:r w:rsidRPr="00356853">
        <w:rPr>
          <w:sz w:val="24"/>
          <w:szCs w:val="24"/>
        </w:rPr>
        <w:t xml:space="preserve"> </w:t>
      </w:r>
      <w:proofErr w:type="spellStart"/>
      <w:r w:rsidRPr="00356853">
        <w:rPr>
          <w:sz w:val="24"/>
          <w:szCs w:val="24"/>
        </w:rPr>
        <w:t>Basropansingh</w:t>
      </w:r>
      <w:proofErr w:type="spellEnd"/>
      <w:r w:rsidRPr="00356853">
        <w:rPr>
          <w:sz w:val="24"/>
          <w:szCs w:val="24"/>
        </w:rPr>
        <w:t xml:space="preserve">, Heba Al </w:t>
      </w:r>
      <w:r w:rsidR="00E36BB9">
        <w:rPr>
          <w:sz w:val="24"/>
          <w:szCs w:val="24"/>
        </w:rPr>
        <w:t>Z</w:t>
      </w:r>
      <w:r>
        <w:rPr>
          <w:sz w:val="24"/>
          <w:szCs w:val="24"/>
        </w:rPr>
        <w:t>oobe, Max van Berge Henegouwen</w:t>
      </w:r>
      <w:r w:rsidR="00942856">
        <w:rPr>
          <w:sz w:val="24"/>
          <w:szCs w:val="24"/>
        </w:rPr>
        <w:t>]</w:t>
      </w:r>
    </w:p>
    <w:p w14:paraId="3EBE94BC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 w:rsidR="00942856">
        <w:rPr>
          <w:sz w:val="24"/>
          <w:szCs w:val="24"/>
        </w:rPr>
        <w:tab/>
        <w:t>[</w:t>
      </w:r>
      <w:r>
        <w:rPr>
          <w:sz w:val="24"/>
          <w:szCs w:val="24"/>
        </w:rPr>
        <w:t>2020-2021</w:t>
      </w:r>
      <w:r w:rsidR="00942856">
        <w:rPr>
          <w:sz w:val="24"/>
          <w:szCs w:val="24"/>
        </w:rPr>
        <w:t>]</w:t>
      </w:r>
    </w:p>
    <w:p w14:paraId="305CCF88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 w:rsidR="00942856"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 w:rsidR="00942856">
        <w:rPr>
          <w:sz w:val="24"/>
          <w:szCs w:val="24"/>
        </w:rPr>
        <w:t>]</w:t>
      </w:r>
    </w:p>
    <w:p w14:paraId="73926913" w14:textId="77777777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 w:rsidR="00942856">
        <w:rPr>
          <w:sz w:val="24"/>
          <w:szCs w:val="24"/>
        </w:rPr>
        <w:t>[</w:t>
      </w:r>
      <w:r w:rsidRPr="00356853">
        <w:rPr>
          <w:sz w:val="24"/>
          <w:szCs w:val="24"/>
        </w:rPr>
        <w:t>M. Boukiour</w:t>
      </w:r>
      <w:r w:rsidR="00942856">
        <w:rPr>
          <w:sz w:val="24"/>
          <w:szCs w:val="24"/>
        </w:rPr>
        <w:t>]</w:t>
      </w:r>
    </w:p>
    <w:p w14:paraId="52D5E17B" w14:textId="762C11E4" w:rsidR="00356853" w:rsidRP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</w:t>
      </w:r>
      <w:r w:rsidR="00942856">
        <w:rPr>
          <w:sz w:val="24"/>
          <w:szCs w:val="24"/>
        </w:rPr>
        <w:t>[</w:t>
      </w:r>
      <w:r w:rsidR="009173FF">
        <w:rPr>
          <w:sz w:val="24"/>
          <w:szCs w:val="24"/>
        </w:rPr>
        <w:t>8</w:t>
      </w:r>
      <w:r w:rsidR="001C6049">
        <w:rPr>
          <w:sz w:val="24"/>
          <w:szCs w:val="24"/>
        </w:rPr>
        <w:t>-</w:t>
      </w:r>
      <w:r w:rsidR="00E36BB9">
        <w:rPr>
          <w:sz w:val="24"/>
          <w:szCs w:val="24"/>
        </w:rPr>
        <w:t>10</w:t>
      </w:r>
      <w:r w:rsidR="001C6049">
        <w:rPr>
          <w:sz w:val="24"/>
          <w:szCs w:val="24"/>
        </w:rPr>
        <w:t>-2020</w:t>
      </w:r>
      <w:r w:rsidR="00942856">
        <w:rPr>
          <w:sz w:val="24"/>
          <w:szCs w:val="24"/>
        </w:rPr>
        <w:t>]</w:t>
      </w:r>
    </w:p>
    <w:p w14:paraId="723814F5" w14:textId="42AF47DB" w:rsidR="00356853" w:rsidRDefault="00356853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 w:rsidR="00942856">
        <w:rPr>
          <w:sz w:val="24"/>
          <w:szCs w:val="24"/>
        </w:rPr>
        <w:tab/>
      </w:r>
      <w:r w:rsidR="00942856"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 w:rsidR="00942856">
        <w:rPr>
          <w:sz w:val="24"/>
          <w:szCs w:val="24"/>
        </w:rPr>
        <w:t>]</w:t>
      </w:r>
    </w:p>
    <w:p w14:paraId="59646D68" w14:textId="03EE8593" w:rsidR="00990A80" w:rsidRDefault="00990A80">
      <w:pPr>
        <w:rPr>
          <w:sz w:val="24"/>
          <w:szCs w:val="24"/>
        </w:rPr>
      </w:pPr>
    </w:p>
    <w:p w14:paraId="70870BA7" w14:textId="77777777" w:rsidR="00990A80" w:rsidRDefault="00990A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200316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FE2B5B" w14:textId="2F20DB41" w:rsidR="00990A80" w:rsidRDefault="00941F52" w:rsidP="00941F52">
          <w:pPr>
            <w:pStyle w:val="TOCHeading"/>
          </w:pPr>
          <w:proofErr w:type="spellStart"/>
          <w:r>
            <w:t>Inhoud</w:t>
          </w:r>
          <w:proofErr w:type="spellEnd"/>
          <w:r w:rsidR="00597750">
            <w:t xml:space="preserve"> </w:t>
          </w:r>
        </w:p>
        <w:p w14:paraId="3601048C" w14:textId="2FCDE6C8" w:rsidR="008809C4" w:rsidRDefault="00990A8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0604" w:history="1">
            <w:r w:rsidR="008809C4" w:rsidRPr="00505E9D">
              <w:rPr>
                <w:rStyle w:val="Hyperlink"/>
                <w:noProof/>
              </w:rPr>
              <w:t>Ontwikkelomgeving</w:t>
            </w:r>
            <w:r w:rsidR="008809C4">
              <w:rPr>
                <w:noProof/>
                <w:webHidden/>
              </w:rPr>
              <w:tab/>
            </w:r>
            <w:r w:rsidR="008809C4">
              <w:rPr>
                <w:noProof/>
                <w:webHidden/>
              </w:rPr>
              <w:fldChar w:fldCharType="begin"/>
            </w:r>
            <w:r w:rsidR="008809C4">
              <w:rPr>
                <w:noProof/>
                <w:webHidden/>
              </w:rPr>
              <w:instrText xml:space="preserve"> PAGEREF _Toc53040604 \h </w:instrText>
            </w:r>
            <w:r w:rsidR="008809C4">
              <w:rPr>
                <w:noProof/>
                <w:webHidden/>
              </w:rPr>
            </w:r>
            <w:r w:rsidR="008809C4">
              <w:rPr>
                <w:noProof/>
                <w:webHidden/>
              </w:rPr>
              <w:fldChar w:fldCharType="separate"/>
            </w:r>
            <w:r w:rsidR="008809C4">
              <w:rPr>
                <w:noProof/>
                <w:webHidden/>
              </w:rPr>
              <w:t>3</w:t>
            </w:r>
            <w:r w:rsidR="008809C4">
              <w:rPr>
                <w:noProof/>
                <w:webHidden/>
              </w:rPr>
              <w:fldChar w:fldCharType="end"/>
            </w:r>
          </w:hyperlink>
        </w:p>
        <w:p w14:paraId="60184FF7" w14:textId="0E580643" w:rsidR="008809C4" w:rsidRDefault="008809C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40605" w:history="1">
            <w:r w:rsidRPr="00505E9D">
              <w:rPr>
                <w:rStyle w:val="Hyperlink"/>
                <w:noProof/>
              </w:rPr>
              <w:t>Benodigd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A028" w14:textId="2B2A036A" w:rsidR="008809C4" w:rsidRDefault="008809C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40606" w:history="1">
            <w:r w:rsidRPr="00505E9D">
              <w:rPr>
                <w:rStyle w:val="Hyperlink"/>
                <w:noProof/>
              </w:rPr>
              <w:t>Benodigd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2977" w14:textId="3BCCE7D0" w:rsidR="00990A80" w:rsidRDefault="00990A80">
          <w:r>
            <w:rPr>
              <w:b/>
              <w:bCs/>
              <w:noProof/>
            </w:rPr>
            <w:fldChar w:fldCharType="end"/>
          </w:r>
        </w:p>
      </w:sdtContent>
    </w:sdt>
    <w:p w14:paraId="3F5D9373" w14:textId="56A92E42" w:rsidR="00990A80" w:rsidRDefault="00990A80">
      <w:pPr>
        <w:rPr>
          <w:sz w:val="24"/>
          <w:szCs w:val="24"/>
        </w:rPr>
      </w:pPr>
    </w:p>
    <w:p w14:paraId="33606C2D" w14:textId="77777777" w:rsidR="00990A80" w:rsidRDefault="00990A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ADBFF0" w14:textId="77777777" w:rsidR="0051762D" w:rsidRPr="00356853" w:rsidRDefault="0051762D">
      <w:pPr>
        <w:rPr>
          <w:sz w:val="24"/>
          <w:szCs w:val="24"/>
        </w:rPr>
      </w:pPr>
    </w:p>
    <w:p w14:paraId="6C88DCB5" w14:textId="77777777" w:rsidR="00356853" w:rsidRDefault="00356853"/>
    <w:p w14:paraId="5988068F" w14:textId="77777777" w:rsidR="00356853" w:rsidRDefault="00356853"/>
    <w:p w14:paraId="52709110" w14:textId="3D1731EE" w:rsidR="00356853" w:rsidRDefault="00356853">
      <w:pPr>
        <w:rPr>
          <w:rStyle w:val="IntenseEmphasis"/>
          <w:color w:val="auto"/>
          <w:sz w:val="32"/>
          <w:szCs w:val="32"/>
          <w:u w:val="single"/>
        </w:rPr>
      </w:pPr>
      <w:r w:rsidRPr="00356853">
        <w:rPr>
          <w:rStyle w:val="IntenseEmphasis"/>
          <w:color w:val="auto"/>
          <w:sz w:val="32"/>
          <w:szCs w:val="32"/>
          <w:u w:val="single"/>
        </w:rPr>
        <w:t xml:space="preserve">PROJECT – </w:t>
      </w:r>
      <w:proofErr w:type="spellStart"/>
      <w:r w:rsidRPr="00356853">
        <w:rPr>
          <w:rStyle w:val="IntenseEmphasis"/>
          <w:color w:val="auto"/>
          <w:sz w:val="32"/>
          <w:szCs w:val="32"/>
          <w:u w:val="single"/>
        </w:rPr>
        <w:t>MonkeyBusiness</w:t>
      </w:r>
      <w:proofErr w:type="spellEnd"/>
    </w:p>
    <w:p w14:paraId="6946FE21" w14:textId="0EF68C9E" w:rsidR="00E86FD4" w:rsidRDefault="00E86FD4" w:rsidP="009173FF">
      <w:pPr>
        <w:pStyle w:val="Heading1"/>
      </w:pPr>
    </w:p>
    <w:p w14:paraId="237D4604" w14:textId="6834A91B" w:rsidR="009173FF" w:rsidRPr="009173FF" w:rsidRDefault="009173FF" w:rsidP="009173FF">
      <w:pPr>
        <w:pStyle w:val="Heading1"/>
      </w:pPr>
      <w:bookmarkStart w:id="0" w:name="_Toc53040604"/>
      <w:r>
        <w:t>Ontwikkelomgeving</w:t>
      </w:r>
      <w:bookmarkEnd w:id="0"/>
      <w:r>
        <w:t xml:space="preserve"> </w:t>
      </w:r>
    </w:p>
    <w:p w14:paraId="4ED8D719" w14:textId="779F5C38" w:rsidR="00E86FD4" w:rsidRDefault="00E86FD4" w:rsidP="00E86FD4"/>
    <w:p w14:paraId="37A1D857" w14:textId="24FDFF9D" w:rsidR="009173FF" w:rsidRDefault="009173FF" w:rsidP="009173FF">
      <w:pPr>
        <w:pStyle w:val="Heading2"/>
      </w:pPr>
      <w:bookmarkStart w:id="1" w:name="_Toc53040605"/>
      <w:r>
        <w:t>Benodigd Hardware</w:t>
      </w:r>
      <w:bookmarkEnd w:id="1"/>
    </w:p>
    <w:p w14:paraId="4E7D1E5B" w14:textId="4C2631BD" w:rsidR="00E86FD4" w:rsidRDefault="00E86FD4" w:rsidP="00E86FD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173FF" w14:paraId="70D1F4C6" w14:textId="77777777" w:rsidTr="00917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BF3C6B" w14:textId="22DB0813" w:rsidR="009173FF" w:rsidRDefault="009173FF" w:rsidP="00E86FD4">
            <w:r>
              <w:t xml:space="preserve">Apparaat </w:t>
            </w:r>
          </w:p>
        </w:tc>
        <w:tc>
          <w:tcPr>
            <w:tcW w:w="6657" w:type="dxa"/>
          </w:tcPr>
          <w:p w14:paraId="167DBD40" w14:textId="30B06098" w:rsidR="009173FF" w:rsidRDefault="009173FF" w:rsidP="00E86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Vereisten</w:t>
            </w:r>
          </w:p>
        </w:tc>
      </w:tr>
      <w:tr w:rsidR="009173FF" w:rsidRPr="009173FF" w14:paraId="267DCDD2" w14:textId="77777777" w:rsidTr="0091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39D79F" w14:textId="424497D0" w:rsidR="009173FF" w:rsidRDefault="009173FF" w:rsidP="00E86FD4">
            <w:r>
              <w:t>Computer</w:t>
            </w:r>
          </w:p>
        </w:tc>
        <w:tc>
          <w:tcPr>
            <w:tcW w:w="6657" w:type="dxa"/>
          </w:tcPr>
          <w:p w14:paraId="5F2667BF" w14:textId="558ADA3C" w:rsidR="009173FF" w:rsidRDefault="009173FF" w:rsidP="009173F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 Pavilion</w:t>
            </w:r>
          </w:p>
          <w:p w14:paraId="72A54218" w14:textId="52A6AC22" w:rsidR="009173FF" w:rsidRPr="009173FF" w:rsidRDefault="009173FF" w:rsidP="009173F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73FF">
              <w:rPr>
                <w:lang w:val="en-US"/>
              </w:rPr>
              <w:t xml:space="preserve">Processor: I5 core of </w:t>
            </w:r>
            <w:proofErr w:type="spellStart"/>
            <w:r w:rsidRPr="009173FF">
              <w:rPr>
                <w:lang w:val="en-US"/>
              </w:rPr>
              <w:t>hoger</w:t>
            </w:r>
            <w:proofErr w:type="spellEnd"/>
            <w:r w:rsidRPr="009173FF">
              <w:rPr>
                <w:lang w:val="en-US"/>
              </w:rPr>
              <w:t>.</w:t>
            </w:r>
          </w:p>
          <w:p w14:paraId="08C0E9F2" w14:textId="2324B7AA" w:rsidR="009173FF" w:rsidRDefault="009173FF" w:rsidP="009173F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173FF">
              <w:rPr>
                <w:lang w:val="en-US"/>
              </w:rPr>
              <w:t>Werkgeheugen</w:t>
            </w:r>
            <w:proofErr w:type="spellEnd"/>
            <w:r w:rsidRPr="009173FF">
              <w:rPr>
                <w:lang w:val="en-US"/>
              </w:rPr>
              <w:t xml:space="preserve">: 8 </w:t>
            </w:r>
            <w:r>
              <w:rPr>
                <w:lang w:val="en-US"/>
              </w:rPr>
              <w:t xml:space="preserve">GB </w:t>
            </w:r>
            <w:r w:rsidRPr="009173FF">
              <w:rPr>
                <w:lang w:val="en-US"/>
              </w:rPr>
              <w:t xml:space="preserve">of </w:t>
            </w:r>
            <w:proofErr w:type="spellStart"/>
            <w:r w:rsidRPr="009173FF">
              <w:rPr>
                <w:lang w:val="en-US"/>
              </w:rPr>
              <w:t>hoger</w:t>
            </w:r>
            <w:proofErr w:type="spellEnd"/>
            <w:r w:rsidRPr="009173FF">
              <w:rPr>
                <w:lang w:val="en-US"/>
              </w:rPr>
              <w:t>.</w:t>
            </w:r>
          </w:p>
          <w:p w14:paraId="6EEC8D82" w14:textId="22A95604" w:rsidR="009173FF" w:rsidRPr="009173FF" w:rsidRDefault="009173FF" w:rsidP="009173F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73FF">
              <w:t>Beschikbare schijfruimte: 16 GB of hoger.</w:t>
            </w:r>
          </w:p>
          <w:p w14:paraId="3411B5F2" w14:textId="55B480E0" w:rsidR="009173FF" w:rsidRPr="009173FF" w:rsidRDefault="009173FF" w:rsidP="00917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73FF" w:rsidRPr="009173FF" w14:paraId="175CE6AD" w14:textId="77777777" w:rsidTr="0091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003AC5" w14:textId="2CA1A99E" w:rsidR="009173FF" w:rsidRDefault="009173FF" w:rsidP="00E86FD4">
            <w:r>
              <w:t>Smartphone</w:t>
            </w:r>
          </w:p>
        </w:tc>
        <w:tc>
          <w:tcPr>
            <w:tcW w:w="6657" w:type="dxa"/>
          </w:tcPr>
          <w:p w14:paraId="2FDB9E83" w14:textId="76956BB2" w:rsidR="009173FF" w:rsidRPr="009173FF" w:rsidRDefault="00447D4F" w:rsidP="009173F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</w:t>
            </w:r>
            <w:proofErr w:type="spellStart"/>
            <w:r>
              <w:t>Kitkat</w:t>
            </w:r>
            <w:proofErr w:type="spellEnd"/>
            <w:r>
              <w:t xml:space="preserve"> 4.4</w:t>
            </w:r>
          </w:p>
        </w:tc>
      </w:tr>
      <w:tr w:rsidR="00447D4F" w:rsidRPr="009173FF" w14:paraId="25C075D4" w14:textId="77777777" w:rsidTr="0091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7344639" w14:textId="44461366" w:rsidR="00447D4F" w:rsidRDefault="00447D4F" w:rsidP="00E86FD4">
            <w:r>
              <w:t>Oplader</w:t>
            </w:r>
          </w:p>
        </w:tc>
        <w:tc>
          <w:tcPr>
            <w:tcW w:w="6657" w:type="dxa"/>
          </w:tcPr>
          <w:p w14:paraId="4B76C06A" w14:textId="6A1CCE50" w:rsidR="00447D4F" w:rsidRDefault="00447D4F" w:rsidP="009173F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Lengte: 3m</w:t>
            </w:r>
          </w:p>
        </w:tc>
      </w:tr>
      <w:tr w:rsidR="00447D4F" w:rsidRPr="009173FF" w14:paraId="030C4A8A" w14:textId="77777777" w:rsidTr="00917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6F70C7A" w14:textId="39E95FCB" w:rsidR="00447D4F" w:rsidRDefault="00447D4F" w:rsidP="00E86FD4">
            <w:r>
              <w:t>Muis</w:t>
            </w:r>
          </w:p>
        </w:tc>
        <w:tc>
          <w:tcPr>
            <w:tcW w:w="6657" w:type="dxa"/>
          </w:tcPr>
          <w:p w14:paraId="6EA67611" w14:textId="5C48FB73" w:rsidR="00447D4F" w:rsidRDefault="00447D4F" w:rsidP="009173F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MAXER</w:t>
            </w:r>
          </w:p>
        </w:tc>
      </w:tr>
    </w:tbl>
    <w:p w14:paraId="704EFA19" w14:textId="77777777" w:rsidR="009173FF" w:rsidRPr="009173FF" w:rsidRDefault="009173FF" w:rsidP="00E86FD4"/>
    <w:p w14:paraId="1B092887" w14:textId="77777777" w:rsidR="00E36BB9" w:rsidRPr="009173FF" w:rsidRDefault="00E36BB9" w:rsidP="00E36BB9"/>
    <w:p w14:paraId="7896A942" w14:textId="24E09DBB" w:rsidR="001C6049" w:rsidRDefault="00447D4F" w:rsidP="00447D4F">
      <w:pPr>
        <w:pStyle w:val="Heading2"/>
      </w:pPr>
      <w:bookmarkStart w:id="2" w:name="_Toc53040606"/>
      <w:r>
        <w:t>Benodigd Software</w:t>
      </w:r>
      <w:bookmarkEnd w:id="2"/>
    </w:p>
    <w:p w14:paraId="580FD477" w14:textId="7256C8A5" w:rsidR="00447D4F" w:rsidRDefault="00447D4F" w:rsidP="00447D4F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47D4F" w14:paraId="0982DB5D" w14:textId="77777777" w:rsidTr="0044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89DCC4" w14:textId="6905EF54" w:rsidR="00447D4F" w:rsidRDefault="00447D4F" w:rsidP="00447D4F">
            <w:r>
              <w:t>Software</w:t>
            </w:r>
          </w:p>
        </w:tc>
        <w:tc>
          <w:tcPr>
            <w:tcW w:w="2265" w:type="dxa"/>
          </w:tcPr>
          <w:p w14:paraId="56E718AE" w14:textId="5E4D30E0" w:rsidR="00447D4F" w:rsidRDefault="00447D4F" w:rsidP="00447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2266" w:type="dxa"/>
          </w:tcPr>
          <w:p w14:paraId="7AAA9E01" w14:textId="27E74F7F" w:rsidR="00447D4F" w:rsidRDefault="00447D4F" w:rsidP="00447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Installatie</w:t>
            </w:r>
          </w:p>
        </w:tc>
        <w:tc>
          <w:tcPr>
            <w:tcW w:w="2266" w:type="dxa"/>
          </w:tcPr>
          <w:p w14:paraId="7E7C818C" w14:textId="4A550DD1" w:rsidR="00447D4F" w:rsidRDefault="00447D4F" w:rsidP="00447D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447D4F" w14:paraId="4F6EE7B2" w14:textId="77777777" w:rsidTr="00447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9B3CE8E" w14:textId="5F163928" w:rsidR="00447D4F" w:rsidRDefault="00447D4F" w:rsidP="00447D4F">
            <w:r>
              <w:t>Windows</w:t>
            </w:r>
          </w:p>
        </w:tc>
        <w:tc>
          <w:tcPr>
            <w:tcW w:w="2265" w:type="dxa"/>
          </w:tcPr>
          <w:p w14:paraId="4207F122" w14:textId="544C0A07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6" w:type="dxa"/>
          </w:tcPr>
          <w:p w14:paraId="45BA6D22" w14:textId="347A3AE4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2266" w:type="dxa"/>
          </w:tcPr>
          <w:p w14:paraId="1BF98BA5" w14:textId="009FCDAC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47D4F" w14:paraId="4E05CC04" w14:textId="77777777" w:rsidTr="00447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FE7D7C4" w14:textId="7692FDE5" w:rsidR="00447D4F" w:rsidRDefault="00447D4F" w:rsidP="00447D4F">
            <w:r>
              <w:t>Office 365</w:t>
            </w:r>
          </w:p>
        </w:tc>
        <w:tc>
          <w:tcPr>
            <w:tcW w:w="2265" w:type="dxa"/>
          </w:tcPr>
          <w:p w14:paraId="1C4D43DC" w14:textId="182466BF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2266" w:type="dxa"/>
          </w:tcPr>
          <w:p w14:paraId="5B31179A" w14:textId="0CC76060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</w:tcPr>
          <w:p w14:paraId="05635022" w14:textId="57C8FD18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47D4F" w14:paraId="5022225F" w14:textId="77777777" w:rsidTr="00447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7763B8" w14:textId="155EE44B" w:rsidR="00447D4F" w:rsidRDefault="00447D4F" w:rsidP="00447D4F">
            <w:r>
              <w:t>GitHub desktop</w:t>
            </w:r>
          </w:p>
        </w:tc>
        <w:tc>
          <w:tcPr>
            <w:tcW w:w="2265" w:type="dxa"/>
          </w:tcPr>
          <w:p w14:paraId="5D397896" w14:textId="40ADF4C5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2.5.5</w:t>
            </w:r>
          </w:p>
        </w:tc>
        <w:tc>
          <w:tcPr>
            <w:tcW w:w="2266" w:type="dxa"/>
          </w:tcPr>
          <w:p w14:paraId="00D3FE51" w14:textId="08111BBB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</w:tcPr>
          <w:p w14:paraId="5FD02B83" w14:textId="13619B5F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47D4F" w14:paraId="0A3B3C19" w14:textId="77777777" w:rsidTr="00447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C42798A" w14:textId="5229FE54" w:rsidR="00447D4F" w:rsidRDefault="00447D4F" w:rsidP="00447D4F">
            <w:r>
              <w:t>Android studio</w:t>
            </w:r>
          </w:p>
        </w:tc>
        <w:tc>
          <w:tcPr>
            <w:tcW w:w="2265" w:type="dxa"/>
          </w:tcPr>
          <w:p w14:paraId="7D3D9193" w14:textId="56484621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4.0.2</w:t>
            </w:r>
          </w:p>
        </w:tc>
        <w:tc>
          <w:tcPr>
            <w:tcW w:w="2266" w:type="dxa"/>
          </w:tcPr>
          <w:p w14:paraId="3E06AA91" w14:textId="445C3F25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</w:tcPr>
          <w:p w14:paraId="20CA4163" w14:textId="21EF49C8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47D4F" w14:paraId="7662E088" w14:textId="77777777" w:rsidTr="00447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02A63AF" w14:textId="1CD27309" w:rsidR="00447D4F" w:rsidRDefault="00447D4F" w:rsidP="00447D4F">
            <w:r>
              <w:t xml:space="preserve">Microsoft teams </w:t>
            </w:r>
          </w:p>
        </w:tc>
        <w:tc>
          <w:tcPr>
            <w:tcW w:w="2265" w:type="dxa"/>
          </w:tcPr>
          <w:p w14:paraId="753EEA91" w14:textId="65EE1FF6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266" w:type="dxa"/>
          </w:tcPr>
          <w:p w14:paraId="09B9AD26" w14:textId="71635C54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</w:tcPr>
          <w:p w14:paraId="33343F08" w14:textId="0BD9E559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47D4F" w14:paraId="38E2B3F5" w14:textId="77777777" w:rsidTr="00447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B49FD65" w14:textId="1BEEC493" w:rsidR="00447D4F" w:rsidRDefault="00447D4F" w:rsidP="00447D4F">
            <w:r>
              <w:t>V</w:t>
            </w:r>
            <w:r w:rsidRPr="00447D4F">
              <w:t xml:space="preserve">isual </w:t>
            </w:r>
            <w:proofErr w:type="spellStart"/>
            <w:r w:rsidRPr="00447D4F">
              <w:t>paradigm</w:t>
            </w:r>
            <w:proofErr w:type="spellEnd"/>
          </w:p>
        </w:tc>
        <w:tc>
          <w:tcPr>
            <w:tcW w:w="2265" w:type="dxa"/>
          </w:tcPr>
          <w:p w14:paraId="508AD293" w14:textId="6C1F457F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2266" w:type="dxa"/>
          </w:tcPr>
          <w:p w14:paraId="78BD24CB" w14:textId="52DE0519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Community </w:t>
            </w:r>
          </w:p>
        </w:tc>
        <w:tc>
          <w:tcPr>
            <w:tcW w:w="2266" w:type="dxa"/>
          </w:tcPr>
          <w:p w14:paraId="0B398652" w14:textId="2A765F22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47D4F" w14:paraId="17552874" w14:textId="77777777" w:rsidTr="00447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A7B1F6" w14:textId="6EAAF2B0" w:rsidR="00447D4F" w:rsidRDefault="00447D4F" w:rsidP="00447D4F">
            <w:r>
              <w:t xml:space="preserve">Chrome </w:t>
            </w:r>
          </w:p>
        </w:tc>
        <w:tc>
          <w:tcPr>
            <w:tcW w:w="2265" w:type="dxa"/>
          </w:tcPr>
          <w:p w14:paraId="63630A0C" w14:textId="23F722B4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D4F">
              <w:t>86.0.4240.75</w:t>
            </w:r>
          </w:p>
        </w:tc>
        <w:tc>
          <w:tcPr>
            <w:tcW w:w="2266" w:type="dxa"/>
          </w:tcPr>
          <w:p w14:paraId="69856CD6" w14:textId="19509DEA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</w:tcPr>
          <w:p w14:paraId="3EAD3EF6" w14:textId="276BAB7A" w:rsidR="00447D4F" w:rsidRDefault="00447D4F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47D4F" w14:paraId="6D5EFA25" w14:textId="77777777" w:rsidTr="00447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809A8E6" w14:textId="3F748D4B" w:rsidR="00447D4F" w:rsidRDefault="00756658" w:rsidP="00447D4F">
            <w:proofErr w:type="spellStart"/>
            <w:r>
              <w:t>Firebase</w:t>
            </w:r>
            <w:proofErr w:type="spellEnd"/>
          </w:p>
        </w:tc>
        <w:tc>
          <w:tcPr>
            <w:tcW w:w="2265" w:type="dxa"/>
          </w:tcPr>
          <w:p w14:paraId="75A122EC" w14:textId="5E8D1296" w:rsidR="00447D4F" w:rsidRPr="00447D4F" w:rsidRDefault="00756658" w:rsidP="007566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6658">
              <w:t>25.12.0</w:t>
            </w:r>
          </w:p>
        </w:tc>
        <w:tc>
          <w:tcPr>
            <w:tcW w:w="2266" w:type="dxa"/>
          </w:tcPr>
          <w:p w14:paraId="41C59E61" w14:textId="749B7FDB" w:rsidR="00447D4F" w:rsidRDefault="00756658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browser</w:t>
            </w:r>
          </w:p>
        </w:tc>
        <w:tc>
          <w:tcPr>
            <w:tcW w:w="2266" w:type="dxa"/>
          </w:tcPr>
          <w:p w14:paraId="5559B419" w14:textId="49937ABC" w:rsidR="00447D4F" w:rsidRDefault="00756658" w:rsidP="00447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9CCF599" w14:textId="77777777" w:rsidR="001C6049" w:rsidRPr="009173FF" w:rsidRDefault="001C6049" w:rsidP="001C6049"/>
    <w:p w14:paraId="0882C438" w14:textId="11D97E7D" w:rsidR="00A90232" w:rsidRPr="009173FF" w:rsidRDefault="00A90232" w:rsidP="00E36BB9"/>
    <w:sectPr w:rsidR="00A90232" w:rsidRPr="009173F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F27AF" w14:textId="77777777" w:rsidR="00FA7D1E" w:rsidRDefault="00FA7D1E" w:rsidP="00356853">
      <w:pPr>
        <w:spacing w:after="0" w:line="240" w:lineRule="auto"/>
      </w:pPr>
      <w:r>
        <w:separator/>
      </w:r>
    </w:p>
  </w:endnote>
  <w:endnote w:type="continuationSeparator" w:id="0">
    <w:p w14:paraId="2DB5BAB3" w14:textId="77777777" w:rsidR="00FA7D1E" w:rsidRDefault="00FA7D1E" w:rsidP="00356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7032041"/>
      <w:docPartObj>
        <w:docPartGallery w:val="Page Numbers (Bottom of Page)"/>
        <w:docPartUnique/>
      </w:docPartObj>
    </w:sdtPr>
    <w:sdtEndPr/>
    <w:sdtContent>
      <w:p w14:paraId="411C91D2" w14:textId="77777777" w:rsidR="0098069C" w:rsidRDefault="0098069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1304AD" w14:textId="4B5F5A23" w:rsidR="0098069C" w:rsidRPr="00356853" w:rsidRDefault="0098069C" w:rsidP="00356853">
    <w:pPr>
      <w:pStyle w:val="Footer"/>
      <w:rPr>
        <w:i/>
        <w:iCs/>
        <w:sz w:val="24"/>
        <w:szCs w:val="24"/>
      </w:rPr>
    </w:pPr>
    <w:r w:rsidRPr="00356853">
      <w:rPr>
        <w:i/>
        <w:iCs/>
        <w:sz w:val="24"/>
        <w:szCs w:val="24"/>
      </w:rPr>
      <w:t xml:space="preserve">ANISHA BASROPANSINGH – HEBA AL </w:t>
    </w:r>
    <w:r w:rsidR="00E36BB9">
      <w:rPr>
        <w:i/>
        <w:iCs/>
        <w:sz w:val="24"/>
        <w:szCs w:val="24"/>
      </w:rPr>
      <w:t>Z</w:t>
    </w:r>
    <w:r w:rsidRPr="00356853">
      <w:rPr>
        <w:i/>
        <w:iCs/>
        <w:sz w:val="24"/>
        <w:szCs w:val="24"/>
      </w:rPr>
      <w:t>OOBE – MAX VAN BERGE HENEGOUWEN</w:t>
    </w:r>
  </w:p>
  <w:p w14:paraId="74A71D16" w14:textId="77777777" w:rsidR="0098069C" w:rsidRPr="00356853" w:rsidRDefault="0098069C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9ED1E" w14:textId="77777777" w:rsidR="00FA7D1E" w:rsidRDefault="00FA7D1E" w:rsidP="00356853">
      <w:pPr>
        <w:spacing w:after="0" w:line="240" w:lineRule="auto"/>
      </w:pPr>
      <w:r>
        <w:separator/>
      </w:r>
    </w:p>
  </w:footnote>
  <w:footnote w:type="continuationSeparator" w:id="0">
    <w:p w14:paraId="115155A9" w14:textId="77777777" w:rsidR="00FA7D1E" w:rsidRDefault="00FA7D1E" w:rsidP="003568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B6906"/>
    <w:multiLevelType w:val="hybridMultilevel"/>
    <w:tmpl w:val="AB0A3C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A6150"/>
    <w:multiLevelType w:val="hybridMultilevel"/>
    <w:tmpl w:val="E7EE3C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D5464"/>
    <w:multiLevelType w:val="hybridMultilevel"/>
    <w:tmpl w:val="D1EE53B0"/>
    <w:lvl w:ilvl="0" w:tplc="822065D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9A"/>
    <w:rsid w:val="00004DDA"/>
    <w:rsid w:val="00021505"/>
    <w:rsid w:val="00032481"/>
    <w:rsid w:val="000D399A"/>
    <w:rsid w:val="00105023"/>
    <w:rsid w:val="00144EC5"/>
    <w:rsid w:val="001925FA"/>
    <w:rsid w:val="001C6049"/>
    <w:rsid w:val="001D4B5D"/>
    <w:rsid w:val="002073B9"/>
    <w:rsid w:val="002876A5"/>
    <w:rsid w:val="00314ABA"/>
    <w:rsid w:val="0031760B"/>
    <w:rsid w:val="00356853"/>
    <w:rsid w:val="003D2317"/>
    <w:rsid w:val="00447D4F"/>
    <w:rsid w:val="004524B6"/>
    <w:rsid w:val="0051762D"/>
    <w:rsid w:val="00522DC9"/>
    <w:rsid w:val="00597750"/>
    <w:rsid w:val="00692D84"/>
    <w:rsid w:val="00756658"/>
    <w:rsid w:val="0082225D"/>
    <w:rsid w:val="00847D9C"/>
    <w:rsid w:val="008809C4"/>
    <w:rsid w:val="00880E76"/>
    <w:rsid w:val="008A670A"/>
    <w:rsid w:val="009173FF"/>
    <w:rsid w:val="00941F52"/>
    <w:rsid w:val="00942856"/>
    <w:rsid w:val="0098069C"/>
    <w:rsid w:val="00990A80"/>
    <w:rsid w:val="00A8336F"/>
    <w:rsid w:val="00A90232"/>
    <w:rsid w:val="00AE42E0"/>
    <w:rsid w:val="00D35B04"/>
    <w:rsid w:val="00E36BB9"/>
    <w:rsid w:val="00E86FD4"/>
    <w:rsid w:val="00F03196"/>
    <w:rsid w:val="00FA7D1E"/>
    <w:rsid w:val="00FE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16B9F"/>
  <w15:chartTrackingRefBased/>
  <w15:docId w15:val="{9BEDA647-21B7-48D0-9E1F-3AD59AC2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0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6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853"/>
  </w:style>
  <w:style w:type="paragraph" w:styleId="Footer">
    <w:name w:val="footer"/>
    <w:basedOn w:val="Normal"/>
    <w:link w:val="FooterChar"/>
    <w:uiPriority w:val="99"/>
    <w:unhideWhenUsed/>
    <w:rsid w:val="003568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853"/>
  </w:style>
  <w:style w:type="paragraph" w:styleId="IntenseQuote">
    <w:name w:val="Intense Quote"/>
    <w:basedOn w:val="Normal"/>
    <w:next w:val="Normal"/>
    <w:link w:val="IntenseQuoteChar"/>
    <w:uiPriority w:val="30"/>
    <w:qFormat/>
    <w:rsid w:val="003568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85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56853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56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56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3568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7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0A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A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0A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0A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90A8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6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80E76"/>
    <w:pPr>
      <w:spacing w:after="100"/>
      <w:ind w:left="440"/>
    </w:pPr>
  </w:style>
  <w:style w:type="table" w:styleId="TableGrid">
    <w:name w:val="Table Grid"/>
    <w:basedOn w:val="TableNormal"/>
    <w:uiPriority w:val="39"/>
    <w:rsid w:val="0052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22DC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%20stuff\%233year\project\groep\Wordsjabloon_groep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8B8A7-D7A3-4BB1-9F52-24B9F7E7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Wordsjabloon_groep_v1.0</Template>
  <TotalTime>3389</TotalTime>
  <Pages>3</Pages>
  <Words>168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Zoubi</dc:creator>
  <cp:keywords/>
  <dc:description/>
  <cp:lastModifiedBy>Heba Al Zoobe</cp:lastModifiedBy>
  <cp:revision>29</cp:revision>
  <dcterms:created xsi:type="dcterms:W3CDTF">2020-09-10T06:54:00Z</dcterms:created>
  <dcterms:modified xsi:type="dcterms:W3CDTF">2020-10-08T07:09:00Z</dcterms:modified>
</cp:coreProperties>
</file>