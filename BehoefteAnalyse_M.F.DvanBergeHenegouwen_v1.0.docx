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5967D" w14:textId="77777777" w:rsidR="007D5066" w:rsidRDefault="007D5066">
      <w:pPr>
        <w:rPr>
          <w:rFonts w:ascii="Cambria" w:hAnsi="Cambria" w:cs="Calibri"/>
          <w:noProof/>
          <w:sz w:val="24"/>
          <w:szCs w:val="24"/>
        </w:rPr>
      </w:pPr>
    </w:p>
    <w:tbl>
      <w:tblPr>
        <w:tblStyle w:val="Tabelraster"/>
        <w:tblpPr w:leftFromText="141" w:rightFromText="141" w:vertAnchor="text" w:horzAnchor="margin" w:tblpY="6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D9B" w14:paraId="0B1D0A8D" w14:textId="77777777" w:rsidTr="00A27D9B">
        <w:tc>
          <w:tcPr>
            <w:tcW w:w="9016" w:type="dxa"/>
            <w:tcBorders>
              <w:left w:val="nil"/>
              <w:bottom w:val="nil"/>
            </w:tcBorders>
          </w:tcPr>
          <w:p w14:paraId="34BB28E8" w14:textId="77777777" w:rsidR="00A27D9B" w:rsidRDefault="00A27D9B" w:rsidP="00A27D9B">
            <w:pPr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14:paraId="742A7486" w14:textId="77777777" w:rsidR="00A626A2" w:rsidRDefault="00244C7D">
      <w:pPr>
        <w:rPr>
          <w:rFonts w:ascii="Cambria" w:hAnsi="Cambria" w:cs="Calibri"/>
          <w:sz w:val="48"/>
          <w:szCs w:val="48"/>
        </w:rPr>
      </w:pPr>
      <w:r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D56B8E" wp14:editId="438BE154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735320" cy="5643245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8" r="18431"/>
                    <a:stretch/>
                  </pic:blipFill>
                  <pic:spPr bwMode="auto">
                    <a:xfrm>
                      <a:off x="0" y="0"/>
                      <a:ext cx="573532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66"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503CF0" wp14:editId="693EB2D4">
            <wp:simplePos x="0" y="0"/>
            <wp:positionH relativeFrom="margin">
              <wp:align>left</wp:align>
            </wp:positionH>
            <wp:positionV relativeFrom="paragraph">
              <wp:posOffset>500044</wp:posOffset>
            </wp:positionV>
            <wp:extent cx="6157595" cy="1206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421D">
        <w:rPr>
          <w:rFonts w:ascii="Cambria" w:hAnsi="Cambria" w:cs="Calibri"/>
          <w:sz w:val="48"/>
          <w:szCs w:val="48"/>
        </w:rPr>
        <w:t>Translate App</w:t>
      </w:r>
    </w:p>
    <w:p w14:paraId="1BC52674" w14:textId="77777777" w:rsidR="007D5066" w:rsidRDefault="007D5066">
      <w:pPr>
        <w:rPr>
          <w:rFonts w:ascii="Cambria" w:hAnsi="Cambria" w:cs="Calibri"/>
          <w:noProof/>
          <w:sz w:val="24"/>
          <w:szCs w:val="24"/>
        </w:rPr>
      </w:pPr>
    </w:p>
    <w:p w14:paraId="7560E7A9" w14:textId="77777777" w:rsidR="007D5066" w:rsidRPr="00AA39BE" w:rsidRDefault="007D5066" w:rsidP="007D5066">
      <w:pPr>
        <w:rPr>
          <w:rFonts w:ascii="Cambria" w:eastAsia="Times New Roman" w:hAnsi="Cambria" w:cs="Segoe UI"/>
          <w:lang w:eastAsia="nl-NL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Namen: </w:t>
      </w:r>
      <w:r w:rsidRPr="007D5066">
        <w:rPr>
          <w:rFonts w:ascii="Cambria" w:hAnsi="Cambria" w:cs="Calibri"/>
          <w:noProof/>
          <w:sz w:val="24"/>
          <w:szCs w:val="24"/>
        </w:rPr>
        <w:tab/>
        <w:t xml:space="preserve"> </w:t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[</w:t>
      </w:r>
      <w:r w:rsidRPr="00AA39BE">
        <w:rPr>
          <w:rFonts w:ascii="Cambria" w:hAnsi="Cambria" w:cs="Calibri"/>
          <w:noProof/>
          <w:sz w:val="24"/>
          <w:szCs w:val="24"/>
        </w:rPr>
        <w:t xml:space="preserve">M. v Berge Henegouwen, </w:t>
      </w:r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>Heba Al Zoobe</w:t>
      </w:r>
      <w:r w:rsidRPr="00AA39BE">
        <w:rPr>
          <w:rFonts w:ascii="Cambria" w:hAnsi="Cambria" w:cs="Calibri"/>
          <w:noProof/>
          <w:sz w:val="24"/>
          <w:szCs w:val="24"/>
        </w:rPr>
        <w:t xml:space="preserve">, </w:t>
      </w:r>
      <w:r w:rsidR="000C421D">
        <w:rPr>
          <w:rFonts w:ascii="Cambria" w:hAnsi="Cambria" w:cs="Calibri"/>
          <w:noProof/>
          <w:sz w:val="24"/>
          <w:szCs w:val="24"/>
        </w:rPr>
        <w:t>Anisha Basropansingh</w:t>
      </w:r>
      <w:r w:rsidRPr="00AA39BE">
        <w:rPr>
          <w:rFonts w:ascii="Cambria" w:hAnsi="Cambria" w:cs="Calibri"/>
          <w:noProof/>
          <w:sz w:val="24"/>
          <w:szCs w:val="24"/>
        </w:rPr>
        <w:t>]</w:t>
      </w:r>
      <w:r w:rsidRPr="00AA39BE">
        <w:rPr>
          <w:rFonts w:ascii="Cambria" w:hAnsi="Cambria" w:cs="Calibri"/>
          <w:noProof/>
        </w:rPr>
        <w:t xml:space="preserve"> </w:t>
      </w:r>
    </w:p>
    <w:p w14:paraId="21A42F17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Studiejaar:</w:t>
      </w:r>
      <w:r>
        <w:rPr>
          <w:rFonts w:ascii="Cambria" w:hAnsi="Cambria" w:cs="Calibri"/>
          <w:noProof/>
          <w:sz w:val="24"/>
          <w:szCs w:val="24"/>
        </w:rPr>
        <w:tab/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[2</w:t>
      </w:r>
      <w:r w:rsidR="000C421D">
        <w:rPr>
          <w:rFonts w:ascii="Cambria" w:hAnsi="Cambria" w:cs="Calibri"/>
          <w:noProof/>
          <w:sz w:val="24"/>
          <w:szCs w:val="24"/>
        </w:rPr>
        <w:t>020</w:t>
      </w:r>
      <w:r w:rsidRPr="007D5066">
        <w:rPr>
          <w:rFonts w:ascii="Cambria" w:hAnsi="Cambria" w:cs="Calibri"/>
          <w:noProof/>
          <w:sz w:val="24"/>
          <w:szCs w:val="24"/>
        </w:rPr>
        <w:t>-20</w:t>
      </w:r>
      <w:r>
        <w:rPr>
          <w:rFonts w:ascii="Cambria" w:hAnsi="Cambria" w:cs="Calibri"/>
          <w:noProof/>
          <w:sz w:val="24"/>
          <w:szCs w:val="24"/>
        </w:rPr>
        <w:t>2</w:t>
      </w:r>
      <w:r w:rsidR="000C421D">
        <w:rPr>
          <w:rFonts w:ascii="Cambria" w:hAnsi="Cambria" w:cs="Calibri"/>
          <w:noProof/>
          <w:sz w:val="24"/>
          <w:szCs w:val="24"/>
        </w:rPr>
        <w:t>1</w:t>
      </w:r>
      <w:r w:rsidRPr="007D5066">
        <w:rPr>
          <w:rFonts w:ascii="Cambria" w:hAnsi="Cambria" w:cs="Calibri"/>
          <w:noProof/>
          <w:sz w:val="24"/>
          <w:szCs w:val="24"/>
        </w:rPr>
        <w:t xml:space="preserve">] </w:t>
      </w:r>
    </w:p>
    <w:p w14:paraId="32AF4007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Werkgroep:</w:t>
      </w:r>
      <w:r>
        <w:rPr>
          <w:rFonts w:ascii="Cambria" w:hAnsi="Cambria" w:cs="Calibri"/>
          <w:noProof/>
          <w:sz w:val="24"/>
          <w:szCs w:val="24"/>
        </w:rPr>
        <w:tab/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 xml:space="preserve">[AMO1a.1] </w:t>
      </w:r>
    </w:p>
    <w:p w14:paraId="083808A4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Projectleider: </w:t>
      </w:r>
      <w:r>
        <w:rPr>
          <w:rFonts w:ascii="Cambria" w:hAnsi="Cambria" w:cs="Calibri"/>
          <w:noProof/>
          <w:sz w:val="24"/>
          <w:szCs w:val="24"/>
        </w:rPr>
        <w:tab/>
        <w:t>[</w:t>
      </w:r>
      <w:r w:rsidRPr="007D5066">
        <w:rPr>
          <w:rFonts w:ascii="Cambria" w:hAnsi="Cambria" w:cs="Calibri"/>
          <w:noProof/>
          <w:sz w:val="24"/>
          <w:szCs w:val="24"/>
        </w:rPr>
        <w:t xml:space="preserve">M. Boukiour] </w:t>
      </w:r>
    </w:p>
    <w:p w14:paraId="68B0229D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Inleverdatum:</w:t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 xml:space="preserve">[20 november 1939] </w:t>
      </w:r>
    </w:p>
    <w:p w14:paraId="482CD33A" w14:textId="77777777" w:rsidR="00E62AB3" w:rsidRDefault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Versie: </w:t>
      </w:r>
      <w:r w:rsidRPr="007D5066">
        <w:rPr>
          <w:rFonts w:ascii="Cambria" w:hAnsi="Cambria" w:cs="Calibri"/>
          <w:noProof/>
          <w:sz w:val="24"/>
          <w:szCs w:val="24"/>
        </w:rPr>
        <w:tab/>
        <w:t xml:space="preserve"> </w:t>
      </w:r>
      <w:r>
        <w:rPr>
          <w:rFonts w:ascii="Cambria" w:hAnsi="Cambria" w:cs="Calibri"/>
          <w:noProof/>
          <w:sz w:val="24"/>
          <w:szCs w:val="24"/>
        </w:rPr>
        <w:t xml:space="preserve">  </w:t>
      </w:r>
      <w:r w:rsidR="00E62AB3"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1.0</w:t>
      </w:r>
      <w:r w:rsidR="00E62AB3">
        <w:rPr>
          <w:rFonts w:ascii="Cambria" w:hAnsi="Cambria" w:cs="Calibri"/>
          <w:noProof/>
          <w:sz w:val="24"/>
          <w:szCs w:val="24"/>
        </w:rPr>
        <w:br w:type="page"/>
      </w:r>
    </w:p>
    <w:p w14:paraId="7AB02B03" w14:textId="77777777" w:rsidR="00372B57" w:rsidRPr="00372B57" w:rsidRDefault="00372B57" w:rsidP="00372B57">
      <w:pPr>
        <w:pStyle w:val="Inhopg1"/>
      </w:pPr>
      <w:bookmarkStart w:id="0" w:name="_Toc50945620"/>
      <w:r w:rsidRPr="00372B57">
        <w:lastRenderedPageBreak/>
        <w:t>Inhoud</w:t>
      </w:r>
      <w:bookmarkEnd w:id="0"/>
    </w:p>
    <w:p w14:paraId="631E9CD8" w14:textId="7B6D7B4B" w:rsidR="005404A7" w:rsidRDefault="00372B5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r w:rsidRPr="00AA39BE">
        <w:rPr>
          <w:sz w:val="24"/>
          <w:szCs w:val="24"/>
        </w:rPr>
        <w:fldChar w:fldCharType="begin"/>
      </w:r>
      <w:r w:rsidRPr="00AA39BE">
        <w:rPr>
          <w:sz w:val="24"/>
          <w:szCs w:val="24"/>
        </w:rPr>
        <w:instrText xml:space="preserve"> TOC \o "1-3" \h \z \u </w:instrText>
      </w:r>
      <w:r w:rsidRPr="00AA39BE">
        <w:rPr>
          <w:sz w:val="24"/>
          <w:szCs w:val="24"/>
        </w:rPr>
        <w:fldChar w:fldCharType="separate"/>
      </w:r>
      <w:hyperlink w:anchor="_Toc50945620" w:history="1">
        <w:r w:rsidR="005404A7" w:rsidRPr="003C7F51">
          <w:rPr>
            <w:rStyle w:val="Hyperlink"/>
            <w:noProof/>
          </w:rPr>
          <w:t>Inhoud</w:t>
        </w:r>
        <w:r w:rsidR="005404A7">
          <w:rPr>
            <w:noProof/>
            <w:webHidden/>
          </w:rPr>
          <w:tab/>
        </w:r>
        <w:r w:rsidR="005404A7">
          <w:rPr>
            <w:noProof/>
            <w:webHidden/>
          </w:rPr>
          <w:fldChar w:fldCharType="begin"/>
        </w:r>
        <w:r w:rsidR="005404A7">
          <w:rPr>
            <w:noProof/>
            <w:webHidden/>
          </w:rPr>
          <w:instrText xml:space="preserve"> PAGEREF _Toc50945620 \h </w:instrText>
        </w:r>
        <w:r w:rsidR="005404A7">
          <w:rPr>
            <w:noProof/>
            <w:webHidden/>
          </w:rPr>
        </w:r>
        <w:r w:rsidR="005404A7">
          <w:rPr>
            <w:noProof/>
            <w:webHidden/>
          </w:rPr>
          <w:fldChar w:fldCharType="separate"/>
        </w:r>
        <w:r w:rsidR="005404A7">
          <w:rPr>
            <w:noProof/>
            <w:webHidden/>
          </w:rPr>
          <w:t>2</w:t>
        </w:r>
        <w:r w:rsidR="005404A7">
          <w:rPr>
            <w:noProof/>
            <w:webHidden/>
          </w:rPr>
          <w:fldChar w:fldCharType="end"/>
        </w:r>
      </w:hyperlink>
    </w:p>
    <w:p w14:paraId="28740102" w14:textId="7AF15EF5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1" w:history="1">
        <w:r w:rsidRPr="003C7F51">
          <w:rPr>
            <w:rStyle w:val="Hyperlink"/>
            <w:noProof/>
          </w:rPr>
          <w:t>De kern van het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576AD8" w14:textId="4CFBF45A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2" w:history="1">
        <w:r w:rsidRPr="003C7F51">
          <w:rPr>
            <w:rStyle w:val="Hyperlink"/>
            <w:noProof/>
          </w:rPr>
          <w:t>Aanleiding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AA8E07" w14:textId="691B29CA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3" w:history="1">
        <w:r w:rsidRPr="003C7F51">
          <w:rPr>
            <w:rStyle w:val="Hyperlink"/>
            <w:noProof/>
          </w:rPr>
          <w:t>Algemene beschrijving van de applicatie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1766CD" w14:textId="3ADDD51F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4" w:history="1">
        <w:r w:rsidRPr="003C7F51">
          <w:rPr>
            <w:rStyle w:val="Hyperlink"/>
            <w:noProof/>
          </w:rPr>
          <w:t>Doelen van de applicatie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CFB285" w14:textId="7113A2AA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5" w:history="1">
        <w:r w:rsidRPr="003C7F51">
          <w:rPr>
            <w:rStyle w:val="Hyperlink"/>
            <w:noProof/>
          </w:rPr>
          <w:t>Doelgroepen van de applicatie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006F74" w14:textId="25CCEBFB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6" w:history="1">
        <w:r w:rsidRPr="003C7F51">
          <w:rPr>
            <w:rStyle w:val="Hyperlink"/>
            <w:noProof/>
          </w:rPr>
          <w:t>Vormgeving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C0BEDB" w14:textId="4EFFBB3A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7" w:history="1">
        <w:r w:rsidRPr="003C7F51">
          <w:rPr>
            <w:rStyle w:val="Hyperlink"/>
            <w:noProof/>
          </w:rPr>
          <w:t>Informatie in de applicatie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66D25D" w14:textId="3DF92BF9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8" w:history="1">
        <w:r w:rsidRPr="003C7F51">
          <w:rPr>
            <w:rStyle w:val="Hyperlink"/>
            <w:noProof/>
          </w:rPr>
          <w:t>Interactie van de applicatie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A12EE7" w14:textId="79F52CB1" w:rsidR="005404A7" w:rsidRDefault="005404A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0945629" w:history="1">
        <w:r w:rsidRPr="003C7F51">
          <w:rPr>
            <w:rStyle w:val="Hyperlink"/>
            <w:noProof/>
          </w:rPr>
          <w:t>Tot slot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57DAB9" w14:textId="6F9103B8" w:rsidR="00A27D9B" w:rsidRPr="00AA39BE" w:rsidRDefault="00372B57" w:rsidP="00372B57">
      <w:pPr>
        <w:rPr>
          <w:rFonts w:ascii="Cambria" w:hAnsi="Cambria" w:cs="Calibri"/>
          <w:sz w:val="24"/>
          <w:szCs w:val="24"/>
        </w:rPr>
      </w:pPr>
      <w:r w:rsidRPr="00AA39BE">
        <w:rPr>
          <w:rFonts w:ascii="Cambria" w:hAnsi="Cambria" w:cs="Calibri"/>
          <w:sz w:val="24"/>
          <w:szCs w:val="24"/>
        </w:rPr>
        <w:fldChar w:fldCharType="end"/>
      </w:r>
      <w:r w:rsidR="00E62AB3" w:rsidRPr="00AA39BE">
        <w:rPr>
          <w:rFonts w:ascii="Cambria" w:hAnsi="Cambria" w:cs="Calibri"/>
          <w:sz w:val="24"/>
          <w:szCs w:val="24"/>
        </w:rPr>
        <w:br w:type="page"/>
      </w:r>
    </w:p>
    <w:p w14:paraId="3B6ED887" w14:textId="77777777" w:rsidR="00E62AB3" w:rsidRPr="00AA39BE" w:rsidRDefault="00E62AB3" w:rsidP="00372B57">
      <w:pPr>
        <w:rPr>
          <w:rFonts w:ascii="Cambria" w:hAnsi="Cambria" w:cs="Calibri"/>
          <w:sz w:val="24"/>
          <w:szCs w:val="24"/>
        </w:rPr>
      </w:pPr>
    </w:p>
    <w:p w14:paraId="26758D7C" w14:textId="4E79D202" w:rsidR="00E62AB3" w:rsidRPr="00372B57" w:rsidRDefault="00434688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1" w:name="_Toc50945621"/>
      <w:r>
        <w:rPr>
          <w:rFonts w:ascii="Cambria" w:hAnsi="Cambria" w:cs="Calibri"/>
          <w:sz w:val="40"/>
          <w:szCs w:val="40"/>
        </w:rPr>
        <w:t>De kern van het project</w:t>
      </w:r>
      <w:bookmarkEnd w:id="1"/>
    </w:p>
    <w:p w14:paraId="06C18ABE" w14:textId="77777777" w:rsidR="00372B57" w:rsidRDefault="00372B57" w:rsidP="007D5066">
      <w:pPr>
        <w:rPr>
          <w:rFonts w:ascii="Cambria" w:hAnsi="Cambria" w:cs="Calibri"/>
          <w:sz w:val="24"/>
          <w:szCs w:val="24"/>
        </w:rPr>
      </w:pPr>
    </w:p>
    <w:p w14:paraId="49F45372" w14:textId="6B28B471" w:rsidR="00372B57" w:rsidRDefault="005404A7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Het project zal bestaan uit een app en amazigh taal, het zal een quiz app zijn waar je oefen en je nieuw geleerde taal kunt testen.</w:t>
      </w:r>
      <w:r w:rsidR="00372B57">
        <w:rPr>
          <w:rFonts w:ascii="Cambria" w:hAnsi="Cambria" w:cs="Calibri"/>
          <w:sz w:val="24"/>
          <w:szCs w:val="24"/>
        </w:rPr>
        <w:br w:type="page"/>
      </w:r>
    </w:p>
    <w:p w14:paraId="3D320DA3" w14:textId="39BC89D5" w:rsidR="00372B57" w:rsidRPr="00372B57" w:rsidRDefault="005404A7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2" w:name="_Toc50945622"/>
      <w:r>
        <w:rPr>
          <w:rFonts w:ascii="Cambria" w:hAnsi="Cambria" w:cs="Calibri"/>
          <w:sz w:val="40"/>
          <w:szCs w:val="40"/>
        </w:rPr>
        <w:lastRenderedPageBreak/>
        <w:t>Aanleiding</w:t>
      </w:r>
      <w:bookmarkEnd w:id="2"/>
    </w:p>
    <w:p w14:paraId="4441FC28" w14:textId="1A6A6609" w:rsidR="00372B57" w:rsidRDefault="005404A7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 opdrachtgever wilt de app zodat basisschool leerlingen kunnen oefen in de amazigh taal, het is bedoel om alleen woordjes te leren en oefenen.</w:t>
      </w:r>
      <w:r w:rsidR="00372B57">
        <w:rPr>
          <w:rFonts w:ascii="Cambria" w:hAnsi="Cambria" w:cs="Calibri"/>
          <w:sz w:val="24"/>
          <w:szCs w:val="24"/>
        </w:rPr>
        <w:br w:type="page"/>
      </w:r>
    </w:p>
    <w:p w14:paraId="3273717C" w14:textId="5F87BBC6" w:rsidR="005404A7" w:rsidRDefault="005404A7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3" w:name="_Toc50945623"/>
      <w:r>
        <w:rPr>
          <w:rFonts w:ascii="Cambria" w:hAnsi="Cambria" w:cs="Calibri"/>
          <w:sz w:val="40"/>
          <w:szCs w:val="40"/>
        </w:rPr>
        <w:lastRenderedPageBreak/>
        <w:t>Algemene beschrijving van de applicatie</w:t>
      </w:r>
      <w:bookmarkEnd w:id="3"/>
    </w:p>
    <w:p w14:paraId="6D8BD609" w14:textId="77777777" w:rsidR="005404A7" w:rsidRDefault="005404A7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Je krijgt een opstart scherm met het logo en dan kom je komt binnen op een hooft scherm met oefen, speel, score en informatie.</w:t>
      </w:r>
    </w:p>
    <w:p w14:paraId="18BEC0F3" w14:textId="77777777" w:rsidR="005404A7" w:rsidRDefault="005404A7" w:rsidP="005404A7">
      <w:pPr>
        <w:spacing w:after="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Oefen – eerst krijg je categorieën te zien, als je keuze heb gemaakt beginnen de</w:t>
      </w:r>
    </w:p>
    <w:p w14:paraId="2B2E39B0" w14:textId="76BF707E" w:rsidR="005404A7" w:rsidRDefault="005404A7" w:rsidP="005404A7">
      <w:pPr>
        <w:spacing w:after="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              Opdrachten</w:t>
      </w:r>
    </w:p>
    <w:p w14:paraId="294B7A86" w14:textId="77777777" w:rsidR="005404A7" w:rsidRDefault="005404A7" w:rsidP="005404A7">
      <w:pPr>
        <w:spacing w:after="0"/>
        <w:rPr>
          <w:rFonts w:ascii="Cambria" w:hAnsi="Cambria" w:cs="Calibri"/>
          <w:sz w:val="24"/>
          <w:szCs w:val="24"/>
        </w:rPr>
      </w:pPr>
    </w:p>
    <w:p w14:paraId="0B36AA4B" w14:textId="77777777" w:rsidR="005404A7" w:rsidRDefault="005404A7" w:rsidP="005404A7">
      <w:pPr>
        <w:spacing w:after="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Speel </w:t>
      </w:r>
      <w:r>
        <w:rPr>
          <w:rFonts w:ascii="Cambria" w:hAnsi="Cambria" w:cs="Calibri"/>
          <w:sz w:val="24"/>
          <w:szCs w:val="24"/>
        </w:rPr>
        <w:t>– eerst krijg je categorieën te zien, als je keuze heb gemaakt beginnen de</w:t>
      </w:r>
    </w:p>
    <w:p w14:paraId="4B2FC7C7" w14:textId="4FA83E1F" w:rsidR="005404A7" w:rsidRDefault="005404A7" w:rsidP="005404A7">
      <w:pPr>
        <w:spacing w:after="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              Opdrachten</w:t>
      </w:r>
    </w:p>
    <w:p w14:paraId="04640421" w14:textId="208A2A97" w:rsidR="005404A7" w:rsidRDefault="005404A7" w:rsidP="005404A7">
      <w:pPr>
        <w:spacing w:after="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Score – je krijgt je score te zien in de hand van sterren</w:t>
      </w:r>
    </w:p>
    <w:p w14:paraId="6F90AFCE" w14:textId="1CB56C15" w:rsidR="005404A7" w:rsidRDefault="005404A7" w:rsidP="005404A7">
      <w:pPr>
        <w:spacing w:after="0"/>
        <w:rPr>
          <w:rFonts w:ascii="Cambria" w:hAnsi="Cambria" w:cs="Calibri"/>
          <w:sz w:val="24"/>
          <w:szCs w:val="24"/>
        </w:rPr>
      </w:pPr>
    </w:p>
    <w:p w14:paraId="7700359F" w14:textId="063EBB76" w:rsidR="005404A7" w:rsidRDefault="005404A7" w:rsidP="005404A7">
      <w:pPr>
        <w:spacing w:after="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Informatie – zal informatie bevatten over de app</w:t>
      </w:r>
    </w:p>
    <w:p w14:paraId="753B9775" w14:textId="030FFC0B" w:rsidR="005404A7" w:rsidRPr="005404A7" w:rsidRDefault="005404A7" w:rsidP="005404A7">
      <w:pPr>
        <w:spacing w:before="240" w:after="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40"/>
          <w:szCs w:val="40"/>
        </w:rPr>
        <w:br w:type="page"/>
      </w:r>
    </w:p>
    <w:p w14:paraId="406AE2B3" w14:textId="3A2018C1" w:rsidR="005404A7" w:rsidRDefault="005404A7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4" w:name="_Toc50945624"/>
      <w:r>
        <w:rPr>
          <w:rFonts w:ascii="Cambria" w:hAnsi="Cambria" w:cs="Calibri"/>
          <w:sz w:val="40"/>
          <w:szCs w:val="40"/>
        </w:rPr>
        <w:lastRenderedPageBreak/>
        <w:t>Doelen van de applicatie</w:t>
      </w:r>
      <w:bookmarkEnd w:id="4"/>
    </w:p>
    <w:p w14:paraId="7C6288E3" w14:textId="5861DC48" w:rsidR="005404A7" w:rsidRDefault="005404A7">
      <w:pPr>
        <w:rPr>
          <w:rFonts w:ascii="Cambria" w:eastAsiaTheme="majorEastAsia" w:hAnsi="Cambria" w:cs="Calibri"/>
          <w:color w:val="2F5496" w:themeColor="accent1" w:themeShade="BF"/>
          <w:sz w:val="40"/>
          <w:szCs w:val="40"/>
        </w:rPr>
      </w:pPr>
      <w:r>
        <w:rPr>
          <w:rFonts w:ascii="Cambria" w:hAnsi="Cambria" w:cs="Calibri"/>
        </w:rPr>
        <w:t>Het doel van de applicatie is dat jongeren mensen de amazigh taal kunnen leren en oefenen.</w:t>
      </w:r>
      <w:r>
        <w:rPr>
          <w:rFonts w:ascii="Cambria" w:hAnsi="Cambria" w:cs="Calibri"/>
          <w:sz w:val="40"/>
          <w:szCs w:val="40"/>
        </w:rPr>
        <w:br w:type="page"/>
      </w:r>
    </w:p>
    <w:p w14:paraId="0B2C35FE" w14:textId="5D72CBE9" w:rsidR="005404A7" w:rsidRDefault="005404A7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5" w:name="_Toc50945625"/>
      <w:r>
        <w:rPr>
          <w:rFonts w:ascii="Cambria" w:hAnsi="Cambria" w:cs="Calibri"/>
          <w:sz w:val="40"/>
          <w:szCs w:val="40"/>
        </w:rPr>
        <w:lastRenderedPageBreak/>
        <w:t>Doelgroepen van de applicatie</w:t>
      </w:r>
      <w:bookmarkEnd w:id="5"/>
    </w:p>
    <w:p w14:paraId="18058FA0" w14:textId="6AEA4E39" w:rsidR="005404A7" w:rsidRDefault="005404A7">
      <w:pPr>
        <w:rPr>
          <w:rFonts w:ascii="Cambria" w:eastAsiaTheme="majorEastAsia" w:hAnsi="Cambria" w:cs="Calibri"/>
          <w:color w:val="2F5496" w:themeColor="accent1" w:themeShade="BF"/>
          <w:sz w:val="40"/>
          <w:szCs w:val="40"/>
        </w:rPr>
      </w:pPr>
      <w:r>
        <w:rPr>
          <w:rFonts w:ascii="Cambria" w:hAnsi="Cambria" w:cs="Calibri"/>
          <w:sz w:val="24"/>
          <w:szCs w:val="24"/>
        </w:rPr>
        <w:t>De doelgroep is geheel gericht op kinderen, daar valt ook onder dat de applicatie ook op oudere versies van Android moet kunnen werken.</w:t>
      </w:r>
      <w:r>
        <w:rPr>
          <w:rFonts w:ascii="Cambria" w:hAnsi="Cambria" w:cs="Calibri"/>
          <w:sz w:val="40"/>
          <w:szCs w:val="40"/>
        </w:rPr>
        <w:br w:type="page"/>
      </w:r>
    </w:p>
    <w:p w14:paraId="5AB14361" w14:textId="09FE45D7" w:rsidR="005404A7" w:rsidRDefault="005404A7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6" w:name="_Toc50945626"/>
      <w:r>
        <w:rPr>
          <w:rFonts w:ascii="Cambria" w:hAnsi="Cambria" w:cs="Calibri"/>
          <w:sz w:val="40"/>
          <w:szCs w:val="40"/>
        </w:rPr>
        <w:lastRenderedPageBreak/>
        <w:t>Vormgeving</w:t>
      </w:r>
      <w:bookmarkEnd w:id="6"/>
    </w:p>
    <w:p w14:paraId="7AC9F95B" w14:textId="64E2305B" w:rsidR="005404A7" w:rsidRDefault="005404A7">
      <w:pPr>
        <w:rPr>
          <w:rFonts w:ascii="Cambria" w:eastAsiaTheme="majorEastAsia" w:hAnsi="Cambria" w:cs="Calibri"/>
          <w:color w:val="2F5496" w:themeColor="accent1" w:themeShade="BF"/>
          <w:sz w:val="40"/>
          <w:szCs w:val="40"/>
        </w:rPr>
      </w:pPr>
      <w:r>
        <w:rPr>
          <w:rFonts w:ascii="Cambria" w:hAnsi="Cambria" w:cs="Calibri"/>
          <w:sz w:val="24"/>
          <w:szCs w:val="24"/>
        </w:rPr>
        <w:t>De app moet de kleuren groen, geel en blauw bevatten.</w:t>
      </w:r>
      <w:r w:rsidR="004E5660">
        <w:rPr>
          <w:rFonts w:ascii="Cambria" w:hAnsi="Cambria" w:cs="Calibri"/>
          <w:sz w:val="24"/>
          <w:szCs w:val="24"/>
        </w:rPr>
        <w:t xml:space="preserve"> Verder is er geen huisstijl maar het moet er speels uitzien</w:t>
      </w:r>
      <w:r>
        <w:rPr>
          <w:rFonts w:ascii="Cambria" w:hAnsi="Cambria" w:cs="Calibri"/>
          <w:sz w:val="40"/>
          <w:szCs w:val="40"/>
        </w:rPr>
        <w:br w:type="page"/>
      </w:r>
    </w:p>
    <w:p w14:paraId="40369BA8" w14:textId="6ECEB46F" w:rsidR="005404A7" w:rsidRDefault="005404A7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7" w:name="_Toc50945627"/>
      <w:r>
        <w:rPr>
          <w:rFonts w:ascii="Cambria" w:hAnsi="Cambria" w:cs="Calibri"/>
          <w:sz w:val="40"/>
          <w:szCs w:val="40"/>
        </w:rPr>
        <w:lastRenderedPageBreak/>
        <w:t>Informatie in de applicatie</w:t>
      </w:r>
      <w:bookmarkEnd w:id="7"/>
    </w:p>
    <w:p w14:paraId="0AED0AF3" w14:textId="50557D00" w:rsidR="005404A7" w:rsidRDefault="005404A7">
      <w:pPr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24"/>
          <w:szCs w:val="24"/>
        </w:rPr>
        <w:t xml:space="preserve">De informatie die de app zal bevatten is de taal </w:t>
      </w:r>
      <w:r w:rsidRPr="005404A7">
        <w:rPr>
          <w:rFonts w:ascii="Cambria" w:hAnsi="Cambria" w:cs="Calibri"/>
          <w:sz w:val="24"/>
          <w:szCs w:val="24"/>
        </w:rPr>
        <w:t>amazigh</w:t>
      </w:r>
      <w:r>
        <w:rPr>
          <w:rFonts w:ascii="Cambria" w:hAnsi="Cambria" w:cs="Calibri"/>
          <w:sz w:val="24"/>
          <w:szCs w:val="24"/>
        </w:rPr>
        <w:t>, plaatjes (foto’s) en geluid opname van de uitspraak.</w:t>
      </w:r>
      <w:r>
        <w:rPr>
          <w:rFonts w:ascii="Cambria" w:hAnsi="Cambria" w:cs="Calibri"/>
          <w:sz w:val="40"/>
          <w:szCs w:val="40"/>
        </w:rPr>
        <w:br w:type="page"/>
      </w:r>
    </w:p>
    <w:p w14:paraId="6E14680C" w14:textId="77777777" w:rsidR="005404A7" w:rsidRDefault="005404A7" w:rsidP="005404A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8" w:name="_Toc50945628"/>
      <w:r>
        <w:rPr>
          <w:rFonts w:ascii="Cambria" w:hAnsi="Cambria" w:cs="Calibri"/>
          <w:sz w:val="40"/>
          <w:szCs w:val="40"/>
        </w:rPr>
        <w:lastRenderedPageBreak/>
        <w:t>Interactie van de applicatie</w:t>
      </w:r>
      <w:bookmarkEnd w:id="8"/>
    </w:p>
    <w:p w14:paraId="5FDB8063" w14:textId="59FE43FD" w:rsidR="005404A7" w:rsidRDefault="005404A7" w:rsidP="005404A7">
      <w:pPr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24"/>
          <w:szCs w:val="24"/>
        </w:rPr>
        <w:t>De gebruiker moet kunnen: quiz maken, test maken, score bekijken, categorie bekijken en informatie scherm</w:t>
      </w:r>
      <w:r>
        <w:rPr>
          <w:rFonts w:ascii="Cambria" w:hAnsi="Cambria" w:cs="Calibri"/>
          <w:sz w:val="40"/>
          <w:szCs w:val="40"/>
        </w:rPr>
        <w:br w:type="page"/>
      </w:r>
    </w:p>
    <w:p w14:paraId="40F59FE2" w14:textId="77777777" w:rsidR="005404A7" w:rsidRDefault="005404A7">
      <w:pPr>
        <w:rPr>
          <w:rFonts w:ascii="Cambria" w:eastAsiaTheme="majorEastAsia" w:hAnsi="Cambria" w:cs="Calibri"/>
          <w:color w:val="2F5496" w:themeColor="accent1" w:themeShade="BF"/>
          <w:sz w:val="40"/>
          <w:szCs w:val="40"/>
        </w:rPr>
      </w:pPr>
    </w:p>
    <w:p w14:paraId="513B6641" w14:textId="2DAFB870" w:rsidR="007D5066" w:rsidRDefault="005404A7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9" w:name="_Toc50945629"/>
      <w:r>
        <w:rPr>
          <w:rFonts w:ascii="Cambria" w:hAnsi="Cambria" w:cs="Calibri"/>
          <w:sz w:val="40"/>
          <w:szCs w:val="40"/>
        </w:rPr>
        <w:t>Tot slot</w:t>
      </w:r>
      <w:bookmarkEnd w:id="9"/>
    </w:p>
    <w:p w14:paraId="4943755B" w14:textId="2C012FAF" w:rsidR="00D12E0F" w:rsidRDefault="00D12E0F" w:rsidP="00D12E0F">
      <w:pPr>
        <w:rPr>
          <w:sz w:val="24"/>
          <w:szCs w:val="24"/>
        </w:rPr>
      </w:pPr>
      <w:r>
        <w:rPr>
          <w:sz w:val="24"/>
          <w:szCs w:val="24"/>
        </w:rPr>
        <w:t>De  ontwerpen moeten 28 oktober af zijn en de oplevering is 13 januari.</w:t>
      </w:r>
    </w:p>
    <w:p w14:paraId="448F249D" w14:textId="048F01FB" w:rsidR="00D12E0F" w:rsidRDefault="00D12E0F" w:rsidP="00D12E0F">
      <w:pPr>
        <w:rPr>
          <w:sz w:val="24"/>
          <w:szCs w:val="24"/>
        </w:rPr>
      </w:pPr>
      <w:r>
        <w:rPr>
          <w:sz w:val="24"/>
          <w:szCs w:val="24"/>
        </w:rPr>
        <w:t>Budget is 5000 euro.</w:t>
      </w:r>
    </w:p>
    <w:p w14:paraId="7D4BA377" w14:textId="53076A53" w:rsidR="00D12E0F" w:rsidRDefault="00D12E0F" w:rsidP="00D12E0F">
      <w:pPr>
        <w:rPr>
          <w:sz w:val="24"/>
          <w:szCs w:val="24"/>
        </w:rPr>
      </w:pPr>
      <w:r>
        <w:rPr>
          <w:sz w:val="24"/>
          <w:szCs w:val="24"/>
        </w:rPr>
        <w:t>Veranderingen aan de app gaan via update.</w:t>
      </w:r>
    </w:p>
    <w:p w14:paraId="5E86D967" w14:textId="25471325" w:rsidR="00D12E0F" w:rsidRPr="00D12E0F" w:rsidRDefault="00D12E0F" w:rsidP="00D12E0F">
      <w:pPr>
        <w:rPr>
          <w:sz w:val="24"/>
          <w:szCs w:val="24"/>
        </w:rPr>
      </w:pPr>
      <w:r>
        <w:rPr>
          <w:sz w:val="24"/>
          <w:szCs w:val="24"/>
        </w:rPr>
        <w:t>Ver niks te melden.</w:t>
      </w:r>
    </w:p>
    <w:sectPr w:rsidR="00D12E0F" w:rsidRPr="00D12E0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638CA" w14:textId="77777777" w:rsidR="00493ED0" w:rsidRDefault="00493ED0" w:rsidP="00372B57">
      <w:pPr>
        <w:spacing w:after="0" w:line="240" w:lineRule="auto"/>
      </w:pPr>
      <w:r>
        <w:separator/>
      </w:r>
    </w:p>
  </w:endnote>
  <w:endnote w:type="continuationSeparator" w:id="0">
    <w:p w14:paraId="38EC478C" w14:textId="77777777" w:rsidR="00493ED0" w:rsidRDefault="00493ED0" w:rsidP="0037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98643334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72B57" w14:paraId="7A18C9A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5539771" w14:textId="77777777" w:rsidR="00372B57" w:rsidRDefault="00372B5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42E5847F" w14:textId="77777777" w:rsidR="00372B57" w:rsidRDefault="00372B5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23FE3EB4" w14:textId="77777777" w:rsidR="00372B57" w:rsidRDefault="00372B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25547" w14:textId="77777777" w:rsidR="00493ED0" w:rsidRDefault="00493ED0" w:rsidP="00372B57">
      <w:pPr>
        <w:spacing w:after="0" w:line="240" w:lineRule="auto"/>
      </w:pPr>
      <w:r>
        <w:separator/>
      </w:r>
    </w:p>
  </w:footnote>
  <w:footnote w:type="continuationSeparator" w:id="0">
    <w:p w14:paraId="76D0AB96" w14:textId="77777777" w:rsidR="00493ED0" w:rsidRDefault="00493ED0" w:rsidP="00372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88"/>
    <w:rsid w:val="000C421D"/>
    <w:rsid w:val="00244C7D"/>
    <w:rsid w:val="00372B57"/>
    <w:rsid w:val="00434688"/>
    <w:rsid w:val="00493ED0"/>
    <w:rsid w:val="004E5660"/>
    <w:rsid w:val="005404A7"/>
    <w:rsid w:val="005C6A1A"/>
    <w:rsid w:val="005D73F9"/>
    <w:rsid w:val="00640EED"/>
    <w:rsid w:val="006E6797"/>
    <w:rsid w:val="007324EC"/>
    <w:rsid w:val="0075215B"/>
    <w:rsid w:val="007D5066"/>
    <w:rsid w:val="00A27D9B"/>
    <w:rsid w:val="00A35AF2"/>
    <w:rsid w:val="00A626A2"/>
    <w:rsid w:val="00AA39BE"/>
    <w:rsid w:val="00AF5BD6"/>
    <w:rsid w:val="00AF77B6"/>
    <w:rsid w:val="00D12E0F"/>
    <w:rsid w:val="00E62AB3"/>
    <w:rsid w:val="00F86DBF"/>
    <w:rsid w:val="00F9633C"/>
    <w:rsid w:val="00F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28F1"/>
  <w15:chartTrackingRefBased/>
  <w15:docId w15:val="{E85A75C1-114D-4F13-82F0-6095D205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2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A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62AB3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62AB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372B57"/>
    <w:pPr>
      <w:tabs>
        <w:tab w:val="right" w:leader="hyphen" w:pos="9016"/>
      </w:tabs>
      <w:spacing w:before="120" w:after="120"/>
      <w:jc w:val="center"/>
      <w:outlineLvl w:val="0"/>
    </w:pPr>
    <w:rPr>
      <w:rFonts w:ascii="Cambria" w:hAnsi="Cambria" w:cs="Calibri"/>
      <w:caps/>
      <w:color w:val="2F5496" w:themeColor="accent1" w:themeShade="BF"/>
      <w:sz w:val="40"/>
      <w:szCs w:val="40"/>
    </w:rPr>
  </w:style>
  <w:style w:type="paragraph" w:styleId="Inhopg3">
    <w:name w:val="toc 3"/>
    <w:basedOn w:val="Standaard"/>
    <w:next w:val="Standaard"/>
    <w:autoRedefine/>
    <w:uiPriority w:val="39"/>
    <w:unhideWhenUsed/>
    <w:rsid w:val="00E62AB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72B57"/>
    <w:rPr>
      <w:color w:val="0563C1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unhideWhenUsed/>
    <w:rsid w:val="00372B57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372B57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372B57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372B57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372B57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372B57"/>
    <w:pPr>
      <w:spacing w:after="0"/>
      <w:ind w:left="1760"/>
    </w:pPr>
    <w:rPr>
      <w:rFonts w:cstheme="minorHAns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37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2B5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2B57"/>
    <w:rPr>
      <w:lang w:val="nl-NL"/>
    </w:rPr>
  </w:style>
  <w:style w:type="table" w:styleId="Tabelraster">
    <w:name w:val="Table Grid"/>
    <w:basedOn w:val="Standaardtabel"/>
    <w:uiPriority w:val="39"/>
    <w:rsid w:val="00A2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NUL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vb\Desktop\behoefte%20analyse-Max-V.-Berge-Henegouwen%20-%20kopi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Create a new document." ma:contentTypeScope="" ma:versionID="cd91d48ee3c8f315ab6b933393cd2576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c5d8bf396b3845c047bdb4ebda21994a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5FE1F-6260-4CD8-9853-B75B16674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279BB5-4FC4-4E8C-A783-0CC0E156A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2988EC-743C-43CF-A7B5-BD7A0363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63A5F1-D3F1-4B43-9DFC-3753322B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behoefte analyse-Max-V.-Berge-Henegouwen - kopie.dotx</Template>
  <TotalTime>260</TotalTime>
  <Pages>11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Developer✔ Max</dc:creator>
  <cp:keywords/>
  <dc:description/>
  <cp:lastModifiedBy>Max van Berge Henegouwen</cp:lastModifiedBy>
  <cp:revision>3</cp:revision>
  <dcterms:created xsi:type="dcterms:W3CDTF">2020-09-10T12:22:00Z</dcterms:created>
  <dcterms:modified xsi:type="dcterms:W3CDTF">2020-09-14T04:49:00Z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